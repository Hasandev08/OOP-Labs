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04890680" w:displacedByCustomXml="next"/>
    <w:bookmarkEnd w:id="0" w:displacedByCustomXml="next"/>
    <w:bookmarkStart w:id="1" w:name="_Hlk504894490" w:displacedByCustomXml="next"/>
    <w:sdt>
      <w:sdtPr>
        <w:rPr>
          <w:rFonts w:ascii="Cambria" w:hAnsi="Cambria"/>
          <w:color w:val="4472C4" w:themeColor="accent1"/>
          <w:sz w:val="32"/>
          <w:szCs w:val="32"/>
        </w:rPr>
        <w:id w:val="2044708249"/>
        <w:docPartObj>
          <w:docPartGallery w:val="Cover Pages"/>
          <w:docPartUnique/>
        </w:docPartObj>
      </w:sdtPr>
      <w:sdtEndPr>
        <w:rPr>
          <w:b/>
          <w:color w:val="auto"/>
          <w:sz w:val="22"/>
          <w:szCs w:val="22"/>
          <w:u w:val="single"/>
        </w:rPr>
      </w:sdtEndPr>
      <w:sdtContent>
        <w:p w14:paraId="5F8D8672" w14:textId="77777777" w:rsidR="00337B7A" w:rsidRPr="00454D5B" w:rsidRDefault="00337B7A" w:rsidP="007C6AD4">
          <w:pPr>
            <w:jc w:val="center"/>
            <w:rPr>
              <w:rFonts w:ascii="Cambria" w:hAnsi="Cambria"/>
              <w:sz w:val="32"/>
              <w:szCs w:val="32"/>
              <w:lang w:val="en-US"/>
            </w:rPr>
          </w:pPr>
        </w:p>
        <w:p w14:paraId="116A4850" w14:textId="77777777" w:rsidR="00617A53" w:rsidRDefault="00337B7A" w:rsidP="00617A53">
          <w:pPr>
            <w:tabs>
              <w:tab w:val="center" w:pos="4680"/>
              <w:tab w:val="right" w:pos="9360"/>
            </w:tabs>
            <w:jc w:val="center"/>
            <w:rPr>
              <w:rFonts w:ascii="Cambria" w:hAnsi="Cambria"/>
              <w:sz w:val="32"/>
              <w:szCs w:val="32"/>
              <w:lang w:val="en-US"/>
            </w:rPr>
          </w:pPr>
          <w:r w:rsidRPr="00454D5B">
            <w:rPr>
              <w:rFonts w:ascii="Cambria" w:hAnsi="Cambria"/>
              <w:sz w:val="32"/>
              <w:szCs w:val="32"/>
              <w:lang w:val="en-US"/>
            </w:rPr>
            <w:tab/>
          </w:r>
          <w:bookmarkEnd w:id="1"/>
        </w:p>
        <w:sdt>
          <w:sdtPr>
            <w:rPr>
              <w:rFonts w:ascii="Cambria" w:hAnsi="Cambria"/>
              <w:color w:val="4472C4" w:themeColor="accent1"/>
            </w:rPr>
            <w:id w:val="1841803781"/>
            <w:docPartObj>
              <w:docPartGallery w:val="Cover Pages"/>
              <w:docPartUnique/>
            </w:docPartObj>
          </w:sdtPr>
          <w:sdtEndPr>
            <w:rPr>
              <w:b/>
              <w:color w:val="auto"/>
              <w:sz w:val="48"/>
              <w:szCs w:val="48"/>
              <w:u w:val="single"/>
            </w:rPr>
          </w:sdtEndPr>
          <w:sdtContent>
            <w:sdt>
              <w:sdtPr>
                <w:rPr>
                  <w:rFonts w:ascii="Cambria" w:hAnsi="Cambria"/>
                  <w:color w:val="4472C4" w:themeColor="accent1"/>
                </w:rPr>
                <w:id w:val="336205271"/>
                <w:docPartObj>
                  <w:docPartGallery w:val="Cover Pages"/>
                  <w:docPartUnique/>
                </w:docPartObj>
              </w:sdtPr>
              <w:sdtEndPr>
                <w:rPr>
                  <w:b/>
                  <w:color w:val="auto"/>
                  <w:sz w:val="48"/>
                  <w:szCs w:val="48"/>
                  <w:u w:val="single"/>
                </w:rPr>
              </w:sdtEndPr>
              <w:sdtContent>
                <w:p w14:paraId="7B4EC12E" w14:textId="77777777" w:rsidR="00D6137C" w:rsidRPr="00FA2999" w:rsidRDefault="00E566E4" w:rsidP="00D6137C">
                  <w:pPr>
                    <w:tabs>
                      <w:tab w:val="center" w:pos="4680"/>
                      <w:tab w:val="right" w:pos="9360"/>
                    </w:tabs>
                    <w:jc w:val="center"/>
                    <w:rPr>
                      <w:rFonts w:ascii="Cambria" w:hAnsi="Cambria"/>
                      <w:b/>
                      <w:lang w:val="en-US"/>
                    </w:rPr>
                  </w:pPr>
                  <w:sdt>
                    <w:sdtPr>
                      <w:rPr>
                        <w:rFonts w:ascii="Cambria" w:hAnsi="Cambria"/>
                        <w:b/>
                        <w:lang w:val="en-US"/>
                      </w:rPr>
                      <w:alias w:val="Academic Year"/>
                      <w:tag w:val="Academic Year"/>
                      <w:id w:val="-1723824634"/>
                    </w:sdtPr>
                    <w:sdtEndPr/>
                    <w:sdtContent>
                      <w:r w:rsidR="00D6137C" w:rsidRPr="00FA2999">
                        <w:rPr>
                          <w:rFonts w:ascii="Cambria" w:hAnsi="Cambria"/>
                          <w:b/>
                          <w:sz w:val="44"/>
                          <w:lang w:val="en-US"/>
                        </w:rPr>
                        <w:t xml:space="preserve">Academic Year:   </w:t>
                      </w:r>
                      <w:r w:rsidR="00D6137C" w:rsidRPr="00FA2999">
                        <w:rPr>
                          <w:rFonts w:ascii="Cambria" w:hAnsi="Cambria"/>
                          <w:b/>
                          <w:sz w:val="44"/>
                          <w:u w:val="single"/>
                          <w:lang w:val="en-US"/>
                        </w:rPr>
                        <w:t>2020</w:t>
                      </w:r>
                    </w:sdtContent>
                  </w:sdt>
                </w:p>
                <w:p w14:paraId="1756049D" w14:textId="77777777" w:rsidR="00D6137C" w:rsidRPr="00FA2999" w:rsidRDefault="00D6137C" w:rsidP="00D6137C">
                  <w:pPr>
                    <w:tabs>
                      <w:tab w:val="center" w:pos="4680"/>
                      <w:tab w:val="right" w:pos="9360"/>
                    </w:tabs>
                    <w:jc w:val="center"/>
                    <w:rPr>
                      <w:rFonts w:ascii="Cambria" w:hAnsi="Cambria"/>
                      <w:b/>
                      <w:lang w:val="en-US"/>
                    </w:rPr>
                  </w:pPr>
                </w:p>
                <w:p w14:paraId="59FBBB19" w14:textId="77777777" w:rsidR="00D6137C" w:rsidRPr="00FA2999" w:rsidRDefault="00D6137C" w:rsidP="00D6137C">
                  <w:pPr>
                    <w:tabs>
                      <w:tab w:val="center" w:pos="4680"/>
                      <w:tab w:val="right" w:pos="9360"/>
                    </w:tabs>
                    <w:rPr>
                      <w:rFonts w:ascii="Cambria" w:hAnsi="Cambria"/>
                      <w:b/>
                      <w:sz w:val="44"/>
                      <w:lang w:val="en-US"/>
                    </w:rPr>
                  </w:pPr>
                </w:p>
                <w:p w14:paraId="29459389" w14:textId="77777777" w:rsidR="00D6137C" w:rsidRPr="00FA2999" w:rsidRDefault="00E566E4" w:rsidP="00D6137C">
                  <w:pPr>
                    <w:tabs>
                      <w:tab w:val="left" w:pos="2819"/>
                      <w:tab w:val="center" w:pos="4680"/>
                    </w:tabs>
                    <w:rPr>
                      <w:rFonts w:ascii="Cambria" w:hAnsi="Cambria"/>
                      <w:b/>
                      <w:sz w:val="44"/>
                      <w:szCs w:val="44"/>
                      <w:lang w:val="en-US"/>
                    </w:rPr>
                  </w:pPr>
                  <w:sdt>
                    <w:sdtPr>
                      <w:rPr>
                        <w:rFonts w:ascii="Cambria" w:hAnsi="Cambria"/>
                        <w:b/>
                        <w:sz w:val="44"/>
                        <w:szCs w:val="44"/>
                        <w:lang w:val="en-US"/>
                      </w:rPr>
                      <w:alias w:val="Semester"/>
                      <w:tag w:val="Semester"/>
                      <w:id w:val="-59797072"/>
                      <w:text/>
                    </w:sdtPr>
                    <w:sdtEndPr/>
                    <w:sdtContent>
                      <w:r w:rsidR="00D6137C" w:rsidRPr="00FA2999">
                        <w:rPr>
                          <w:rFonts w:ascii="Cambria" w:hAnsi="Cambria"/>
                          <w:b/>
                          <w:sz w:val="44"/>
                          <w:szCs w:val="44"/>
                          <w:lang w:val="en-US"/>
                        </w:rPr>
                        <w:t xml:space="preserve">Semester:              </w:t>
                      </w:r>
                      <w:r w:rsidR="00D6137C">
                        <w:rPr>
                          <w:rFonts w:ascii="Cambria" w:hAnsi="Cambria"/>
                          <w:b/>
                          <w:sz w:val="44"/>
                          <w:szCs w:val="44"/>
                          <w:lang w:val="en-US"/>
                        </w:rPr>
                        <w:t>2nd</w:t>
                      </w:r>
                    </w:sdtContent>
                  </w:sdt>
                  <w:r w:rsidR="00D6137C" w:rsidRPr="00FA2999">
                    <w:rPr>
                      <w:rFonts w:ascii="Cambria" w:hAnsi="Cambria"/>
                      <w:b/>
                      <w:sz w:val="44"/>
                      <w:szCs w:val="44"/>
                      <w:lang w:val="en-US"/>
                    </w:rPr>
                    <w:tab/>
                  </w:r>
                </w:p>
                <w:p w14:paraId="6D39C65C" w14:textId="77777777" w:rsidR="00D6137C" w:rsidRPr="00FA2999" w:rsidRDefault="00D6137C" w:rsidP="00D6137C">
                  <w:pPr>
                    <w:tabs>
                      <w:tab w:val="left" w:pos="2819"/>
                      <w:tab w:val="center" w:pos="4680"/>
                    </w:tabs>
                    <w:rPr>
                      <w:rFonts w:ascii="Cambria" w:hAnsi="Cambria"/>
                      <w:b/>
                      <w:sz w:val="44"/>
                      <w:szCs w:val="44"/>
                      <w:lang w:val="en-US"/>
                    </w:rPr>
                  </w:pPr>
                </w:p>
                <w:p w14:paraId="5C7B9E39" w14:textId="77777777" w:rsidR="00D6137C" w:rsidRPr="00FA2999" w:rsidRDefault="00E566E4" w:rsidP="00D6137C">
                  <w:pPr>
                    <w:tabs>
                      <w:tab w:val="left" w:pos="2819"/>
                      <w:tab w:val="center" w:pos="4680"/>
                    </w:tabs>
                    <w:rPr>
                      <w:rFonts w:ascii="Cambria" w:hAnsi="Cambria"/>
                      <w:b/>
                      <w:sz w:val="44"/>
                      <w:szCs w:val="44"/>
                      <w:lang w:val="en-US"/>
                    </w:rPr>
                  </w:pPr>
                  <w:sdt>
                    <w:sdtPr>
                      <w:rPr>
                        <w:rFonts w:ascii="Cambria" w:hAnsi="Cambria"/>
                        <w:b/>
                        <w:sz w:val="44"/>
                        <w:szCs w:val="44"/>
                        <w:lang w:val="en-US"/>
                      </w:rPr>
                      <w:alias w:val="Course Code"/>
                      <w:tag w:val="Course Code"/>
                      <w:id w:val="2016338407"/>
                      <w:text/>
                    </w:sdtPr>
                    <w:sdtEndPr/>
                    <w:sdtContent>
                      <w:r w:rsidR="00D6137C">
                        <w:rPr>
                          <w:rFonts w:ascii="Cambria" w:hAnsi="Cambria"/>
                          <w:b/>
                          <w:sz w:val="44"/>
                          <w:szCs w:val="44"/>
                          <w:lang w:val="en-US"/>
                        </w:rPr>
                        <w:t>Course Code:         CS-2</w:t>
                      </w:r>
                      <w:r w:rsidR="00D6137C" w:rsidRPr="00FA2999">
                        <w:rPr>
                          <w:rFonts w:ascii="Cambria" w:hAnsi="Cambria"/>
                          <w:b/>
                          <w:sz w:val="44"/>
                          <w:szCs w:val="44"/>
                          <w:lang w:val="en-US"/>
                        </w:rPr>
                        <w:t>41</w:t>
                      </w:r>
                    </w:sdtContent>
                  </w:sdt>
                  <w:r w:rsidR="00D6137C">
                    <w:rPr>
                      <w:rFonts w:ascii="Cambria" w:hAnsi="Cambria"/>
                      <w:b/>
                      <w:sz w:val="44"/>
                      <w:szCs w:val="44"/>
                      <w:lang w:val="en-US"/>
                    </w:rPr>
                    <w:t>L</w:t>
                  </w:r>
                </w:p>
                <w:p w14:paraId="0D71D2A4" w14:textId="77777777" w:rsidR="00D6137C" w:rsidRPr="00FA2999" w:rsidRDefault="00D6137C" w:rsidP="00D6137C">
                  <w:pPr>
                    <w:tabs>
                      <w:tab w:val="left" w:pos="2819"/>
                      <w:tab w:val="center" w:pos="4680"/>
                    </w:tabs>
                    <w:rPr>
                      <w:rFonts w:ascii="Cambria" w:hAnsi="Cambria"/>
                      <w:b/>
                      <w:sz w:val="44"/>
                      <w:szCs w:val="44"/>
                      <w:lang w:val="en-US"/>
                    </w:rPr>
                  </w:pPr>
                </w:p>
                <w:p w14:paraId="62AAA090" w14:textId="77777777" w:rsidR="00D6137C" w:rsidRPr="00352182" w:rsidRDefault="00E566E4" w:rsidP="00D6137C">
                  <w:pPr>
                    <w:tabs>
                      <w:tab w:val="left" w:pos="2819"/>
                      <w:tab w:val="center" w:pos="4680"/>
                    </w:tabs>
                    <w:rPr>
                      <w:rFonts w:ascii="Cambria" w:hAnsi="Cambria"/>
                      <w:sz w:val="36"/>
                      <w:szCs w:val="36"/>
                      <w:lang w:val="en-US"/>
                    </w:rPr>
                  </w:pPr>
                  <w:sdt>
                    <w:sdtPr>
                      <w:rPr>
                        <w:rFonts w:ascii="Cambria" w:hAnsi="Cambria"/>
                        <w:b/>
                        <w:sz w:val="38"/>
                        <w:szCs w:val="38"/>
                        <w:lang w:val="en-US"/>
                      </w:rPr>
                      <w:alias w:val="Course title"/>
                      <w:tag w:val="Course title"/>
                      <w:id w:val="-1111051063"/>
                      <w:text/>
                    </w:sdtPr>
                    <w:sdtEndPr/>
                    <w:sdtContent>
                      <w:r w:rsidR="00D6137C" w:rsidRPr="00FA2999">
                        <w:rPr>
                          <w:rFonts w:ascii="Cambria" w:hAnsi="Cambria"/>
                          <w:b/>
                          <w:sz w:val="38"/>
                          <w:szCs w:val="38"/>
                          <w:lang w:val="en-US"/>
                        </w:rPr>
                        <w:t xml:space="preserve">Course Title:         </w:t>
                      </w:r>
                      <w:r w:rsidR="00D6137C">
                        <w:rPr>
                          <w:rFonts w:ascii="Cambria" w:hAnsi="Cambria"/>
                          <w:b/>
                          <w:sz w:val="38"/>
                          <w:szCs w:val="38"/>
                          <w:lang w:val="en-US"/>
                        </w:rPr>
                        <w:t>Object Oriented Programming</w:t>
                      </w:r>
                    </w:sdtContent>
                  </w:sdt>
                </w:p>
                <w:p w14:paraId="46DE9CFD" w14:textId="77777777" w:rsidR="00D6137C" w:rsidRDefault="00E566E4" w:rsidP="00D6137C">
                  <w:pPr>
                    <w:tabs>
                      <w:tab w:val="center" w:pos="4680"/>
                      <w:tab w:val="right" w:pos="9360"/>
                    </w:tabs>
                    <w:jc w:val="center"/>
                    <w:rPr>
                      <w:rFonts w:ascii="Cambria" w:hAnsi="Cambria"/>
                      <w:b/>
                      <w:sz w:val="48"/>
                      <w:szCs w:val="48"/>
                      <w:u w:val="single"/>
                    </w:rPr>
                  </w:pPr>
                </w:p>
              </w:sdtContent>
            </w:sdt>
            <w:p w14:paraId="24F932E1" w14:textId="4AE2D694" w:rsidR="00617A53" w:rsidRPr="004255DE" w:rsidRDefault="00617A53" w:rsidP="00D6137C">
              <w:pPr>
                <w:tabs>
                  <w:tab w:val="center" w:pos="4680"/>
                  <w:tab w:val="right" w:pos="9360"/>
                </w:tabs>
                <w:jc w:val="center"/>
                <w:rPr>
                  <w:rFonts w:ascii="Cambria" w:hAnsi="Cambria"/>
                  <w:b/>
                  <w:sz w:val="44"/>
                  <w:szCs w:val="44"/>
                  <w:lang w:val="en-US"/>
                </w:rPr>
              </w:pPr>
            </w:p>
            <w:p w14:paraId="0721A75A" w14:textId="77777777" w:rsidR="00617A53" w:rsidRPr="004255DE" w:rsidRDefault="00E566E4" w:rsidP="00617A53">
              <w:pPr>
                <w:tabs>
                  <w:tab w:val="left" w:pos="2819"/>
                  <w:tab w:val="center" w:pos="4680"/>
                </w:tabs>
                <w:jc w:val="center"/>
                <w:rPr>
                  <w:rFonts w:ascii="Cambria" w:hAnsi="Cambria"/>
                  <w:sz w:val="36"/>
                  <w:szCs w:val="36"/>
                  <w:lang w:val="en-US"/>
                </w:rPr>
              </w:pPr>
            </w:p>
          </w:sdtContent>
        </w:sdt>
        <w:p w14:paraId="311DD15B" w14:textId="6EA35869" w:rsidR="00617A53" w:rsidRPr="004255DE" w:rsidRDefault="00617A53" w:rsidP="00010734">
          <w:pPr>
            <w:spacing w:before="240"/>
            <w:jc w:val="center"/>
            <w:rPr>
              <w:rFonts w:ascii="Cambria" w:hAnsi="Cambria"/>
              <w:b/>
              <w:sz w:val="48"/>
              <w:szCs w:val="48"/>
              <w:u w:val="single"/>
            </w:rPr>
          </w:pPr>
          <w:r w:rsidRPr="004255DE">
            <w:rPr>
              <w:rFonts w:ascii="Cambria" w:hAnsi="Cambria"/>
              <w:sz w:val="32"/>
              <w:szCs w:val="32"/>
            </w:rPr>
            <w:br w:type="page"/>
          </w:r>
          <w:r w:rsidRPr="004255DE">
            <w:rPr>
              <w:rFonts w:ascii="Cambria" w:hAnsi="Cambria" w:cstheme="minorHAnsi"/>
              <w:b/>
              <w:bCs/>
              <w:sz w:val="36"/>
              <w:szCs w:val="32"/>
            </w:rPr>
            <w:lastRenderedPageBreak/>
            <w:t>CS-</w:t>
          </w:r>
          <w:r>
            <w:rPr>
              <w:rFonts w:ascii="Cambria" w:hAnsi="Cambria" w:cstheme="minorHAnsi"/>
              <w:b/>
              <w:bCs/>
              <w:sz w:val="36"/>
              <w:szCs w:val="32"/>
            </w:rPr>
            <w:t>2</w:t>
          </w:r>
          <w:r w:rsidRPr="004255DE">
            <w:rPr>
              <w:rFonts w:ascii="Cambria" w:hAnsi="Cambria" w:cstheme="minorHAnsi"/>
              <w:b/>
              <w:bCs/>
              <w:sz w:val="36"/>
              <w:szCs w:val="32"/>
            </w:rPr>
            <w:t xml:space="preserve">41L </w:t>
          </w:r>
          <w:r w:rsidRPr="00AB6421">
            <w:rPr>
              <w:rFonts w:ascii="Cambria" w:hAnsi="Cambria" w:cstheme="minorHAnsi"/>
              <w:b/>
              <w:bCs/>
              <w:sz w:val="36"/>
              <w:szCs w:val="32"/>
            </w:rPr>
            <w:t xml:space="preserve">Object Oriented Programming </w:t>
          </w:r>
          <w:r w:rsidRPr="004255DE">
            <w:rPr>
              <w:rFonts w:ascii="Cambria" w:hAnsi="Cambria" w:cstheme="minorHAnsi"/>
              <w:b/>
              <w:bCs/>
              <w:sz w:val="36"/>
              <w:szCs w:val="32"/>
            </w:rPr>
            <w:t xml:space="preserve">Lab </w:t>
          </w:r>
          <w:r w:rsidR="000F4C7F">
            <w:rPr>
              <w:rFonts w:ascii="Cambria" w:hAnsi="Cambria" w:cstheme="minorHAnsi"/>
              <w:b/>
              <w:bCs/>
              <w:sz w:val="36"/>
              <w:szCs w:val="32"/>
            </w:rPr>
            <w:t>07</w:t>
          </w:r>
        </w:p>
        <w:p w14:paraId="5FF56999" w14:textId="56275D91" w:rsidR="00617A53" w:rsidRPr="004255DE" w:rsidRDefault="008C589B" w:rsidP="00617A53">
          <w:pPr>
            <w:rPr>
              <w:rFonts w:ascii="Cambria" w:hAnsi="Cambria" w:cstheme="minorHAnsi"/>
              <w:b/>
              <w:bCs/>
              <w:sz w:val="32"/>
              <w:szCs w:val="32"/>
            </w:rPr>
          </w:pPr>
          <w:r>
            <w:rPr>
              <w:rFonts w:ascii="Cambria" w:hAnsi="Cambria" w:cstheme="minorHAnsi"/>
              <w:b/>
              <w:bCs/>
              <w:sz w:val="32"/>
              <w:szCs w:val="32"/>
            </w:rPr>
            <w:t>Type of Lab: Open Ended</w:t>
          </w:r>
          <w:r>
            <w:rPr>
              <w:rFonts w:ascii="Cambria" w:hAnsi="Cambria" w:cstheme="minorHAnsi"/>
              <w:b/>
              <w:bCs/>
              <w:sz w:val="32"/>
              <w:szCs w:val="32"/>
            </w:rPr>
            <w:tab/>
          </w:r>
          <w:r>
            <w:rPr>
              <w:rFonts w:ascii="Cambria" w:hAnsi="Cambria" w:cstheme="minorHAnsi"/>
              <w:b/>
              <w:bCs/>
              <w:sz w:val="32"/>
              <w:szCs w:val="32"/>
            </w:rPr>
            <w:tab/>
          </w:r>
          <w:r>
            <w:rPr>
              <w:rFonts w:ascii="Cambria" w:hAnsi="Cambria" w:cstheme="minorHAnsi"/>
              <w:b/>
              <w:bCs/>
              <w:sz w:val="32"/>
              <w:szCs w:val="32"/>
            </w:rPr>
            <w:tab/>
          </w:r>
          <w:r>
            <w:rPr>
              <w:rFonts w:ascii="Cambria" w:hAnsi="Cambria" w:cstheme="minorHAnsi"/>
              <w:b/>
              <w:bCs/>
              <w:sz w:val="32"/>
              <w:szCs w:val="32"/>
            </w:rPr>
            <w:tab/>
          </w:r>
          <w:r w:rsidR="00617A53" w:rsidRPr="004255DE">
            <w:rPr>
              <w:rFonts w:ascii="Cambria" w:hAnsi="Cambria" w:cstheme="minorHAnsi"/>
              <w:b/>
              <w:bCs/>
              <w:sz w:val="32"/>
              <w:szCs w:val="32"/>
            </w:rPr>
            <w:t xml:space="preserve">Weightage: </w:t>
          </w:r>
          <w:r w:rsidR="00316034">
            <w:rPr>
              <w:rFonts w:ascii="Cambria" w:hAnsi="Cambria" w:cstheme="minorHAnsi"/>
              <w:b/>
              <w:bCs/>
              <w:sz w:val="32"/>
              <w:szCs w:val="32"/>
            </w:rPr>
            <w:t>10</w:t>
          </w:r>
          <w:r>
            <w:rPr>
              <w:rFonts w:ascii="Cambria" w:hAnsi="Cambria" w:cstheme="minorHAnsi"/>
              <w:b/>
              <w:bCs/>
              <w:sz w:val="32"/>
              <w:szCs w:val="32"/>
            </w:rPr>
            <w:t>%</w:t>
          </w:r>
        </w:p>
        <w:p w14:paraId="2433D8E6" w14:textId="0C761353" w:rsidR="00617A53" w:rsidRPr="00AF26DA" w:rsidRDefault="00AF26DA" w:rsidP="00AF26DA">
          <w:pPr>
            <w:autoSpaceDE w:val="0"/>
            <w:autoSpaceDN w:val="0"/>
            <w:adjustRightInd w:val="0"/>
            <w:spacing w:after="0" w:line="240" w:lineRule="auto"/>
            <w:rPr>
              <w:rFonts w:ascii="Cambria" w:hAnsi="Cambria" w:cstheme="minorHAnsi"/>
              <w:sz w:val="32"/>
              <w:szCs w:val="32"/>
            </w:rPr>
          </w:pPr>
          <w:r>
            <w:rPr>
              <w:rFonts w:ascii="Cambria" w:hAnsi="Cambria" w:cstheme="minorHAnsi"/>
              <w:b/>
              <w:bCs/>
              <w:sz w:val="32"/>
              <w:szCs w:val="32"/>
            </w:rPr>
            <w:t>CLO 2</w:t>
          </w:r>
          <w:r w:rsidR="00617A53" w:rsidRPr="004255DE">
            <w:rPr>
              <w:rFonts w:ascii="Cambria" w:hAnsi="Cambria" w:cstheme="minorHAnsi"/>
              <w:b/>
              <w:bCs/>
              <w:sz w:val="32"/>
              <w:szCs w:val="32"/>
            </w:rPr>
            <w:t xml:space="preserve">: </w:t>
          </w:r>
          <w:r w:rsidRPr="00AF26DA">
            <w:rPr>
              <w:rFonts w:ascii="Cambria" w:hAnsi="Cambria" w:cstheme="minorHAnsi"/>
              <w:sz w:val="32"/>
              <w:szCs w:val="32"/>
            </w:rPr>
            <w:t>Implement abstraction and en</w:t>
          </w:r>
          <w:r w:rsidR="00AB24D9">
            <w:rPr>
              <w:rFonts w:ascii="Cambria" w:hAnsi="Cambria" w:cstheme="minorHAnsi"/>
              <w:sz w:val="32"/>
              <w:szCs w:val="32"/>
            </w:rPr>
            <w:t xml:space="preserve">capsulation to develop reusable </w:t>
          </w:r>
          <w:r w:rsidRPr="00AF26DA">
            <w:rPr>
              <w:rFonts w:ascii="Cambria" w:hAnsi="Cambria" w:cstheme="minorHAnsi"/>
              <w:sz w:val="32"/>
              <w:szCs w:val="32"/>
            </w:rPr>
            <w:t>classes for objects of real world problems</w:t>
          </w:r>
          <w:r w:rsidR="00337799">
            <w:rPr>
              <w:rFonts w:ascii="Cambria" w:hAnsi="Cambria" w:cstheme="minorHAnsi"/>
              <w:sz w:val="32"/>
              <w:szCs w:val="32"/>
            </w:rPr>
            <w:t>.</w:t>
          </w:r>
        </w:p>
        <w:tbl>
          <w:tblPr>
            <w:tblStyle w:val="TableGrid"/>
            <w:tblpPr w:leftFromText="181" w:rightFromText="181" w:vertAnchor="text" w:horzAnchor="margin" w:tblpY="90"/>
            <w:tblW w:w="9280" w:type="dxa"/>
            <w:tblLook w:val="04A0" w:firstRow="1" w:lastRow="0" w:firstColumn="1" w:lastColumn="0" w:noHBand="0" w:noVBand="1"/>
          </w:tblPr>
          <w:tblGrid>
            <w:gridCol w:w="2560"/>
            <w:gridCol w:w="3959"/>
            <w:gridCol w:w="1367"/>
            <w:gridCol w:w="1394"/>
          </w:tblGrid>
          <w:tr w:rsidR="00617A53" w:rsidRPr="004255DE" w14:paraId="258B2716" w14:textId="77777777" w:rsidTr="007A7D34">
            <w:trPr>
              <w:trHeight w:val="945"/>
            </w:trPr>
            <w:tc>
              <w:tcPr>
                <w:tcW w:w="2560" w:type="dxa"/>
                <w:tcBorders>
                  <w:top w:val="single" w:sz="4" w:space="0" w:color="auto"/>
                  <w:left w:val="single" w:sz="4" w:space="0" w:color="auto"/>
                  <w:bottom w:val="single" w:sz="4" w:space="0" w:color="auto"/>
                  <w:right w:val="single" w:sz="4" w:space="0" w:color="auto"/>
                </w:tcBorders>
                <w:hideMark/>
              </w:tcPr>
              <w:p w14:paraId="7414BC47" w14:textId="1336A296" w:rsidR="00617A53" w:rsidRPr="004255DE" w:rsidRDefault="00617A53" w:rsidP="000F4C7F">
                <w:pPr>
                  <w:rPr>
                    <w:rFonts w:ascii="Cambria" w:hAnsi="Cambria" w:cstheme="minorHAnsi"/>
                    <w:b/>
                    <w:bCs/>
                    <w:sz w:val="32"/>
                    <w:szCs w:val="32"/>
                  </w:rPr>
                </w:pPr>
                <w:r w:rsidRPr="004255DE">
                  <w:rPr>
                    <w:rFonts w:ascii="Cambria" w:hAnsi="Cambria" w:cstheme="minorHAnsi"/>
                    <w:sz w:val="32"/>
                    <w:szCs w:val="32"/>
                  </w:rPr>
                  <w:t xml:space="preserve">State </w:t>
                </w:r>
                <w:r w:rsidR="00D70897">
                  <w:rPr>
                    <w:rFonts w:ascii="Cambria" w:hAnsi="Cambria" w:cstheme="minorHAnsi"/>
                    <w:sz w:val="32"/>
                    <w:szCs w:val="32"/>
                  </w:rPr>
                  <w:t>unders</w:t>
                </w:r>
                <w:r w:rsidR="00316034">
                  <w:rPr>
                    <w:rFonts w:ascii="Cambria" w:hAnsi="Cambria" w:cstheme="minorHAnsi"/>
                    <w:sz w:val="32"/>
                    <w:szCs w:val="32"/>
                  </w:rPr>
                  <w:t>t</w:t>
                </w:r>
                <w:r w:rsidR="000F4C7F">
                  <w:rPr>
                    <w:rFonts w:ascii="Cambria" w:hAnsi="Cambria" w:cstheme="minorHAnsi"/>
                    <w:sz w:val="32"/>
                    <w:szCs w:val="32"/>
                  </w:rPr>
                  <w:t xml:space="preserve">and the concept of inheritance </w:t>
                </w:r>
                <w:r w:rsidR="00316034">
                  <w:rPr>
                    <w:rFonts w:ascii="Cambria" w:hAnsi="Cambria" w:cstheme="minorHAnsi"/>
                    <w:sz w:val="32"/>
                    <w:szCs w:val="32"/>
                  </w:rPr>
                  <w:t>and Aggregation</w:t>
                </w:r>
              </w:p>
            </w:tc>
            <w:tc>
              <w:tcPr>
                <w:tcW w:w="3959" w:type="dxa"/>
                <w:tcBorders>
                  <w:top w:val="single" w:sz="4" w:space="0" w:color="auto"/>
                  <w:left w:val="single" w:sz="4" w:space="0" w:color="auto"/>
                  <w:bottom w:val="single" w:sz="4" w:space="0" w:color="auto"/>
                  <w:right w:val="single" w:sz="4" w:space="0" w:color="auto"/>
                </w:tcBorders>
                <w:hideMark/>
              </w:tcPr>
              <w:p w14:paraId="5A87EFFE" w14:textId="77777777" w:rsidR="00617A53" w:rsidRPr="004255DE" w:rsidRDefault="00617A53" w:rsidP="007A7D34">
                <w:pPr>
                  <w:rPr>
                    <w:rFonts w:ascii="Cambria" w:hAnsi="Cambria" w:cstheme="minorHAnsi"/>
                    <w:sz w:val="32"/>
                    <w:szCs w:val="32"/>
                  </w:rPr>
                </w:pPr>
                <w:r w:rsidRPr="004255DE">
                  <w:rPr>
                    <w:rFonts w:ascii="Cambria" w:hAnsi="Cambria" w:cstheme="minorHAnsi"/>
                    <w:b/>
                    <w:bCs/>
                    <w:sz w:val="32"/>
                    <w:szCs w:val="32"/>
                  </w:rPr>
                  <w:t xml:space="preserve">Cognitive/Understanding  </w:t>
                </w:r>
              </w:p>
            </w:tc>
            <w:tc>
              <w:tcPr>
                <w:tcW w:w="1367" w:type="dxa"/>
                <w:tcBorders>
                  <w:top w:val="single" w:sz="4" w:space="0" w:color="auto"/>
                  <w:left w:val="single" w:sz="4" w:space="0" w:color="auto"/>
                  <w:bottom w:val="single" w:sz="4" w:space="0" w:color="auto"/>
                  <w:right w:val="single" w:sz="4" w:space="0" w:color="auto"/>
                </w:tcBorders>
              </w:tcPr>
              <w:p w14:paraId="2C0EDB63" w14:textId="1B3E1A3B" w:rsidR="00617A53" w:rsidRPr="004255DE" w:rsidRDefault="00AF26DA" w:rsidP="007A7D34">
                <w:pPr>
                  <w:rPr>
                    <w:rFonts w:ascii="Cambria" w:hAnsi="Cambria" w:cstheme="minorHAnsi"/>
                    <w:sz w:val="32"/>
                    <w:szCs w:val="32"/>
                  </w:rPr>
                </w:pPr>
                <w:r>
                  <w:rPr>
                    <w:rFonts w:ascii="Cambria" w:hAnsi="Cambria" w:cstheme="minorHAnsi"/>
                    <w:sz w:val="32"/>
                    <w:szCs w:val="32"/>
                  </w:rPr>
                  <w:t>CLO 2</w:t>
                </w:r>
              </w:p>
              <w:p w14:paraId="51031EF5" w14:textId="77777777" w:rsidR="00617A53" w:rsidRPr="004255DE" w:rsidRDefault="00617A53" w:rsidP="007A7D34">
                <w:pPr>
                  <w:rPr>
                    <w:rFonts w:ascii="Cambria" w:hAnsi="Cambria" w:cstheme="minorHAnsi"/>
                    <w:sz w:val="32"/>
                    <w:szCs w:val="32"/>
                  </w:rPr>
                </w:pPr>
              </w:p>
            </w:tc>
            <w:tc>
              <w:tcPr>
                <w:tcW w:w="1394" w:type="dxa"/>
                <w:tcBorders>
                  <w:top w:val="single" w:sz="4" w:space="0" w:color="auto"/>
                  <w:left w:val="single" w:sz="4" w:space="0" w:color="auto"/>
                  <w:bottom w:val="single" w:sz="4" w:space="0" w:color="auto"/>
                  <w:right w:val="single" w:sz="4" w:space="0" w:color="auto"/>
                </w:tcBorders>
              </w:tcPr>
              <w:p w14:paraId="7FC78D78" w14:textId="77777777" w:rsidR="00617A53" w:rsidRPr="004255DE" w:rsidRDefault="00617A53" w:rsidP="007A7D34">
                <w:pPr>
                  <w:rPr>
                    <w:rFonts w:ascii="Cambria" w:hAnsi="Cambria" w:cstheme="minorHAnsi"/>
                    <w:sz w:val="32"/>
                    <w:szCs w:val="32"/>
                  </w:rPr>
                </w:pPr>
                <w:r w:rsidRPr="004255DE">
                  <w:rPr>
                    <w:rFonts w:ascii="Cambria" w:hAnsi="Cambria" w:cstheme="minorHAnsi"/>
                    <w:sz w:val="32"/>
                    <w:szCs w:val="32"/>
                  </w:rPr>
                  <w:t>Rubric A</w:t>
                </w:r>
              </w:p>
            </w:tc>
          </w:tr>
        </w:tbl>
        <w:p w14:paraId="66673F72" w14:textId="77777777" w:rsidR="00617A53" w:rsidRPr="004255DE" w:rsidRDefault="00617A53" w:rsidP="00617A53">
          <w:pPr>
            <w:rPr>
              <w:rFonts w:ascii="Cambria" w:hAnsi="Cambria" w:cstheme="minorHAnsi"/>
              <w:b/>
              <w:bCs/>
              <w:sz w:val="32"/>
              <w:szCs w:val="32"/>
            </w:rPr>
          </w:pPr>
        </w:p>
        <w:p w14:paraId="21F9EB0E" w14:textId="77777777" w:rsidR="00617A53" w:rsidRPr="004255DE" w:rsidRDefault="00617A53" w:rsidP="00617A53">
          <w:pPr>
            <w:rPr>
              <w:rFonts w:ascii="Cambria" w:hAnsi="Cambria" w:cstheme="minorHAnsi"/>
              <w:b/>
              <w:bCs/>
              <w:sz w:val="32"/>
              <w:szCs w:val="32"/>
            </w:rPr>
          </w:pPr>
          <w:r w:rsidRPr="004255DE">
            <w:rPr>
              <w:rFonts w:ascii="Cambria" w:hAnsi="Cambria" w:cstheme="minorHAnsi"/>
              <w:b/>
              <w:bCs/>
              <w:sz w:val="32"/>
              <w:szCs w:val="32"/>
            </w:rPr>
            <w:t>Rubric A: Cognitive Domain</w:t>
          </w:r>
        </w:p>
        <w:p w14:paraId="0BBB4E7B" w14:textId="7AE3F424" w:rsidR="00617A53" w:rsidRDefault="00617A53" w:rsidP="00617A53">
          <w:pPr>
            <w:rPr>
              <w:rFonts w:ascii="Cambria" w:hAnsi="Cambria" w:cstheme="minorHAnsi"/>
              <w:b/>
              <w:bCs/>
              <w:sz w:val="32"/>
              <w:szCs w:val="32"/>
            </w:rPr>
          </w:pPr>
          <w:r w:rsidRPr="004255DE">
            <w:rPr>
              <w:rFonts w:ascii="Cambria" w:hAnsi="Cambria" w:cstheme="minorHAnsi"/>
              <w:b/>
              <w:bCs/>
              <w:sz w:val="32"/>
              <w:szCs w:val="32"/>
            </w:rPr>
            <w:t>Evaluation Method:  GA shall evaluate the students for Question according to following rubrics.</w:t>
          </w:r>
        </w:p>
        <w:tbl>
          <w:tblPr>
            <w:tblStyle w:val="TableGrid"/>
            <w:tblpPr w:leftFromText="180" w:rightFromText="180" w:vertAnchor="text" w:horzAnchor="margin" w:tblpXSpec="center" w:tblpY="410"/>
            <w:tblW w:w="10788" w:type="dxa"/>
            <w:tblLook w:val="04A0" w:firstRow="1" w:lastRow="0" w:firstColumn="1" w:lastColumn="0" w:noHBand="0" w:noVBand="1"/>
          </w:tblPr>
          <w:tblGrid>
            <w:gridCol w:w="862"/>
            <w:gridCol w:w="1598"/>
            <w:gridCol w:w="1598"/>
            <w:gridCol w:w="1648"/>
            <w:gridCol w:w="1648"/>
            <w:gridCol w:w="1808"/>
            <w:gridCol w:w="1808"/>
          </w:tblGrid>
          <w:tr w:rsidR="00AF26DA" w:rsidRPr="00621E82" w14:paraId="779B4ACA" w14:textId="77777777" w:rsidTr="001522E1">
            <w:trPr>
              <w:trHeight w:val="550"/>
            </w:trPr>
            <w:tc>
              <w:tcPr>
                <w:tcW w:w="866" w:type="dxa"/>
                <w:tcBorders>
                  <w:top w:val="single" w:sz="4" w:space="0" w:color="auto"/>
                  <w:left w:val="single" w:sz="4" w:space="0" w:color="auto"/>
                  <w:bottom w:val="single" w:sz="4" w:space="0" w:color="auto"/>
                  <w:right w:val="single" w:sz="4" w:space="0" w:color="auto"/>
                </w:tcBorders>
                <w:hideMark/>
              </w:tcPr>
              <w:p w14:paraId="7D6D5D26" w14:textId="77777777" w:rsidR="00AF26DA" w:rsidRPr="00621E82" w:rsidRDefault="00AF26DA" w:rsidP="001522E1">
                <w:pPr>
                  <w:rPr>
                    <w:rFonts w:ascii="Cambria" w:hAnsi="Cambria" w:cstheme="minorHAnsi"/>
                    <w:b/>
                    <w:bCs/>
                    <w:sz w:val="32"/>
                    <w:szCs w:val="32"/>
                  </w:rPr>
                </w:pPr>
                <w:r w:rsidRPr="00621E82">
                  <w:rPr>
                    <w:rFonts w:ascii="Cambria" w:hAnsi="Cambria" w:cstheme="minorHAnsi"/>
                    <w:b/>
                    <w:bCs/>
                    <w:sz w:val="32"/>
                    <w:szCs w:val="32"/>
                  </w:rPr>
                  <w:t>CLO</w:t>
                </w:r>
              </w:p>
            </w:tc>
            <w:tc>
              <w:tcPr>
                <w:tcW w:w="1606" w:type="dxa"/>
                <w:tcBorders>
                  <w:top w:val="single" w:sz="4" w:space="0" w:color="auto"/>
                  <w:left w:val="single" w:sz="4" w:space="0" w:color="auto"/>
                  <w:bottom w:val="single" w:sz="4" w:space="0" w:color="auto"/>
                  <w:right w:val="single" w:sz="4" w:space="0" w:color="auto"/>
                </w:tcBorders>
                <w:hideMark/>
              </w:tcPr>
              <w:p w14:paraId="679B6859" w14:textId="77777777" w:rsidR="00AF26DA" w:rsidRPr="00621E82" w:rsidRDefault="00AF26DA" w:rsidP="001522E1">
                <w:pPr>
                  <w:rPr>
                    <w:rFonts w:ascii="Cambria" w:hAnsi="Cambria" w:cstheme="minorHAnsi"/>
                    <w:b/>
                    <w:bCs/>
                    <w:sz w:val="32"/>
                    <w:szCs w:val="32"/>
                  </w:rPr>
                </w:pPr>
                <w:r w:rsidRPr="00621E82">
                  <w:rPr>
                    <w:rFonts w:ascii="Cambria" w:hAnsi="Cambria" w:cstheme="minorHAnsi"/>
                    <w:b/>
                    <w:bCs/>
                    <w:sz w:val="32"/>
                    <w:szCs w:val="32"/>
                  </w:rPr>
                  <w:t>0</w:t>
                </w:r>
              </w:p>
            </w:tc>
            <w:tc>
              <w:tcPr>
                <w:tcW w:w="1606" w:type="dxa"/>
                <w:tcBorders>
                  <w:top w:val="single" w:sz="4" w:space="0" w:color="auto"/>
                  <w:left w:val="single" w:sz="4" w:space="0" w:color="auto"/>
                  <w:bottom w:val="single" w:sz="4" w:space="0" w:color="auto"/>
                  <w:right w:val="single" w:sz="4" w:space="0" w:color="auto"/>
                </w:tcBorders>
                <w:hideMark/>
              </w:tcPr>
              <w:p w14:paraId="4FFF0DC0" w14:textId="77777777" w:rsidR="00AF26DA" w:rsidRPr="00621E82" w:rsidRDefault="00AF26DA" w:rsidP="001522E1">
                <w:pPr>
                  <w:rPr>
                    <w:rFonts w:ascii="Cambria" w:hAnsi="Cambria" w:cstheme="minorHAnsi"/>
                    <w:b/>
                    <w:bCs/>
                    <w:sz w:val="32"/>
                    <w:szCs w:val="32"/>
                  </w:rPr>
                </w:pPr>
                <w:r w:rsidRPr="00621E82">
                  <w:rPr>
                    <w:rFonts w:ascii="Cambria" w:hAnsi="Cambria" w:cstheme="minorHAnsi"/>
                    <w:b/>
                    <w:bCs/>
                    <w:sz w:val="32"/>
                    <w:szCs w:val="32"/>
                  </w:rPr>
                  <w:t>1</w:t>
                </w:r>
              </w:p>
            </w:tc>
            <w:tc>
              <w:tcPr>
                <w:tcW w:w="1537" w:type="dxa"/>
                <w:tcBorders>
                  <w:top w:val="single" w:sz="4" w:space="0" w:color="auto"/>
                  <w:left w:val="single" w:sz="4" w:space="0" w:color="auto"/>
                  <w:bottom w:val="single" w:sz="4" w:space="0" w:color="auto"/>
                  <w:right w:val="single" w:sz="4" w:space="0" w:color="auto"/>
                </w:tcBorders>
                <w:hideMark/>
              </w:tcPr>
              <w:p w14:paraId="06BF5C6A" w14:textId="77777777" w:rsidR="00AF26DA" w:rsidRPr="00621E82" w:rsidRDefault="00AF26DA" w:rsidP="001522E1">
                <w:pPr>
                  <w:rPr>
                    <w:rFonts w:ascii="Cambria" w:hAnsi="Cambria" w:cstheme="minorHAnsi"/>
                    <w:b/>
                    <w:bCs/>
                    <w:sz w:val="32"/>
                    <w:szCs w:val="32"/>
                  </w:rPr>
                </w:pPr>
                <w:r w:rsidRPr="00621E82">
                  <w:rPr>
                    <w:rFonts w:ascii="Cambria" w:hAnsi="Cambria" w:cstheme="minorHAnsi"/>
                    <w:b/>
                    <w:bCs/>
                    <w:sz w:val="32"/>
                    <w:szCs w:val="32"/>
                  </w:rPr>
                  <w:t>2</w:t>
                </w:r>
              </w:p>
            </w:tc>
            <w:tc>
              <w:tcPr>
                <w:tcW w:w="1537" w:type="dxa"/>
                <w:tcBorders>
                  <w:top w:val="single" w:sz="4" w:space="0" w:color="auto"/>
                  <w:left w:val="single" w:sz="4" w:space="0" w:color="auto"/>
                  <w:bottom w:val="single" w:sz="4" w:space="0" w:color="auto"/>
                  <w:right w:val="single" w:sz="4" w:space="0" w:color="auto"/>
                </w:tcBorders>
                <w:hideMark/>
              </w:tcPr>
              <w:p w14:paraId="764903EE" w14:textId="77777777" w:rsidR="00AF26DA" w:rsidRPr="00621E82" w:rsidRDefault="00AF26DA" w:rsidP="001522E1">
                <w:pPr>
                  <w:rPr>
                    <w:rFonts w:ascii="Cambria" w:hAnsi="Cambria" w:cstheme="minorHAnsi"/>
                    <w:b/>
                    <w:bCs/>
                    <w:sz w:val="32"/>
                    <w:szCs w:val="32"/>
                  </w:rPr>
                </w:pPr>
                <w:r w:rsidRPr="00621E82">
                  <w:rPr>
                    <w:rFonts w:ascii="Cambria" w:hAnsi="Cambria" w:cstheme="minorHAnsi"/>
                    <w:b/>
                    <w:bCs/>
                    <w:sz w:val="32"/>
                    <w:szCs w:val="32"/>
                  </w:rPr>
                  <w:t>3</w:t>
                </w:r>
              </w:p>
            </w:tc>
            <w:tc>
              <w:tcPr>
                <w:tcW w:w="1818" w:type="dxa"/>
                <w:tcBorders>
                  <w:top w:val="single" w:sz="4" w:space="0" w:color="auto"/>
                  <w:left w:val="single" w:sz="4" w:space="0" w:color="auto"/>
                  <w:bottom w:val="single" w:sz="4" w:space="0" w:color="auto"/>
                  <w:right w:val="single" w:sz="4" w:space="0" w:color="auto"/>
                </w:tcBorders>
                <w:hideMark/>
              </w:tcPr>
              <w:p w14:paraId="6A28AEDB" w14:textId="77777777" w:rsidR="00AF26DA" w:rsidRPr="00621E82" w:rsidRDefault="00AF26DA" w:rsidP="001522E1">
                <w:pPr>
                  <w:rPr>
                    <w:rFonts w:ascii="Cambria" w:hAnsi="Cambria" w:cstheme="minorHAnsi"/>
                    <w:b/>
                    <w:bCs/>
                    <w:sz w:val="32"/>
                    <w:szCs w:val="32"/>
                  </w:rPr>
                </w:pPr>
                <w:r w:rsidRPr="00621E82">
                  <w:rPr>
                    <w:rFonts w:ascii="Cambria" w:hAnsi="Cambria" w:cstheme="minorHAnsi"/>
                    <w:b/>
                    <w:bCs/>
                    <w:sz w:val="32"/>
                    <w:szCs w:val="32"/>
                  </w:rPr>
                  <w:t>4</w:t>
                </w:r>
              </w:p>
            </w:tc>
            <w:tc>
              <w:tcPr>
                <w:tcW w:w="1818" w:type="dxa"/>
                <w:tcBorders>
                  <w:top w:val="single" w:sz="4" w:space="0" w:color="auto"/>
                  <w:left w:val="single" w:sz="4" w:space="0" w:color="auto"/>
                  <w:bottom w:val="single" w:sz="4" w:space="0" w:color="auto"/>
                  <w:right w:val="single" w:sz="4" w:space="0" w:color="auto"/>
                </w:tcBorders>
              </w:tcPr>
              <w:p w14:paraId="35C8E8E4" w14:textId="77777777" w:rsidR="00AF26DA" w:rsidRPr="00621E82" w:rsidRDefault="00AF26DA" w:rsidP="001522E1">
                <w:pPr>
                  <w:rPr>
                    <w:rFonts w:ascii="Cambria" w:hAnsi="Cambria" w:cstheme="minorHAnsi"/>
                    <w:b/>
                    <w:bCs/>
                    <w:sz w:val="32"/>
                    <w:szCs w:val="32"/>
                  </w:rPr>
                </w:pPr>
                <w:r>
                  <w:rPr>
                    <w:rFonts w:ascii="Cambria" w:hAnsi="Cambria" w:cstheme="minorHAnsi"/>
                    <w:b/>
                    <w:bCs/>
                    <w:sz w:val="32"/>
                    <w:szCs w:val="32"/>
                  </w:rPr>
                  <w:t>5</w:t>
                </w:r>
              </w:p>
            </w:tc>
          </w:tr>
          <w:tr w:rsidR="00AF26DA" w:rsidRPr="00621E82" w14:paraId="026866F6" w14:textId="77777777" w:rsidTr="001522E1">
            <w:trPr>
              <w:trHeight w:val="2873"/>
            </w:trPr>
            <w:tc>
              <w:tcPr>
                <w:tcW w:w="866" w:type="dxa"/>
                <w:tcBorders>
                  <w:top w:val="single" w:sz="4" w:space="0" w:color="auto"/>
                  <w:left w:val="single" w:sz="4" w:space="0" w:color="auto"/>
                  <w:bottom w:val="single" w:sz="4" w:space="0" w:color="auto"/>
                  <w:right w:val="single" w:sz="4" w:space="0" w:color="auto"/>
                </w:tcBorders>
                <w:hideMark/>
              </w:tcPr>
              <w:p w14:paraId="1B913107" w14:textId="2EBE216D" w:rsidR="00AF26DA" w:rsidRPr="00621E82" w:rsidRDefault="00AF26DA" w:rsidP="001522E1">
                <w:pPr>
                  <w:rPr>
                    <w:rFonts w:ascii="Cambria" w:hAnsi="Cambria" w:cstheme="minorHAnsi"/>
                    <w:sz w:val="28"/>
                    <w:szCs w:val="32"/>
                  </w:rPr>
                </w:pPr>
                <w:r>
                  <w:rPr>
                    <w:rFonts w:ascii="Cambria" w:hAnsi="Cambria" w:cstheme="minorHAnsi"/>
                    <w:sz w:val="28"/>
                    <w:szCs w:val="32"/>
                  </w:rPr>
                  <w:t>CLO2</w:t>
                </w:r>
              </w:p>
            </w:tc>
            <w:tc>
              <w:tcPr>
                <w:tcW w:w="1606" w:type="dxa"/>
                <w:tcBorders>
                  <w:top w:val="single" w:sz="4" w:space="0" w:color="auto"/>
                  <w:left w:val="single" w:sz="4" w:space="0" w:color="auto"/>
                  <w:bottom w:val="single" w:sz="4" w:space="0" w:color="auto"/>
                  <w:right w:val="single" w:sz="4" w:space="0" w:color="auto"/>
                </w:tcBorders>
                <w:hideMark/>
              </w:tcPr>
              <w:p w14:paraId="2C12A6F2" w14:textId="77777777" w:rsidR="00AF26DA" w:rsidRPr="00621E82" w:rsidRDefault="00AF26DA" w:rsidP="001522E1">
                <w:pPr>
                  <w:rPr>
                    <w:rFonts w:ascii="Cambria" w:hAnsi="Cambria" w:cstheme="minorHAnsi"/>
                    <w:sz w:val="28"/>
                    <w:szCs w:val="32"/>
                  </w:rPr>
                </w:pPr>
                <w:r>
                  <w:rPr>
                    <w:rFonts w:ascii="Cambria" w:hAnsi="Cambria" w:cstheme="minorHAnsi"/>
                    <w:sz w:val="28"/>
                    <w:szCs w:val="32"/>
                  </w:rPr>
                  <w:t>Unable to understand and implement</w:t>
                </w:r>
              </w:p>
            </w:tc>
            <w:tc>
              <w:tcPr>
                <w:tcW w:w="1606" w:type="dxa"/>
                <w:tcBorders>
                  <w:top w:val="single" w:sz="4" w:space="0" w:color="auto"/>
                  <w:left w:val="single" w:sz="4" w:space="0" w:color="auto"/>
                  <w:bottom w:val="single" w:sz="4" w:space="0" w:color="auto"/>
                  <w:right w:val="single" w:sz="4" w:space="0" w:color="auto"/>
                </w:tcBorders>
                <w:hideMark/>
              </w:tcPr>
              <w:p w14:paraId="629B5DBD" w14:textId="1F470D4A" w:rsidR="00AF26DA" w:rsidRPr="00621E82" w:rsidRDefault="00AF26DA" w:rsidP="00A235B9">
                <w:pPr>
                  <w:rPr>
                    <w:rFonts w:ascii="Cambria" w:hAnsi="Cambria" w:cstheme="minorHAnsi"/>
                    <w:sz w:val="28"/>
                    <w:szCs w:val="32"/>
                  </w:rPr>
                </w:pPr>
                <w:r>
                  <w:rPr>
                    <w:rFonts w:ascii="Cambria" w:hAnsi="Cambria" w:cstheme="minorHAnsi"/>
                    <w:sz w:val="28"/>
                    <w:szCs w:val="32"/>
                  </w:rPr>
                  <w:t xml:space="preserve">Student understand </w:t>
                </w:r>
                <w:r w:rsidR="00A235B9">
                  <w:rPr>
                    <w:rFonts w:ascii="Cambria" w:hAnsi="Cambria" w:cstheme="minorHAnsi"/>
                    <w:sz w:val="28"/>
                    <w:szCs w:val="32"/>
                  </w:rPr>
                  <w:t>inheritance concepts</w:t>
                </w:r>
                <w:r>
                  <w:rPr>
                    <w:rFonts w:ascii="Cambria" w:hAnsi="Cambria" w:cstheme="minorHAnsi"/>
                    <w:sz w:val="28"/>
                    <w:szCs w:val="32"/>
                  </w:rPr>
                  <w:t xml:space="preserve"> </w:t>
                </w:r>
              </w:p>
            </w:tc>
            <w:tc>
              <w:tcPr>
                <w:tcW w:w="1537" w:type="dxa"/>
                <w:tcBorders>
                  <w:top w:val="single" w:sz="4" w:space="0" w:color="auto"/>
                  <w:left w:val="single" w:sz="4" w:space="0" w:color="auto"/>
                  <w:bottom w:val="single" w:sz="4" w:space="0" w:color="auto"/>
                  <w:right w:val="single" w:sz="4" w:space="0" w:color="auto"/>
                </w:tcBorders>
                <w:hideMark/>
              </w:tcPr>
              <w:p w14:paraId="7D6814F7" w14:textId="35793420" w:rsidR="00AF26DA" w:rsidRPr="00621E82" w:rsidRDefault="00AF26DA" w:rsidP="00A235B9">
                <w:pPr>
                  <w:rPr>
                    <w:rFonts w:ascii="Cambria" w:hAnsi="Cambria" w:cstheme="minorHAnsi"/>
                    <w:sz w:val="28"/>
                    <w:szCs w:val="32"/>
                  </w:rPr>
                </w:pPr>
                <w:r>
                  <w:rPr>
                    <w:rFonts w:ascii="Cambria" w:hAnsi="Cambria" w:cstheme="minorHAnsi"/>
                    <w:sz w:val="28"/>
                    <w:szCs w:val="32"/>
                  </w:rPr>
                  <w:t xml:space="preserve">Student understand </w:t>
                </w:r>
                <w:r w:rsidR="00A235B9">
                  <w:rPr>
                    <w:rFonts w:ascii="Cambria" w:hAnsi="Cambria" w:cstheme="minorHAnsi"/>
                    <w:sz w:val="28"/>
                    <w:szCs w:val="32"/>
                  </w:rPr>
                  <w:t>function overloading</w:t>
                </w:r>
              </w:p>
            </w:tc>
            <w:tc>
              <w:tcPr>
                <w:tcW w:w="1537" w:type="dxa"/>
                <w:tcBorders>
                  <w:top w:val="single" w:sz="4" w:space="0" w:color="auto"/>
                  <w:left w:val="single" w:sz="4" w:space="0" w:color="auto"/>
                  <w:bottom w:val="single" w:sz="4" w:space="0" w:color="auto"/>
                  <w:right w:val="single" w:sz="4" w:space="0" w:color="auto"/>
                </w:tcBorders>
                <w:hideMark/>
              </w:tcPr>
              <w:p w14:paraId="1CF94ADC" w14:textId="55F83F10" w:rsidR="00AF26DA" w:rsidRPr="00621E82" w:rsidRDefault="00AF26DA" w:rsidP="00A235B9">
                <w:pPr>
                  <w:rPr>
                    <w:rFonts w:ascii="Cambria" w:hAnsi="Cambria" w:cstheme="minorHAnsi"/>
                    <w:sz w:val="28"/>
                    <w:szCs w:val="32"/>
                  </w:rPr>
                </w:pPr>
                <w:r>
                  <w:rPr>
                    <w:rFonts w:ascii="Cambria" w:hAnsi="Cambria" w:cstheme="minorHAnsi"/>
                    <w:sz w:val="28"/>
                    <w:szCs w:val="32"/>
                  </w:rPr>
                  <w:t xml:space="preserve">Student implement </w:t>
                </w:r>
                <w:r w:rsidR="00A235B9">
                  <w:rPr>
                    <w:rFonts w:ascii="Cambria" w:hAnsi="Cambria" w:cstheme="minorHAnsi"/>
                    <w:sz w:val="28"/>
                    <w:szCs w:val="32"/>
                  </w:rPr>
                  <w:t>inheritance and function overloading</w:t>
                </w:r>
              </w:p>
            </w:tc>
            <w:tc>
              <w:tcPr>
                <w:tcW w:w="1818" w:type="dxa"/>
                <w:tcBorders>
                  <w:top w:val="single" w:sz="4" w:space="0" w:color="auto"/>
                  <w:left w:val="single" w:sz="4" w:space="0" w:color="auto"/>
                  <w:bottom w:val="single" w:sz="4" w:space="0" w:color="auto"/>
                  <w:right w:val="single" w:sz="4" w:space="0" w:color="auto"/>
                </w:tcBorders>
                <w:hideMark/>
              </w:tcPr>
              <w:p w14:paraId="22B9889B" w14:textId="77777777" w:rsidR="00AF26DA" w:rsidRPr="00621E82" w:rsidRDefault="00AF26DA" w:rsidP="001522E1">
                <w:pPr>
                  <w:rPr>
                    <w:rFonts w:ascii="Cambria" w:hAnsi="Cambria" w:cstheme="minorHAnsi"/>
                    <w:sz w:val="28"/>
                    <w:szCs w:val="32"/>
                  </w:rPr>
                </w:pPr>
                <w:r>
                  <w:rPr>
                    <w:rFonts w:ascii="Cambria" w:hAnsi="Cambria" w:cstheme="minorHAnsi"/>
                    <w:sz w:val="28"/>
                    <w:szCs w:val="32"/>
                  </w:rPr>
                  <w:t>Understand and implemented half problem sets</w:t>
                </w:r>
              </w:p>
            </w:tc>
            <w:tc>
              <w:tcPr>
                <w:tcW w:w="1818" w:type="dxa"/>
                <w:tcBorders>
                  <w:top w:val="single" w:sz="4" w:space="0" w:color="auto"/>
                  <w:left w:val="single" w:sz="4" w:space="0" w:color="auto"/>
                  <w:bottom w:val="single" w:sz="4" w:space="0" w:color="auto"/>
                  <w:right w:val="single" w:sz="4" w:space="0" w:color="auto"/>
                </w:tcBorders>
              </w:tcPr>
              <w:p w14:paraId="42BA5C01" w14:textId="77777777" w:rsidR="00AF26DA" w:rsidRDefault="00AF26DA" w:rsidP="001522E1">
                <w:pPr>
                  <w:rPr>
                    <w:rFonts w:ascii="Cambria" w:hAnsi="Cambria" w:cstheme="minorHAnsi"/>
                    <w:sz w:val="28"/>
                    <w:szCs w:val="32"/>
                  </w:rPr>
                </w:pPr>
                <w:r>
                  <w:rPr>
                    <w:rFonts w:ascii="Cambria" w:hAnsi="Cambria" w:cstheme="minorHAnsi"/>
                    <w:sz w:val="28"/>
                    <w:szCs w:val="32"/>
                  </w:rPr>
                  <w:t>Understand and implemented complete problem sets</w:t>
                </w:r>
              </w:p>
            </w:tc>
          </w:tr>
        </w:tbl>
        <w:p w14:paraId="1619F8E0" w14:textId="77777777" w:rsidR="00AF26DA" w:rsidRPr="004255DE" w:rsidRDefault="00AF26DA" w:rsidP="00617A53">
          <w:pPr>
            <w:rPr>
              <w:rFonts w:ascii="Cambria" w:hAnsi="Cambria" w:cstheme="minorHAnsi"/>
              <w:b/>
              <w:bCs/>
              <w:sz w:val="32"/>
              <w:szCs w:val="32"/>
            </w:rPr>
          </w:pPr>
        </w:p>
        <w:p w14:paraId="6492859D" w14:textId="77777777" w:rsidR="00617A53" w:rsidRPr="004255DE" w:rsidRDefault="00617A53" w:rsidP="00617A53">
          <w:pPr>
            <w:pStyle w:val="Heading1"/>
            <w:rPr>
              <w:rFonts w:ascii="Cambria" w:hAnsi="Cambria"/>
            </w:rPr>
          </w:pPr>
        </w:p>
        <w:p w14:paraId="641CD5B0" w14:textId="77777777" w:rsidR="00617A53" w:rsidRPr="004255DE" w:rsidRDefault="00617A53" w:rsidP="00617A53">
          <w:pPr>
            <w:pStyle w:val="Heading1"/>
            <w:rPr>
              <w:rFonts w:ascii="Cambria" w:hAnsi="Cambria"/>
            </w:rPr>
          </w:pPr>
        </w:p>
        <w:p w14:paraId="413EB23B" w14:textId="77777777" w:rsidR="00617A53" w:rsidRPr="004255DE" w:rsidRDefault="00617A53" w:rsidP="00617A53">
          <w:pPr>
            <w:rPr>
              <w:rFonts w:ascii="Cambria" w:hAnsi="Cambria"/>
            </w:rPr>
          </w:pPr>
        </w:p>
        <w:p w14:paraId="1D484D7D" w14:textId="77777777" w:rsidR="00617A53" w:rsidRPr="004255DE" w:rsidRDefault="00617A53" w:rsidP="00617A53">
          <w:pPr>
            <w:rPr>
              <w:rFonts w:ascii="Cambria" w:hAnsi="Cambria"/>
            </w:rPr>
          </w:pPr>
        </w:p>
        <w:p w14:paraId="79D175E5" w14:textId="77777777" w:rsidR="00617A53" w:rsidRPr="004255DE" w:rsidRDefault="00617A53" w:rsidP="00617A53">
          <w:pPr>
            <w:pStyle w:val="Heading1"/>
            <w:rPr>
              <w:rFonts w:ascii="Cambria" w:hAnsi="Cambria"/>
            </w:rPr>
          </w:pPr>
          <w:r w:rsidRPr="004255DE">
            <w:rPr>
              <w:rFonts w:ascii="Cambria" w:hAnsi="Cambria"/>
            </w:rPr>
            <w:t xml:space="preserve">                                    </w:t>
          </w:r>
        </w:p>
        <w:p w14:paraId="04C40629" w14:textId="73A4C8F3" w:rsidR="00944727" w:rsidRPr="00454D5B" w:rsidRDefault="00E566E4" w:rsidP="00617A53">
          <w:pPr>
            <w:ind w:firstLine="720"/>
            <w:rPr>
              <w:rFonts w:ascii="Cambria" w:hAnsi="Cambria"/>
            </w:rPr>
          </w:pPr>
        </w:p>
      </w:sdtContent>
    </w:sdt>
    <w:p w14:paraId="51074CBC" w14:textId="64C67EB9" w:rsidR="000D71E8" w:rsidRPr="00454D5B" w:rsidRDefault="000D71E8" w:rsidP="00A24B00">
      <w:pPr>
        <w:rPr>
          <w:rFonts w:ascii="Cambria" w:hAnsi="Cambria"/>
          <w:sz w:val="32"/>
          <w:szCs w:val="32"/>
        </w:rPr>
      </w:pPr>
    </w:p>
    <w:p w14:paraId="0CF182C3" w14:textId="6E04E38E" w:rsidR="00454D5B" w:rsidRPr="00454D5B" w:rsidRDefault="003E5167" w:rsidP="00454D5B">
      <w:pPr>
        <w:jc w:val="center"/>
        <w:rPr>
          <w:rFonts w:ascii="Cambria" w:hAnsi="Cambria" w:cs="Times New Roman"/>
          <w:b/>
          <w:color w:val="2F5496" w:themeColor="accent1" w:themeShade="BF"/>
          <w:sz w:val="40"/>
          <w:szCs w:val="40"/>
        </w:rPr>
      </w:pPr>
      <w:r w:rsidRPr="00454D5B">
        <w:rPr>
          <w:rFonts w:ascii="Cambria" w:hAnsi="Cambria"/>
          <w:color w:val="2F5496" w:themeColor="accent1" w:themeShade="BF"/>
          <w:sz w:val="40"/>
          <w:szCs w:val="40"/>
        </w:rPr>
        <w:lastRenderedPageBreak/>
        <w:t xml:space="preserve">  </w:t>
      </w:r>
      <w:r w:rsidR="003B027C" w:rsidRPr="00454D5B">
        <w:rPr>
          <w:rFonts w:ascii="Cambria" w:hAnsi="Cambria"/>
          <w:color w:val="2F5496" w:themeColor="accent1" w:themeShade="BF"/>
          <w:sz w:val="40"/>
          <w:szCs w:val="40"/>
        </w:rPr>
        <w:t xml:space="preserve"> </w:t>
      </w:r>
      <w:r w:rsidR="005425DC">
        <w:rPr>
          <w:rFonts w:ascii="Cambria" w:hAnsi="Cambria" w:cs="Times New Roman"/>
          <w:b/>
          <w:color w:val="2F5496" w:themeColor="accent1" w:themeShade="BF"/>
          <w:sz w:val="40"/>
          <w:szCs w:val="40"/>
        </w:rPr>
        <w:t>Lab 07</w:t>
      </w:r>
    </w:p>
    <w:p w14:paraId="28323AEC" w14:textId="2BA08C34" w:rsidR="00454D5B" w:rsidRPr="00454D5B" w:rsidRDefault="00454D5B" w:rsidP="00454D5B">
      <w:pPr>
        <w:jc w:val="center"/>
        <w:rPr>
          <w:rFonts w:ascii="Cambria" w:hAnsi="Cambria" w:cstheme="majorBidi"/>
          <w:b/>
          <w:sz w:val="40"/>
          <w:szCs w:val="40"/>
        </w:rPr>
      </w:pPr>
      <w:r w:rsidRPr="00454D5B">
        <w:rPr>
          <w:rFonts w:ascii="Cambria" w:hAnsi="Cambria" w:cstheme="majorBidi"/>
          <w:b/>
          <w:sz w:val="40"/>
          <w:szCs w:val="40"/>
        </w:rPr>
        <w:t xml:space="preserve">BS-Computer Science </w:t>
      </w:r>
    </w:p>
    <w:p w14:paraId="2A0B3F89" w14:textId="77777777" w:rsidR="00454D5B" w:rsidRPr="00454D5B" w:rsidRDefault="00454D5B" w:rsidP="00454D5B">
      <w:pPr>
        <w:jc w:val="center"/>
        <w:rPr>
          <w:rFonts w:ascii="Cambria" w:hAnsi="Cambria" w:cstheme="majorBidi"/>
          <w:b/>
          <w:sz w:val="40"/>
          <w:szCs w:val="40"/>
        </w:rPr>
      </w:pPr>
      <w:r w:rsidRPr="00454D5B">
        <w:rPr>
          <w:rFonts w:ascii="Cambria" w:hAnsi="Cambria" w:cstheme="majorBidi"/>
          <w:b/>
          <w:sz w:val="40"/>
          <w:szCs w:val="40"/>
        </w:rPr>
        <w:t>Object Oriented Programming</w:t>
      </w:r>
    </w:p>
    <w:p w14:paraId="524D0615" w14:textId="41B1CBAA" w:rsidR="00454D5B" w:rsidRDefault="00454D5B" w:rsidP="00454D5B">
      <w:pPr>
        <w:rPr>
          <w:rFonts w:ascii="Cambria" w:hAnsi="Cambria" w:cstheme="majorBidi"/>
          <w:sz w:val="32"/>
          <w:szCs w:val="32"/>
        </w:rPr>
      </w:pPr>
      <w:r w:rsidRPr="00454D5B">
        <w:rPr>
          <w:rFonts w:ascii="Cambria" w:hAnsi="Cambria" w:cstheme="majorBidi"/>
          <w:b/>
          <w:sz w:val="40"/>
          <w:szCs w:val="40"/>
        </w:rPr>
        <w:t>Target:</w:t>
      </w:r>
      <w:r w:rsidRPr="00454D5B">
        <w:rPr>
          <w:rFonts w:ascii="Cambria" w:hAnsi="Cambria" w:cstheme="majorBidi"/>
          <w:b/>
          <w:sz w:val="32"/>
          <w:szCs w:val="32"/>
        </w:rPr>
        <w:t xml:space="preserve"> </w:t>
      </w:r>
      <w:r w:rsidRPr="00454D5B">
        <w:rPr>
          <w:rFonts w:ascii="Cambria" w:hAnsi="Cambria" w:cstheme="majorBidi"/>
          <w:bCs/>
          <w:sz w:val="32"/>
          <w:szCs w:val="32"/>
        </w:rPr>
        <w:t>Inheritance,</w:t>
      </w:r>
      <w:r w:rsidR="005425DC">
        <w:rPr>
          <w:rFonts w:ascii="Cambria" w:hAnsi="Cambria" w:cstheme="majorBidi"/>
          <w:bCs/>
          <w:sz w:val="32"/>
          <w:szCs w:val="32"/>
        </w:rPr>
        <w:t xml:space="preserve"> Access Specifiers and</w:t>
      </w:r>
      <w:r w:rsidRPr="00454D5B">
        <w:rPr>
          <w:rFonts w:ascii="Cambria" w:hAnsi="Cambria" w:cstheme="majorBidi"/>
          <w:bCs/>
          <w:sz w:val="32"/>
          <w:szCs w:val="32"/>
        </w:rPr>
        <w:t xml:space="preserve"> </w:t>
      </w:r>
      <w:r w:rsidR="00316034">
        <w:rPr>
          <w:rFonts w:ascii="Cambria" w:hAnsi="Cambria" w:cstheme="majorBidi"/>
          <w:bCs/>
          <w:sz w:val="32"/>
          <w:szCs w:val="32"/>
        </w:rPr>
        <w:t>Aggregation</w:t>
      </w:r>
      <w:r w:rsidRPr="00454D5B">
        <w:rPr>
          <w:rFonts w:ascii="Cambria" w:hAnsi="Cambria" w:cstheme="majorBidi"/>
          <w:sz w:val="32"/>
          <w:szCs w:val="32"/>
        </w:rPr>
        <w:tab/>
      </w:r>
      <w:r w:rsidRPr="00454D5B">
        <w:rPr>
          <w:rFonts w:ascii="Cambria" w:hAnsi="Cambria" w:cstheme="majorBidi"/>
          <w:sz w:val="32"/>
          <w:szCs w:val="32"/>
        </w:rPr>
        <w:tab/>
      </w:r>
    </w:p>
    <w:p w14:paraId="261B21F6" w14:textId="1EB5E89B" w:rsidR="00454D5B" w:rsidRPr="003620BB" w:rsidRDefault="00454D5B" w:rsidP="00454D5B">
      <w:pPr>
        <w:spacing w:after="0"/>
        <w:jc w:val="mediumKashida"/>
        <w:rPr>
          <w:rFonts w:ascii="Cambria" w:hAnsi="Cambria" w:cstheme="majorBidi"/>
          <w:b/>
          <w:bCs/>
          <w:color w:val="000000"/>
          <w:sz w:val="36"/>
          <w:szCs w:val="36"/>
          <w:bdr w:val="none" w:sz="0" w:space="0" w:color="auto" w:frame="1"/>
        </w:rPr>
      </w:pPr>
      <w:r w:rsidRPr="00454D5B">
        <w:rPr>
          <w:rFonts w:ascii="Cambria" w:hAnsi="Cambria"/>
          <w:b/>
          <w:bCs/>
          <w:sz w:val="40"/>
          <w:szCs w:val="40"/>
        </w:rPr>
        <w:t>Inheritance:</w:t>
      </w:r>
      <w:r w:rsidRPr="00454D5B">
        <w:rPr>
          <w:rFonts w:ascii="Cambria" w:hAnsi="Cambria"/>
          <w:sz w:val="32"/>
          <w:szCs w:val="32"/>
        </w:rPr>
        <w:t xml:space="preserve"> </w:t>
      </w:r>
      <w:r w:rsidRPr="00454D5B">
        <w:rPr>
          <w:rFonts w:ascii="Cambria" w:hAnsi="Cambria" w:cstheme="majorBidi"/>
          <w:color w:val="000000"/>
          <w:sz w:val="32"/>
          <w:szCs w:val="32"/>
        </w:rPr>
        <w:t>The capability of a class to derive properties and characteristics from another class is called </w:t>
      </w:r>
      <w:r w:rsidRPr="00454D5B">
        <w:rPr>
          <w:rStyle w:val="Strong"/>
          <w:rFonts w:ascii="Cambria" w:hAnsi="Cambria" w:cstheme="majorBidi"/>
          <w:b w:val="0"/>
          <w:bCs w:val="0"/>
          <w:color w:val="000000"/>
          <w:sz w:val="32"/>
          <w:szCs w:val="32"/>
          <w:bdr w:val="none" w:sz="0" w:space="0" w:color="auto" w:frame="1"/>
        </w:rPr>
        <w:t>Inheritance</w:t>
      </w:r>
      <w:r w:rsidRPr="00454D5B">
        <w:rPr>
          <w:rFonts w:ascii="Cambria" w:hAnsi="Cambria" w:cstheme="majorBidi"/>
          <w:color w:val="000000"/>
          <w:sz w:val="32"/>
          <w:szCs w:val="32"/>
        </w:rPr>
        <w:t>. Inheritance is one of the most important features of Object Oriented Programming.</w:t>
      </w:r>
      <w:r w:rsidRPr="00454D5B">
        <w:rPr>
          <w:rFonts w:ascii="Cambria" w:hAnsi="Cambria" w:cstheme="majorBidi"/>
          <w:color w:val="000000"/>
          <w:sz w:val="32"/>
          <w:szCs w:val="32"/>
        </w:rPr>
        <w:br/>
      </w:r>
      <w:r w:rsidRPr="003F1937">
        <w:rPr>
          <w:rStyle w:val="Heading2Char"/>
          <w:rFonts w:ascii="Cambria" w:hAnsi="Cambria"/>
          <w:sz w:val="32"/>
          <w:szCs w:val="32"/>
        </w:rPr>
        <w:t>Derived Class:</w:t>
      </w:r>
      <w:r w:rsidRPr="00454D5B">
        <w:rPr>
          <w:rFonts w:ascii="Cambria" w:hAnsi="Cambria" w:cstheme="majorBidi"/>
          <w:color w:val="000000"/>
          <w:sz w:val="32"/>
          <w:szCs w:val="32"/>
        </w:rPr>
        <w:t> The class that inherits properties from another class is called Sub class or Derived Class.</w:t>
      </w:r>
      <w:r w:rsidRPr="00454D5B">
        <w:rPr>
          <w:rFonts w:ascii="Cambria" w:hAnsi="Cambria" w:cstheme="majorBidi"/>
          <w:color w:val="000000"/>
          <w:sz w:val="32"/>
          <w:szCs w:val="32"/>
        </w:rPr>
        <w:br/>
      </w:r>
      <w:r w:rsidRPr="003F1937">
        <w:rPr>
          <w:rStyle w:val="Heading2Char"/>
          <w:rFonts w:ascii="Cambria" w:hAnsi="Cambria"/>
          <w:bCs/>
          <w:sz w:val="32"/>
          <w:szCs w:val="32"/>
        </w:rPr>
        <w:t>Base Class:</w:t>
      </w:r>
      <w:r w:rsidRPr="00454D5B">
        <w:rPr>
          <w:rFonts w:ascii="Cambria" w:hAnsi="Cambria" w:cstheme="majorBidi"/>
          <w:color w:val="000000"/>
          <w:sz w:val="32"/>
          <w:szCs w:val="32"/>
        </w:rPr>
        <w:t xml:space="preserve"> </w:t>
      </w:r>
      <w:r>
        <w:rPr>
          <w:rFonts w:ascii="Cambria" w:hAnsi="Cambria" w:cstheme="majorBidi"/>
          <w:color w:val="000000"/>
          <w:sz w:val="32"/>
          <w:szCs w:val="32"/>
        </w:rPr>
        <w:t xml:space="preserve"> </w:t>
      </w:r>
      <w:r w:rsidRPr="00454D5B">
        <w:rPr>
          <w:rFonts w:ascii="Cambria" w:hAnsi="Cambria" w:cstheme="majorBidi"/>
          <w:color w:val="000000"/>
          <w:sz w:val="32"/>
          <w:szCs w:val="32"/>
        </w:rPr>
        <w:t>The class whose properties are inherited by sub class is called Base Class or Super class.</w:t>
      </w:r>
    </w:p>
    <w:p w14:paraId="59887B35" w14:textId="43A93389" w:rsidR="00454D5B" w:rsidRPr="003F1937" w:rsidRDefault="00454D5B" w:rsidP="00454D5B">
      <w:pPr>
        <w:jc w:val="mediumKashida"/>
        <w:rPr>
          <w:rStyle w:val="Heading2Char"/>
          <w:rFonts w:ascii="Cambria" w:hAnsi="Cambria"/>
          <w:b/>
          <w:bCs/>
          <w:sz w:val="32"/>
          <w:szCs w:val="32"/>
        </w:rPr>
      </w:pPr>
      <w:r w:rsidRPr="003F1937">
        <w:rPr>
          <w:rStyle w:val="Heading2Char"/>
          <w:rFonts w:ascii="Cambria" w:hAnsi="Cambria"/>
          <w:sz w:val="32"/>
          <w:szCs w:val="32"/>
        </w:rPr>
        <w:t>Example:</w:t>
      </w:r>
      <w:r w:rsidRPr="003F1937">
        <w:rPr>
          <w:rStyle w:val="Heading2Char"/>
          <w:rFonts w:ascii="Cambria" w:hAnsi="Cambria"/>
          <w:b/>
          <w:bCs/>
          <w:sz w:val="32"/>
          <w:szCs w:val="32"/>
        </w:rPr>
        <w:t xml:space="preserve"> </w:t>
      </w:r>
    </w:p>
    <w:p w14:paraId="52DD0FC5" w14:textId="29397DEE" w:rsidR="00454D5B" w:rsidRPr="00454D5B" w:rsidRDefault="00454D5B" w:rsidP="00454D5B">
      <w:pPr>
        <w:jc w:val="mediumKashida"/>
        <w:rPr>
          <w:rFonts w:ascii="Cambria" w:hAnsi="Cambria" w:cstheme="majorBidi"/>
          <w:color w:val="000000"/>
          <w:sz w:val="32"/>
          <w:szCs w:val="32"/>
        </w:rPr>
      </w:pPr>
      <w:r w:rsidRPr="00454D5B">
        <w:rPr>
          <w:rFonts w:ascii="Cambria" w:hAnsi="Cambria"/>
          <w:noProof/>
          <w:sz w:val="32"/>
          <w:szCs w:val="32"/>
          <w:lang w:val="en-US"/>
        </w:rPr>
        <w:drawing>
          <wp:inline distT="0" distB="0" distL="0" distR="0" wp14:anchorId="6E5C090D" wp14:editId="0F7C9490">
            <wp:extent cx="5728970" cy="2124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9488" cy="2124267"/>
                    </a:xfrm>
                    <a:prstGeom prst="rect">
                      <a:avLst/>
                    </a:prstGeom>
                  </pic:spPr>
                </pic:pic>
              </a:graphicData>
            </a:graphic>
          </wp:inline>
        </w:drawing>
      </w:r>
    </w:p>
    <w:p w14:paraId="05B2DFF9" w14:textId="77777777" w:rsidR="00454D5B" w:rsidRPr="003F1937" w:rsidRDefault="00454D5B" w:rsidP="00454D5B">
      <w:pPr>
        <w:pStyle w:val="Heading1"/>
        <w:spacing w:before="0" w:after="75"/>
        <w:textAlignment w:val="baseline"/>
        <w:rPr>
          <w:rStyle w:val="Heading2Char"/>
          <w:rFonts w:ascii="Cambria" w:hAnsi="Cambria"/>
          <w:sz w:val="32"/>
          <w:szCs w:val="32"/>
        </w:rPr>
      </w:pPr>
      <w:r w:rsidRPr="003F1937">
        <w:rPr>
          <w:rStyle w:val="Heading2Char"/>
          <w:rFonts w:ascii="Cambria" w:hAnsi="Cambria"/>
          <w:sz w:val="32"/>
          <w:szCs w:val="32"/>
        </w:rPr>
        <w:lastRenderedPageBreak/>
        <w:t>Implementing Inheritance</w:t>
      </w:r>
    </w:p>
    <w:p w14:paraId="3A46FA0C" w14:textId="77777777" w:rsidR="00454D5B" w:rsidRPr="00454D5B" w:rsidRDefault="00454D5B" w:rsidP="00454D5B">
      <w:pPr>
        <w:pStyle w:val="Heading1"/>
        <w:spacing w:before="0" w:after="75"/>
        <w:textAlignment w:val="baseline"/>
        <w:rPr>
          <w:rFonts w:ascii="Cambria" w:hAnsi="Cambria"/>
          <w:color w:val="000000"/>
        </w:rPr>
      </w:pPr>
    </w:p>
    <w:p w14:paraId="4FF366BD" w14:textId="77777777" w:rsidR="00454D5B" w:rsidRPr="00454D5B" w:rsidRDefault="00454D5B" w:rsidP="00454D5B">
      <w:pPr>
        <w:pStyle w:val="Heading1"/>
        <w:spacing w:before="0" w:after="75"/>
        <w:jc w:val="center"/>
        <w:textAlignment w:val="baseline"/>
        <w:rPr>
          <w:rFonts w:ascii="Cambria" w:hAnsi="Cambria"/>
          <w:b/>
          <w:bCs/>
          <w:color w:val="000000"/>
        </w:rPr>
      </w:pPr>
      <w:r w:rsidRPr="00454D5B">
        <w:rPr>
          <w:rFonts w:ascii="Cambria" w:hAnsi="Cambria"/>
          <w:noProof/>
          <w:lang w:val="en-US"/>
        </w:rPr>
        <w:drawing>
          <wp:inline distT="0" distB="0" distL="0" distR="0" wp14:anchorId="223B0A0F" wp14:editId="4DFDB585">
            <wp:extent cx="5276850" cy="23182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5417" cy="2321970"/>
                    </a:xfrm>
                    <a:prstGeom prst="rect">
                      <a:avLst/>
                    </a:prstGeom>
                  </pic:spPr>
                </pic:pic>
              </a:graphicData>
            </a:graphic>
          </wp:inline>
        </w:drawing>
      </w:r>
    </w:p>
    <w:p w14:paraId="47B94C55" w14:textId="77777777" w:rsidR="00454D5B" w:rsidRPr="003F1937" w:rsidRDefault="00454D5B" w:rsidP="00454D5B">
      <w:pPr>
        <w:pStyle w:val="Heading1"/>
        <w:spacing w:before="0" w:after="75"/>
        <w:textAlignment w:val="baseline"/>
        <w:rPr>
          <w:rStyle w:val="Heading2Char"/>
          <w:rFonts w:ascii="Cambria" w:hAnsi="Cambria"/>
          <w:sz w:val="32"/>
          <w:szCs w:val="32"/>
        </w:rPr>
      </w:pPr>
      <w:r w:rsidRPr="003F1937">
        <w:rPr>
          <w:rStyle w:val="Heading2Char"/>
          <w:rFonts w:ascii="Cambria" w:hAnsi="Cambria"/>
          <w:sz w:val="32"/>
          <w:szCs w:val="32"/>
        </w:rPr>
        <w:t xml:space="preserve">Example: </w:t>
      </w:r>
    </w:p>
    <w:p w14:paraId="2AB23365"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ourier New"/>
          <w:color w:val="000000"/>
          <w:sz w:val="32"/>
          <w:szCs w:val="32"/>
        </w:rPr>
        <w:t>using</w:t>
      </w:r>
      <w:r w:rsidRPr="00454D5B">
        <w:rPr>
          <w:rFonts w:ascii="Cambria" w:eastAsia="Times New Roman" w:hAnsi="Cambria" w:cs="Times New Roman"/>
          <w:color w:val="000000"/>
          <w:sz w:val="32"/>
          <w:szCs w:val="32"/>
        </w:rPr>
        <w:t xml:space="preserve"> </w:t>
      </w:r>
      <w:r w:rsidRPr="00454D5B">
        <w:rPr>
          <w:rFonts w:ascii="Cambria" w:eastAsia="Times New Roman" w:hAnsi="Cambria" w:cs="Courier New"/>
          <w:color w:val="000000"/>
          <w:sz w:val="32"/>
          <w:szCs w:val="32"/>
        </w:rPr>
        <w:t>namespace</w:t>
      </w:r>
      <w:r w:rsidRPr="00454D5B">
        <w:rPr>
          <w:rFonts w:ascii="Cambria" w:eastAsia="Times New Roman" w:hAnsi="Cambria" w:cs="Times New Roman"/>
          <w:color w:val="000000"/>
          <w:sz w:val="32"/>
          <w:szCs w:val="32"/>
        </w:rPr>
        <w:t xml:space="preserve"> </w:t>
      </w:r>
      <w:r w:rsidRPr="00454D5B">
        <w:rPr>
          <w:rFonts w:ascii="Cambria" w:eastAsia="Times New Roman" w:hAnsi="Cambria" w:cs="Courier New"/>
          <w:color w:val="000000"/>
          <w:sz w:val="32"/>
          <w:szCs w:val="32"/>
        </w:rPr>
        <w:t>std;</w:t>
      </w:r>
    </w:p>
    <w:p w14:paraId="116A6D5B"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p>
    <w:p w14:paraId="3AF1F05C"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ourier New"/>
          <w:color w:val="000000"/>
          <w:sz w:val="32"/>
          <w:szCs w:val="32"/>
        </w:rPr>
        <w:t>//Base class</w:t>
      </w:r>
    </w:p>
    <w:p w14:paraId="6E9ECB04"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ourier New"/>
          <w:color w:val="000000"/>
          <w:sz w:val="32"/>
          <w:szCs w:val="32"/>
        </w:rPr>
        <w:t>class</w:t>
      </w:r>
      <w:r w:rsidRPr="00454D5B">
        <w:rPr>
          <w:rFonts w:ascii="Cambria" w:eastAsia="Times New Roman" w:hAnsi="Cambria" w:cs="Times New Roman"/>
          <w:color w:val="000000"/>
          <w:sz w:val="32"/>
          <w:szCs w:val="32"/>
        </w:rPr>
        <w:t xml:space="preserve"> </w:t>
      </w:r>
      <w:r w:rsidRPr="00454D5B">
        <w:rPr>
          <w:rFonts w:ascii="Cambria" w:eastAsia="Times New Roman" w:hAnsi="Cambria" w:cs="Courier New"/>
          <w:color w:val="000000"/>
          <w:sz w:val="32"/>
          <w:szCs w:val="32"/>
        </w:rPr>
        <w:t>Parent</w:t>
      </w:r>
    </w:p>
    <w:p w14:paraId="5CDF513C"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ourier New"/>
          <w:color w:val="000000"/>
          <w:sz w:val="32"/>
          <w:szCs w:val="32"/>
        </w:rPr>
        <w:t>{</w:t>
      </w:r>
    </w:p>
    <w:p w14:paraId="7E3C6381"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r w:rsidRPr="00454D5B">
        <w:rPr>
          <w:rFonts w:ascii="Cambria" w:eastAsia="Times New Roman" w:hAnsi="Cambria" w:cs="Courier New"/>
          <w:color w:val="000000"/>
          <w:sz w:val="32"/>
          <w:szCs w:val="32"/>
        </w:rPr>
        <w:t>public:</w:t>
      </w:r>
    </w:p>
    <w:p w14:paraId="6DC23D9A"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r w:rsidRPr="00454D5B">
        <w:rPr>
          <w:rFonts w:ascii="Cambria" w:eastAsia="Times New Roman" w:hAnsi="Cambria" w:cs="Courier New"/>
          <w:color w:val="000000"/>
          <w:sz w:val="32"/>
          <w:szCs w:val="32"/>
        </w:rPr>
        <w:t>int</w:t>
      </w:r>
      <w:r w:rsidRPr="00454D5B">
        <w:rPr>
          <w:rFonts w:ascii="Cambria" w:eastAsia="Times New Roman" w:hAnsi="Cambria" w:cs="Times New Roman"/>
          <w:color w:val="000000"/>
          <w:sz w:val="32"/>
          <w:szCs w:val="32"/>
        </w:rPr>
        <w:t xml:space="preserve"> </w:t>
      </w:r>
      <w:r w:rsidRPr="00454D5B">
        <w:rPr>
          <w:rFonts w:ascii="Cambria" w:eastAsia="Times New Roman" w:hAnsi="Cambria" w:cs="Courier New"/>
          <w:color w:val="000000"/>
          <w:sz w:val="32"/>
          <w:szCs w:val="32"/>
        </w:rPr>
        <w:t>id_p;</w:t>
      </w:r>
    </w:p>
    <w:p w14:paraId="4FC232F5"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ourier New"/>
          <w:color w:val="000000"/>
          <w:sz w:val="32"/>
          <w:szCs w:val="32"/>
        </w:rPr>
        <w:t>};</w:t>
      </w:r>
    </w:p>
    <w:p w14:paraId="6829BE23"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p>
    <w:p w14:paraId="24703C74"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ourier New"/>
          <w:color w:val="000000"/>
          <w:sz w:val="32"/>
          <w:szCs w:val="32"/>
        </w:rPr>
        <w:t>// Sub class inheriting from Base Class(Parent)</w:t>
      </w:r>
    </w:p>
    <w:p w14:paraId="00CBEBA9" w14:textId="7E3DEF23"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ourier New"/>
          <w:color w:val="000000"/>
          <w:sz w:val="32"/>
          <w:szCs w:val="32"/>
        </w:rPr>
        <w:t>class</w:t>
      </w:r>
      <w:r w:rsidRPr="00454D5B">
        <w:rPr>
          <w:rFonts w:ascii="Cambria" w:eastAsia="Times New Roman" w:hAnsi="Cambria" w:cs="Times New Roman"/>
          <w:color w:val="000000"/>
          <w:sz w:val="32"/>
          <w:szCs w:val="32"/>
        </w:rPr>
        <w:t xml:space="preserve"> </w:t>
      </w:r>
      <w:r w:rsidRPr="00454D5B">
        <w:rPr>
          <w:rFonts w:ascii="Cambria" w:eastAsia="Times New Roman" w:hAnsi="Cambria" w:cs="Courier New"/>
          <w:color w:val="000000"/>
          <w:sz w:val="32"/>
          <w:szCs w:val="32"/>
        </w:rPr>
        <w:t>Child : public</w:t>
      </w:r>
      <w:r w:rsidRPr="00454D5B">
        <w:rPr>
          <w:rFonts w:ascii="Cambria" w:eastAsia="Times New Roman" w:hAnsi="Cambria" w:cs="Times New Roman"/>
          <w:color w:val="000000"/>
          <w:sz w:val="32"/>
          <w:szCs w:val="32"/>
        </w:rPr>
        <w:t xml:space="preserve"> </w:t>
      </w:r>
      <w:r w:rsidRPr="00454D5B">
        <w:rPr>
          <w:rFonts w:ascii="Cambria" w:eastAsia="Times New Roman" w:hAnsi="Cambria" w:cs="Courier New"/>
          <w:color w:val="000000"/>
          <w:sz w:val="32"/>
          <w:szCs w:val="32"/>
        </w:rPr>
        <w:t>Parent</w:t>
      </w:r>
    </w:p>
    <w:p w14:paraId="2A1C6ABE"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ourier New"/>
          <w:color w:val="000000"/>
          <w:sz w:val="32"/>
          <w:szCs w:val="32"/>
        </w:rPr>
        <w:t>{</w:t>
      </w:r>
    </w:p>
    <w:p w14:paraId="1F37C548"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r w:rsidRPr="00454D5B">
        <w:rPr>
          <w:rFonts w:ascii="Cambria" w:eastAsia="Times New Roman" w:hAnsi="Cambria" w:cs="Courier New"/>
          <w:color w:val="000000"/>
          <w:sz w:val="32"/>
          <w:szCs w:val="32"/>
        </w:rPr>
        <w:t>public:</w:t>
      </w:r>
    </w:p>
    <w:p w14:paraId="39981A5C"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r w:rsidRPr="00454D5B">
        <w:rPr>
          <w:rFonts w:ascii="Cambria" w:eastAsia="Times New Roman" w:hAnsi="Cambria" w:cs="Courier New"/>
          <w:color w:val="000000"/>
          <w:sz w:val="32"/>
          <w:szCs w:val="32"/>
        </w:rPr>
        <w:t>int</w:t>
      </w:r>
      <w:r w:rsidRPr="00454D5B">
        <w:rPr>
          <w:rFonts w:ascii="Cambria" w:eastAsia="Times New Roman" w:hAnsi="Cambria" w:cs="Times New Roman"/>
          <w:color w:val="000000"/>
          <w:sz w:val="32"/>
          <w:szCs w:val="32"/>
        </w:rPr>
        <w:t xml:space="preserve"> </w:t>
      </w:r>
      <w:r w:rsidRPr="00454D5B">
        <w:rPr>
          <w:rFonts w:ascii="Cambria" w:eastAsia="Times New Roman" w:hAnsi="Cambria" w:cs="Courier New"/>
          <w:color w:val="000000"/>
          <w:sz w:val="32"/>
          <w:szCs w:val="32"/>
        </w:rPr>
        <w:t>id_c;</w:t>
      </w:r>
    </w:p>
    <w:p w14:paraId="1B380A49"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ourier New"/>
          <w:color w:val="000000"/>
          <w:sz w:val="32"/>
          <w:szCs w:val="32"/>
        </w:rPr>
        <w:t>};</w:t>
      </w:r>
    </w:p>
    <w:p w14:paraId="4FEF5FFF"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p>
    <w:p w14:paraId="2D428C6F"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ourier New"/>
          <w:color w:val="000000"/>
          <w:sz w:val="32"/>
          <w:szCs w:val="32"/>
        </w:rPr>
        <w:t>//main function</w:t>
      </w:r>
    </w:p>
    <w:p w14:paraId="6D124D25"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ourier New"/>
          <w:color w:val="000000"/>
          <w:sz w:val="32"/>
          <w:szCs w:val="32"/>
        </w:rPr>
        <w:t>int</w:t>
      </w:r>
      <w:r w:rsidRPr="00454D5B">
        <w:rPr>
          <w:rFonts w:ascii="Cambria" w:eastAsia="Times New Roman" w:hAnsi="Cambria" w:cs="Times New Roman"/>
          <w:color w:val="000000"/>
          <w:sz w:val="32"/>
          <w:szCs w:val="32"/>
        </w:rPr>
        <w:t xml:space="preserve"> </w:t>
      </w:r>
      <w:r w:rsidRPr="00454D5B">
        <w:rPr>
          <w:rFonts w:ascii="Cambria" w:eastAsia="Times New Roman" w:hAnsi="Cambria" w:cs="Courier New"/>
          <w:color w:val="000000"/>
          <w:sz w:val="32"/>
          <w:szCs w:val="32"/>
        </w:rPr>
        <w:t xml:space="preserve">main() </w:t>
      </w:r>
    </w:p>
    <w:p w14:paraId="722687F0"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r w:rsidRPr="00454D5B">
        <w:rPr>
          <w:rFonts w:ascii="Cambria" w:eastAsia="Times New Roman" w:hAnsi="Cambria" w:cs="Courier New"/>
          <w:color w:val="000000"/>
          <w:sz w:val="32"/>
          <w:szCs w:val="32"/>
        </w:rPr>
        <w:t>{</w:t>
      </w:r>
    </w:p>
    <w:p w14:paraId="4B39F9FF"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p>
    <w:p w14:paraId="0A389690"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r w:rsidRPr="00454D5B">
        <w:rPr>
          <w:rFonts w:ascii="Cambria" w:eastAsia="Times New Roman" w:hAnsi="Cambria" w:cs="Courier New"/>
          <w:color w:val="000000"/>
          <w:sz w:val="32"/>
          <w:szCs w:val="32"/>
        </w:rPr>
        <w:t>Child obj1;</w:t>
      </w:r>
    </w:p>
    <w:p w14:paraId="37F4CD82"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p>
    <w:p w14:paraId="457CBABC"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r w:rsidRPr="00454D5B">
        <w:rPr>
          <w:rFonts w:ascii="Cambria" w:eastAsia="Times New Roman" w:hAnsi="Cambria" w:cs="Courier New"/>
          <w:color w:val="000000"/>
          <w:sz w:val="32"/>
          <w:szCs w:val="32"/>
        </w:rPr>
        <w:t>// An object of class child has all data members</w:t>
      </w:r>
    </w:p>
    <w:p w14:paraId="5D149536"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lastRenderedPageBreak/>
        <w:t>        </w:t>
      </w:r>
      <w:r w:rsidRPr="00454D5B">
        <w:rPr>
          <w:rFonts w:ascii="Cambria" w:eastAsia="Times New Roman" w:hAnsi="Cambria" w:cs="Courier New"/>
          <w:color w:val="000000"/>
          <w:sz w:val="32"/>
          <w:szCs w:val="32"/>
        </w:rPr>
        <w:t>// and member functions of class parent</w:t>
      </w:r>
    </w:p>
    <w:p w14:paraId="79AD2D6D"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r w:rsidRPr="00454D5B">
        <w:rPr>
          <w:rFonts w:ascii="Cambria" w:eastAsia="Times New Roman" w:hAnsi="Cambria" w:cs="Courier New"/>
          <w:color w:val="000000"/>
          <w:sz w:val="32"/>
          <w:szCs w:val="32"/>
        </w:rPr>
        <w:t>obj1.id_c = 7;</w:t>
      </w:r>
    </w:p>
    <w:p w14:paraId="03B4B59F"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r w:rsidRPr="00454D5B">
        <w:rPr>
          <w:rFonts w:ascii="Cambria" w:eastAsia="Times New Roman" w:hAnsi="Cambria" w:cs="Courier New"/>
          <w:color w:val="000000"/>
          <w:sz w:val="32"/>
          <w:szCs w:val="32"/>
        </w:rPr>
        <w:t>obj1.id_p = 91;</w:t>
      </w:r>
    </w:p>
    <w:p w14:paraId="46A85487"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r w:rsidRPr="00454D5B">
        <w:rPr>
          <w:rFonts w:ascii="Cambria" w:eastAsia="Times New Roman" w:hAnsi="Cambria" w:cs="Courier New"/>
          <w:color w:val="000000"/>
          <w:sz w:val="32"/>
          <w:szCs w:val="32"/>
        </w:rPr>
        <w:t>cout &lt;&lt; "Child id is "</w:t>
      </w:r>
      <w:r w:rsidRPr="00454D5B">
        <w:rPr>
          <w:rFonts w:ascii="Cambria" w:eastAsia="Times New Roman" w:hAnsi="Cambria" w:cs="Times New Roman"/>
          <w:color w:val="000000"/>
          <w:sz w:val="32"/>
          <w:szCs w:val="32"/>
        </w:rPr>
        <w:t xml:space="preserve"> </w:t>
      </w:r>
      <w:r w:rsidRPr="00454D5B">
        <w:rPr>
          <w:rFonts w:ascii="Cambria" w:eastAsia="Times New Roman" w:hAnsi="Cambria" w:cs="Courier New"/>
          <w:color w:val="000000"/>
          <w:sz w:val="32"/>
          <w:szCs w:val="32"/>
        </w:rPr>
        <w:t>&lt;&lt;</w:t>
      </w:r>
      <w:r w:rsidRPr="00454D5B">
        <w:rPr>
          <w:rFonts w:ascii="Cambria" w:eastAsia="Times New Roman" w:hAnsi="Cambria" w:cs="Cambria"/>
          <w:color w:val="000000"/>
          <w:sz w:val="32"/>
          <w:szCs w:val="32"/>
        </w:rPr>
        <w:t> </w:t>
      </w:r>
      <w:r w:rsidRPr="00454D5B">
        <w:rPr>
          <w:rFonts w:ascii="Cambria" w:eastAsia="Times New Roman" w:hAnsi="Cambria" w:cs="Courier New"/>
          <w:color w:val="000000"/>
          <w:sz w:val="32"/>
          <w:szCs w:val="32"/>
        </w:rPr>
        <w:t xml:space="preserve"> obj1.id_c &lt;&lt; endl;</w:t>
      </w:r>
    </w:p>
    <w:p w14:paraId="42BF889F"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r w:rsidRPr="00454D5B">
        <w:rPr>
          <w:rFonts w:ascii="Cambria" w:eastAsia="Times New Roman" w:hAnsi="Cambria" w:cs="Courier New"/>
          <w:color w:val="000000"/>
          <w:sz w:val="32"/>
          <w:szCs w:val="32"/>
        </w:rPr>
        <w:t>cout &lt;&lt; "Parent id is "</w:t>
      </w:r>
      <w:r w:rsidRPr="00454D5B">
        <w:rPr>
          <w:rFonts w:ascii="Cambria" w:eastAsia="Times New Roman" w:hAnsi="Cambria" w:cs="Times New Roman"/>
          <w:color w:val="000000"/>
          <w:sz w:val="32"/>
          <w:szCs w:val="32"/>
        </w:rPr>
        <w:t xml:space="preserve"> </w:t>
      </w:r>
      <w:r w:rsidRPr="00454D5B">
        <w:rPr>
          <w:rFonts w:ascii="Cambria" w:eastAsia="Times New Roman" w:hAnsi="Cambria" w:cs="Courier New"/>
          <w:color w:val="000000"/>
          <w:sz w:val="32"/>
          <w:szCs w:val="32"/>
        </w:rPr>
        <w:t>&lt;&lt;</w:t>
      </w:r>
      <w:r w:rsidRPr="00454D5B">
        <w:rPr>
          <w:rFonts w:ascii="Cambria" w:eastAsia="Times New Roman" w:hAnsi="Cambria" w:cs="Cambria"/>
          <w:color w:val="000000"/>
          <w:sz w:val="32"/>
          <w:szCs w:val="32"/>
        </w:rPr>
        <w:t> </w:t>
      </w:r>
      <w:r w:rsidRPr="00454D5B">
        <w:rPr>
          <w:rFonts w:ascii="Cambria" w:eastAsia="Times New Roman" w:hAnsi="Cambria" w:cs="Courier New"/>
          <w:color w:val="000000"/>
          <w:sz w:val="32"/>
          <w:szCs w:val="32"/>
        </w:rPr>
        <w:t xml:space="preserve"> obj1.id_p &lt;&lt; endl;</w:t>
      </w:r>
    </w:p>
    <w:p w14:paraId="48E923D6"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p>
    <w:p w14:paraId="3310AE0C" w14:textId="77777777" w:rsidR="00454D5B" w:rsidRPr="00454D5B" w:rsidRDefault="00454D5B" w:rsidP="00454D5B">
      <w:pPr>
        <w:spacing w:after="0" w:line="240" w:lineRule="auto"/>
        <w:rPr>
          <w:rFonts w:ascii="Cambria" w:eastAsia="Times New Roman" w:hAnsi="Cambria" w:cs="Times New Roman"/>
          <w:color w:val="000000"/>
          <w:sz w:val="32"/>
          <w:szCs w:val="32"/>
        </w:rPr>
      </w:pPr>
      <w:r w:rsidRPr="00454D5B">
        <w:rPr>
          <w:rFonts w:ascii="Cambria" w:eastAsia="Times New Roman" w:hAnsi="Cambria" w:cs="Cambria"/>
          <w:color w:val="000000"/>
          <w:sz w:val="32"/>
          <w:szCs w:val="32"/>
        </w:rPr>
        <w:t>        </w:t>
      </w:r>
      <w:r w:rsidRPr="00454D5B">
        <w:rPr>
          <w:rFonts w:ascii="Cambria" w:eastAsia="Times New Roman" w:hAnsi="Cambria" w:cs="Courier New"/>
          <w:color w:val="000000"/>
          <w:sz w:val="32"/>
          <w:szCs w:val="32"/>
        </w:rPr>
        <w:t>return</w:t>
      </w:r>
      <w:r w:rsidRPr="00454D5B">
        <w:rPr>
          <w:rFonts w:ascii="Cambria" w:eastAsia="Times New Roman" w:hAnsi="Cambria" w:cs="Times New Roman"/>
          <w:color w:val="000000"/>
          <w:sz w:val="32"/>
          <w:szCs w:val="32"/>
        </w:rPr>
        <w:t xml:space="preserve"> </w:t>
      </w:r>
      <w:r w:rsidRPr="00454D5B">
        <w:rPr>
          <w:rFonts w:ascii="Cambria" w:eastAsia="Times New Roman" w:hAnsi="Cambria" w:cs="Courier New"/>
          <w:color w:val="000000"/>
          <w:sz w:val="32"/>
          <w:szCs w:val="32"/>
        </w:rPr>
        <w:t>0;</w:t>
      </w:r>
    </w:p>
    <w:p w14:paraId="542C7E22" w14:textId="426BB802" w:rsidR="00454D5B" w:rsidRPr="00454D5B" w:rsidRDefault="00454D5B" w:rsidP="00454D5B">
      <w:pPr>
        <w:pStyle w:val="Heading1"/>
        <w:spacing w:before="0" w:after="75"/>
        <w:textAlignment w:val="baseline"/>
        <w:rPr>
          <w:rFonts w:ascii="Cambria" w:hAnsi="Cambria" w:cs="Courier New"/>
        </w:rPr>
      </w:pPr>
      <w:r w:rsidRPr="00454D5B">
        <w:rPr>
          <w:rFonts w:ascii="Cambria" w:hAnsi="Cambria" w:cs="Cambria"/>
          <w:color w:val="000000"/>
        </w:rPr>
        <w:t>   </w:t>
      </w:r>
      <w:r w:rsidRPr="00454D5B">
        <w:rPr>
          <w:rFonts w:ascii="Cambria" w:hAnsi="Cambria" w:cs="Courier New"/>
          <w:color w:val="000000"/>
        </w:rPr>
        <w:t>}</w:t>
      </w:r>
    </w:p>
    <w:p w14:paraId="2ADD2942" w14:textId="061A9812" w:rsidR="00E00128" w:rsidRPr="003F1937" w:rsidRDefault="00454D5B" w:rsidP="00E00128">
      <w:pPr>
        <w:pStyle w:val="Heading1"/>
        <w:spacing w:before="0" w:after="75"/>
        <w:textAlignment w:val="baseline"/>
        <w:rPr>
          <w:rStyle w:val="Heading2Char"/>
          <w:rFonts w:ascii="Cambria" w:hAnsi="Cambria"/>
          <w:sz w:val="32"/>
          <w:szCs w:val="32"/>
        </w:rPr>
      </w:pPr>
      <w:r w:rsidRPr="003F1937">
        <w:rPr>
          <w:rStyle w:val="Heading2Char"/>
          <w:rFonts w:ascii="Cambria" w:hAnsi="Cambria"/>
          <w:sz w:val="32"/>
          <w:szCs w:val="32"/>
        </w:rPr>
        <w:t>Access Modifiers:</w:t>
      </w:r>
    </w:p>
    <w:p w14:paraId="78145540" w14:textId="77777777" w:rsidR="00E00128" w:rsidRDefault="00454D5B" w:rsidP="00E00128">
      <w:pPr>
        <w:pStyle w:val="ListParagraph"/>
        <w:numPr>
          <w:ilvl w:val="0"/>
          <w:numId w:val="39"/>
        </w:numPr>
        <w:shd w:val="clear" w:color="auto" w:fill="FFFFFF"/>
        <w:tabs>
          <w:tab w:val="left" w:pos="0"/>
        </w:tabs>
        <w:spacing w:after="0" w:line="240" w:lineRule="auto"/>
        <w:jc w:val="both"/>
        <w:textAlignment w:val="baseline"/>
        <w:rPr>
          <w:rFonts w:ascii="Cambria" w:eastAsia="Times New Roman" w:hAnsi="Cambria" w:cstheme="majorBidi"/>
          <w:color w:val="000000"/>
          <w:sz w:val="32"/>
          <w:szCs w:val="32"/>
        </w:rPr>
      </w:pPr>
      <w:r w:rsidRPr="003F1937">
        <w:rPr>
          <w:rStyle w:val="Heading2Char"/>
          <w:rFonts w:ascii="Cambria" w:hAnsi="Cambria"/>
          <w:sz w:val="32"/>
          <w:szCs w:val="32"/>
        </w:rPr>
        <w:t>Public mode:</w:t>
      </w:r>
      <w:r w:rsidRPr="00E00128">
        <w:rPr>
          <w:rFonts w:ascii="Cambria" w:eastAsia="Times New Roman" w:hAnsi="Cambria" w:cstheme="majorBidi"/>
          <w:color w:val="000000"/>
          <w:sz w:val="32"/>
          <w:szCs w:val="32"/>
        </w:rPr>
        <w:t xml:space="preserve"> If we derive a sub class from a public base class. Then the public member of the base class will become public in the derived class and protected members of the base class will become protected in derived class.</w:t>
      </w:r>
    </w:p>
    <w:p w14:paraId="138E8AD3" w14:textId="77777777" w:rsidR="00E00128" w:rsidRDefault="00454D5B" w:rsidP="00E00128">
      <w:pPr>
        <w:pStyle w:val="ListParagraph"/>
        <w:numPr>
          <w:ilvl w:val="0"/>
          <w:numId w:val="39"/>
        </w:numPr>
        <w:shd w:val="clear" w:color="auto" w:fill="FFFFFF"/>
        <w:tabs>
          <w:tab w:val="left" w:pos="0"/>
        </w:tabs>
        <w:spacing w:after="0" w:line="240" w:lineRule="auto"/>
        <w:jc w:val="both"/>
        <w:textAlignment w:val="baseline"/>
        <w:rPr>
          <w:rFonts w:ascii="Cambria" w:eastAsia="Times New Roman" w:hAnsi="Cambria" w:cstheme="majorBidi"/>
          <w:color w:val="000000"/>
          <w:sz w:val="32"/>
          <w:szCs w:val="32"/>
        </w:rPr>
      </w:pPr>
      <w:r w:rsidRPr="003F1937">
        <w:rPr>
          <w:rStyle w:val="Heading2Char"/>
          <w:rFonts w:ascii="Cambria" w:hAnsi="Cambria"/>
          <w:sz w:val="32"/>
          <w:szCs w:val="32"/>
        </w:rPr>
        <w:t>Protected mode:</w:t>
      </w:r>
      <w:r w:rsidRPr="00E00128">
        <w:rPr>
          <w:rFonts w:ascii="Cambria" w:eastAsia="Times New Roman" w:hAnsi="Cambria" w:cstheme="majorBidi"/>
          <w:color w:val="000000"/>
          <w:sz w:val="32"/>
          <w:szCs w:val="32"/>
        </w:rPr>
        <w:t xml:space="preserve"> If we derive a sub class from a Protected base class. Then both public member and protected members of the base class will become protected in derived class.</w:t>
      </w:r>
    </w:p>
    <w:p w14:paraId="6F5BD06D" w14:textId="03594A93" w:rsidR="00454D5B" w:rsidRPr="00E00128" w:rsidRDefault="00454D5B" w:rsidP="00E00128">
      <w:pPr>
        <w:pStyle w:val="ListParagraph"/>
        <w:numPr>
          <w:ilvl w:val="0"/>
          <w:numId w:val="39"/>
        </w:numPr>
        <w:shd w:val="clear" w:color="auto" w:fill="FFFFFF"/>
        <w:tabs>
          <w:tab w:val="left" w:pos="0"/>
        </w:tabs>
        <w:spacing w:after="0" w:line="240" w:lineRule="auto"/>
        <w:jc w:val="both"/>
        <w:textAlignment w:val="baseline"/>
        <w:rPr>
          <w:rFonts w:ascii="Cambria" w:eastAsia="Times New Roman" w:hAnsi="Cambria" w:cstheme="majorBidi"/>
          <w:color w:val="000000"/>
          <w:sz w:val="32"/>
          <w:szCs w:val="32"/>
        </w:rPr>
      </w:pPr>
      <w:r w:rsidRPr="003F1937">
        <w:rPr>
          <w:rStyle w:val="Heading2Char"/>
          <w:rFonts w:ascii="Cambria" w:hAnsi="Cambria"/>
          <w:sz w:val="32"/>
          <w:szCs w:val="32"/>
        </w:rPr>
        <w:t>Private mode:</w:t>
      </w:r>
      <w:r w:rsidRPr="00E00128">
        <w:rPr>
          <w:rFonts w:ascii="Cambria" w:eastAsia="Times New Roman" w:hAnsi="Cambria" w:cstheme="majorBidi"/>
          <w:color w:val="000000"/>
          <w:sz w:val="32"/>
          <w:szCs w:val="32"/>
        </w:rPr>
        <w:t xml:space="preserve"> If we derive a sub class from a Private base class. Then both public member and protected members of the base class will become Private in derived class.</w:t>
      </w:r>
    </w:p>
    <w:p w14:paraId="0D5DEA5F" w14:textId="77777777" w:rsidR="00454D5B" w:rsidRPr="003F1937" w:rsidRDefault="00454D5B" w:rsidP="00DC5922">
      <w:pPr>
        <w:shd w:val="clear" w:color="auto" w:fill="FFFFFF"/>
        <w:spacing w:after="0" w:line="240" w:lineRule="auto"/>
        <w:jc w:val="both"/>
        <w:textAlignment w:val="baseline"/>
        <w:rPr>
          <w:rStyle w:val="Heading2Char"/>
          <w:rFonts w:ascii="Cambria" w:hAnsi="Cambria"/>
          <w:sz w:val="32"/>
          <w:szCs w:val="32"/>
        </w:rPr>
      </w:pPr>
      <w:r w:rsidRPr="003F1937">
        <w:rPr>
          <w:rStyle w:val="Heading2Char"/>
          <w:rFonts w:ascii="Cambria" w:hAnsi="Cambria"/>
          <w:sz w:val="32"/>
          <w:szCs w:val="32"/>
        </w:rPr>
        <w:t>Example:</w:t>
      </w:r>
    </w:p>
    <w:p w14:paraId="66F5005F" w14:textId="77777777" w:rsidR="00454D5B" w:rsidRPr="00454D5B" w:rsidRDefault="00454D5B" w:rsidP="00454D5B">
      <w:pPr>
        <w:ind w:left="180"/>
        <w:rPr>
          <w:rFonts w:ascii="Cambria" w:eastAsia="Times New Roman" w:hAnsi="Cambria" w:cstheme="majorBidi"/>
          <w:color w:val="000000"/>
          <w:sz w:val="32"/>
          <w:szCs w:val="32"/>
        </w:rPr>
      </w:pPr>
      <w:r w:rsidRPr="00454D5B">
        <w:rPr>
          <w:rFonts w:ascii="Cambria" w:eastAsia="Times New Roman" w:hAnsi="Cambria" w:cstheme="majorBidi"/>
          <w:b/>
          <w:bCs/>
          <w:sz w:val="32"/>
          <w:szCs w:val="32"/>
        </w:rPr>
        <w:t xml:space="preserve"> </w:t>
      </w:r>
      <w:r w:rsidRPr="00454D5B">
        <w:rPr>
          <w:rFonts w:ascii="Cambria" w:eastAsia="Times New Roman" w:hAnsi="Cambria" w:cstheme="majorBidi"/>
          <w:color w:val="000000"/>
          <w:sz w:val="32"/>
          <w:szCs w:val="32"/>
        </w:rPr>
        <w:t xml:space="preserve">class A </w:t>
      </w:r>
    </w:p>
    <w:p w14:paraId="601C2FC0"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w:t>
      </w:r>
    </w:p>
    <w:p w14:paraId="3460C087"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public:</w:t>
      </w:r>
    </w:p>
    <w:p w14:paraId="7EC6C478"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    int x;</w:t>
      </w:r>
    </w:p>
    <w:p w14:paraId="2A6C3019"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protected:</w:t>
      </w:r>
    </w:p>
    <w:p w14:paraId="137DF658"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    int y;</w:t>
      </w:r>
    </w:p>
    <w:p w14:paraId="6260377A"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private:</w:t>
      </w:r>
    </w:p>
    <w:p w14:paraId="203D354A"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    int z;</w:t>
      </w:r>
    </w:p>
    <w:p w14:paraId="673215EC"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w:t>
      </w:r>
    </w:p>
    <w:p w14:paraId="077FE7DD"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 </w:t>
      </w:r>
    </w:p>
    <w:p w14:paraId="50EEB6B1"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class B : public A</w:t>
      </w:r>
    </w:p>
    <w:p w14:paraId="70E380FC"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w:t>
      </w:r>
    </w:p>
    <w:p w14:paraId="62D837D5"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    // x is public</w:t>
      </w:r>
    </w:p>
    <w:p w14:paraId="1BE2E2FD"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    // y is protected</w:t>
      </w:r>
    </w:p>
    <w:p w14:paraId="6A2ABA02"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    // z is not accessible from B</w:t>
      </w:r>
    </w:p>
    <w:p w14:paraId="042EBE1D"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lastRenderedPageBreak/>
        <w:t>};</w:t>
      </w:r>
    </w:p>
    <w:p w14:paraId="10401AC8"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 </w:t>
      </w:r>
    </w:p>
    <w:p w14:paraId="06501FA2"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class C : protected A</w:t>
      </w:r>
    </w:p>
    <w:p w14:paraId="4ADA4D70"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w:t>
      </w:r>
    </w:p>
    <w:p w14:paraId="33D99562"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    // x is protected</w:t>
      </w:r>
    </w:p>
    <w:p w14:paraId="3D44A652"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    // y is protected</w:t>
      </w:r>
    </w:p>
    <w:p w14:paraId="0DAD69D7"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    // z is not accessible from C</w:t>
      </w:r>
    </w:p>
    <w:p w14:paraId="50C20C9C"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w:t>
      </w:r>
    </w:p>
    <w:p w14:paraId="3F6A9CA8"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 </w:t>
      </w:r>
    </w:p>
    <w:p w14:paraId="7808A6A7"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class D : private A    // 'private' is default for classes</w:t>
      </w:r>
    </w:p>
    <w:p w14:paraId="7EEE5BC3"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w:t>
      </w:r>
    </w:p>
    <w:p w14:paraId="194334DD"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    // x is private</w:t>
      </w:r>
    </w:p>
    <w:p w14:paraId="424FC0DA"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    // y is private</w:t>
      </w:r>
    </w:p>
    <w:p w14:paraId="08A63860"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r w:rsidRPr="00454D5B">
        <w:rPr>
          <w:rFonts w:ascii="Cambria" w:eastAsia="Times New Roman" w:hAnsi="Cambria" w:cstheme="majorBidi"/>
          <w:color w:val="000000"/>
          <w:sz w:val="32"/>
          <w:szCs w:val="32"/>
        </w:rPr>
        <w:t>    // z is not accessible from D</w:t>
      </w:r>
    </w:p>
    <w:p w14:paraId="6BCD71CC" w14:textId="77777777" w:rsidR="00454D5B" w:rsidRPr="00454D5B" w:rsidRDefault="00454D5B" w:rsidP="00454D5B">
      <w:pPr>
        <w:spacing w:after="0" w:line="240" w:lineRule="auto"/>
        <w:ind w:left="180"/>
        <w:rPr>
          <w:rFonts w:ascii="Cambria" w:eastAsia="Times New Roman" w:hAnsi="Cambria" w:cstheme="majorBidi"/>
          <w:color w:val="000000"/>
          <w:sz w:val="32"/>
          <w:szCs w:val="32"/>
        </w:rPr>
      </w:pPr>
    </w:p>
    <w:p w14:paraId="336FC45B" w14:textId="2ECEA636" w:rsidR="00167270" w:rsidRDefault="00C7652F" w:rsidP="00C7652F">
      <w:pPr>
        <w:spacing w:after="0" w:line="240" w:lineRule="auto"/>
        <w:rPr>
          <w:rFonts w:ascii="Cambria" w:eastAsia="Times New Roman" w:hAnsi="Cambria" w:cstheme="majorBidi"/>
          <w:b/>
          <w:bCs/>
          <w:color w:val="000000"/>
          <w:sz w:val="40"/>
          <w:szCs w:val="40"/>
        </w:rPr>
      </w:pPr>
      <w:r>
        <w:rPr>
          <w:rFonts w:ascii="Cambria" w:eastAsia="Times New Roman" w:hAnsi="Cambria" w:cstheme="majorBidi"/>
          <w:b/>
          <w:bCs/>
          <w:color w:val="000000"/>
          <w:sz w:val="40"/>
          <w:szCs w:val="40"/>
        </w:rPr>
        <w:t>Aggregation</w:t>
      </w:r>
      <w:r w:rsidR="00454D5B" w:rsidRPr="00E00128">
        <w:rPr>
          <w:rFonts w:ascii="Cambria" w:eastAsia="Times New Roman" w:hAnsi="Cambria" w:cstheme="majorBidi"/>
          <w:b/>
          <w:bCs/>
          <w:color w:val="000000"/>
          <w:sz w:val="40"/>
          <w:szCs w:val="40"/>
        </w:rPr>
        <w:t>:</w:t>
      </w:r>
    </w:p>
    <w:p w14:paraId="48CB3DCF" w14:textId="380F0006" w:rsidR="00F55AF8" w:rsidRDefault="00F55AF8" w:rsidP="00C7652F">
      <w:pPr>
        <w:spacing w:after="0" w:line="240" w:lineRule="auto"/>
        <w:rPr>
          <w:rFonts w:ascii="Cambria" w:eastAsia="Times New Roman" w:hAnsi="Cambria" w:cstheme="majorBidi"/>
          <w:b/>
          <w:bCs/>
          <w:color w:val="000000"/>
          <w:sz w:val="40"/>
          <w:szCs w:val="40"/>
        </w:rPr>
      </w:pPr>
    </w:p>
    <w:p w14:paraId="301ED02F" w14:textId="77777777" w:rsidR="00927BED" w:rsidRPr="00927BED" w:rsidRDefault="00927BED" w:rsidP="00927BED">
      <w:pPr>
        <w:pStyle w:val="NormalWeb"/>
        <w:shd w:val="clear" w:color="auto" w:fill="FFFFFF"/>
        <w:spacing w:before="240" w:beforeAutospacing="0" w:after="240" w:afterAutospacing="0"/>
        <w:jc w:val="both"/>
        <w:rPr>
          <w:rFonts w:ascii="Cambria" w:hAnsi="Cambria" w:cstheme="majorBidi"/>
          <w:color w:val="000000"/>
          <w:sz w:val="32"/>
          <w:szCs w:val="32"/>
          <w:lang w:val="en-GB"/>
        </w:rPr>
      </w:pPr>
      <w:r w:rsidRPr="00927BED">
        <w:rPr>
          <w:rFonts w:ascii="Cambria" w:hAnsi="Cambria" w:cstheme="majorBidi"/>
          <w:color w:val="000000"/>
          <w:sz w:val="32"/>
          <w:szCs w:val="32"/>
          <w:lang w:val="en-GB"/>
        </w:rPr>
        <w:t>In the previous lesson on </w:t>
      </w:r>
      <w:hyperlink r:id="rId10" w:history="1">
        <w:r w:rsidRPr="00927BED">
          <w:rPr>
            <w:rFonts w:ascii="Cambria" w:hAnsi="Cambria" w:cstheme="majorBidi"/>
            <w:color w:val="000000"/>
            <w:sz w:val="32"/>
            <w:szCs w:val="32"/>
            <w:lang w:val="en-GB"/>
          </w:rPr>
          <w:t>Composition</w:t>
        </w:r>
      </w:hyperlink>
      <w:r w:rsidRPr="00927BED">
        <w:rPr>
          <w:rFonts w:ascii="Cambria" w:hAnsi="Cambria" w:cstheme="majorBidi"/>
          <w:color w:val="000000"/>
          <w:sz w:val="32"/>
          <w:szCs w:val="32"/>
          <w:lang w:val="en-GB"/>
        </w:rPr>
        <w:t>, we noted that object composition is the process of creating complex objects from simpler ones. We also talked about one type of object composition, called composition. In a composition relationship, the whole object is responsible for the existence of the part.</w:t>
      </w:r>
    </w:p>
    <w:p w14:paraId="2925664E" w14:textId="77777777" w:rsidR="00927BED" w:rsidRPr="00927BED" w:rsidRDefault="00927BED" w:rsidP="00927BED">
      <w:pPr>
        <w:pStyle w:val="NormalWeb"/>
        <w:shd w:val="clear" w:color="auto" w:fill="FFFFFF"/>
        <w:spacing w:before="240" w:beforeAutospacing="0" w:after="240" w:afterAutospacing="0"/>
        <w:jc w:val="both"/>
        <w:rPr>
          <w:rFonts w:ascii="Cambria" w:hAnsi="Cambria" w:cstheme="majorBidi"/>
          <w:color w:val="000000"/>
          <w:sz w:val="32"/>
          <w:szCs w:val="32"/>
          <w:lang w:val="en-GB"/>
        </w:rPr>
      </w:pPr>
      <w:r w:rsidRPr="00927BED">
        <w:rPr>
          <w:rFonts w:ascii="Cambria" w:hAnsi="Cambria" w:cstheme="majorBidi"/>
          <w:color w:val="000000"/>
          <w:sz w:val="32"/>
          <w:szCs w:val="32"/>
          <w:lang w:val="en-GB"/>
        </w:rPr>
        <w:t>In this lesson, we’ll take a look at the other subtype of object composition, called aggregation</w:t>
      </w:r>
    </w:p>
    <w:p w14:paraId="09175DDA" w14:textId="1686F59D" w:rsidR="00F55AF8" w:rsidRDefault="00F55AF8" w:rsidP="00927BED">
      <w:pPr>
        <w:shd w:val="clear" w:color="auto" w:fill="FFFFFF"/>
        <w:spacing w:after="150" w:line="408" w:lineRule="atLeast"/>
        <w:jc w:val="both"/>
        <w:rPr>
          <w:rFonts w:ascii="Cambria" w:eastAsia="Times New Roman" w:hAnsi="Cambria" w:cstheme="majorBidi"/>
          <w:color w:val="000000"/>
          <w:sz w:val="32"/>
          <w:szCs w:val="32"/>
        </w:rPr>
      </w:pPr>
      <w:r w:rsidRPr="00F55AF8">
        <w:rPr>
          <w:rFonts w:ascii="Cambria" w:eastAsia="Times New Roman" w:hAnsi="Cambria" w:cstheme="majorBidi"/>
          <w:color w:val="000000"/>
          <w:sz w:val="32"/>
          <w:szCs w:val="32"/>
        </w:rPr>
        <w:t>Aggregation in C++ (commonly called as a has-a relationship), is a process in which one class defines a second class as an entity reference. It is a method of reusability of classes. In the simplest possible terms, it is when a class has an object of the other class.</w:t>
      </w:r>
    </w:p>
    <w:p w14:paraId="01C772C4" w14:textId="77777777" w:rsidR="00704E1A" w:rsidRPr="00704E1A" w:rsidRDefault="00704E1A" w:rsidP="008C6A5A">
      <w:pPr>
        <w:shd w:val="clear" w:color="auto" w:fill="FFFFFF"/>
        <w:spacing w:before="240" w:after="240" w:line="240" w:lineRule="auto"/>
        <w:jc w:val="both"/>
        <w:rPr>
          <w:rFonts w:ascii="Cambria" w:eastAsia="Times New Roman" w:hAnsi="Cambria" w:cstheme="majorBidi"/>
          <w:color w:val="000000"/>
          <w:sz w:val="32"/>
          <w:szCs w:val="32"/>
        </w:rPr>
      </w:pPr>
      <w:r w:rsidRPr="00704E1A">
        <w:rPr>
          <w:rFonts w:ascii="Cambria" w:eastAsia="Times New Roman" w:hAnsi="Cambria" w:cstheme="majorBidi"/>
          <w:b/>
          <w:color w:val="000000"/>
          <w:sz w:val="32"/>
          <w:szCs w:val="32"/>
        </w:rPr>
        <w:t>To qualify as an </w:t>
      </w:r>
      <w:r w:rsidRPr="008C6A5A">
        <w:rPr>
          <w:rFonts w:ascii="Cambria" w:eastAsia="Times New Roman" w:hAnsi="Cambria" w:cstheme="majorBidi"/>
          <w:b/>
          <w:color w:val="000000"/>
          <w:sz w:val="32"/>
          <w:szCs w:val="32"/>
        </w:rPr>
        <w:t>aggregation</w:t>
      </w:r>
      <w:r w:rsidRPr="00704E1A">
        <w:rPr>
          <w:rFonts w:ascii="Cambria" w:eastAsia="Times New Roman" w:hAnsi="Cambria" w:cstheme="majorBidi"/>
          <w:b/>
          <w:color w:val="000000"/>
          <w:sz w:val="32"/>
          <w:szCs w:val="32"/>
        </w:rPr>
        <w:t>,</w:t>
      </w:r>
      <w:r w:rsidRPr="00704E1A">
        <w:rPr>
          <w:rFonts w:ascii="Cambria" w:eastAsia="Times New Roman" w:hAnsi="Cambria" w:cstheme="majorBidi"/>
          <w:color w:val="000000"/>
          <w:sz w:val="32"/>
          <w:szCs w:val="32"/>
        </w:rPr>
        <w:t xml:space="preserve"> a whole object and its parts must have the following relationship:</w:t>
      </w:r>
    </w:p>
    <w:p w14:paraId="5B8A7290" w14:textId="77777777" w:rsidR="00704E1A" w:rsidRPr="00704E1A" w:rsidRDefault="00704E1A" w:rsidP="008C6A5A">
      <w:pPr>
        <w:numPr>
          <w:ilvl w:val="0"/>
          <w:numId w:val="41"/>
        </w:numPr>
        <w:shd w:val="clear" w:color="auto" w:fill="FFFFFF"/>
        <w:spacing w:before="100" w:beforeAutospacing="1" w:after="100" w:afterAutospacing="1"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The part (member) is part of the object (class)</w:t>
      </w:r>
    </w:p>
    <w:p w14:paraId="6959E258" w14:textId="77777777" w:rsidR="00704E1A" w:rsidRPr="00704E1A" w:rsidRDefault="00704E1A" w:rsidP="008C6A5A">
      <w:pPr>
        <w:numPr>
          <w:ilvl w:val="0"/>
          <w:numId w:val="41"/>
        </w:numPr>
        <w:shd w:val="clear" w:color="auto" w:fill="FFFFFF"/>
        <w:spacing w:before="100" w:beforeAutospacing="1" w:after="100" w:afterAutospacing="1"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The part (member) can belong to more than one object (class) at a time</w:t>
      </w:r>
    </w:p>
    <w:p w14:paraId="384D2741" w14:textId="77777777" w:rsidR="00704E1A" w:rsidRPr="00704E1A" w:rsidRDefault="00704E1A" w:rsidP="008C6A5A">
      <w:pPr>
        <w:numPr>
          <w:ilvl w:val="0"/>
          <w:numId w:val="41"/>
        </w:numPr>
        <w:shd w:val="clear" w:color="auto" w:fill="FFFFFF"/>
        <w:spacing w:before="100" w:beforeAutospacing="1" w:after="100" w:afterAutospacing="1"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lastRenderedPageBreak/>
        <w:t>The part (member) does </w:t>
      </w:r>
      <w:r w:rsidRPr="008C6A5A">
        <w:rPr>
          <w:rFonts w:ascii="Cambria" w:eastAsia="Times New Roman" w:hAnsi="Cambria" w:cstheme="majorBidi"/>
          <w:color w:val="000000"/>
          <w:sz w:val="32"/>
          <w:szCs w:val="32"/>
        </w:rPr>
        <w:t>not</w:t>
      </w:r>
      <w:r w:rsidRPr="00704E1A">
        <w:rPr>
          <w:rFonts w:ascii="Cambria" w:eastAsia="Times New Roman" w:hAnsi="Cambria" w:cstheme="majorBidi"/>
          <w:color w:val="000000"/>
          <w:sz w:val="32"/>
          <w:szCs w:val="32"/>
        </w:rPr>
        <w:t> have its existence managed by the object (class)</w:t>
      </w:r>
    </w:p>
    <w:p w14:paraId="02E7C7ED" w14:textId="77777777" w:rsidR="00704E1A" w:rsidRPr="00704E1A" w:rsidRDefault="00704E1A" w:rsidP="008C6A5A">
      <w:pPr>
        <w:numPr>
          <w:ilvl w:val="0"/>
          <w:numId w:val="41"/>
        </w:numPr>
        <w:shd w:val="clear" w:color="auto" w:fill="FFFFFF"/>
        <w:spacing w:before="100" w:beforeAutospacing="1" w:after="100" w:afterAutospacing="1"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The part (member) does not know about the existence of the object (class)</w:t>
      </w:r>
    </w:p>
    <w:p w14:paraId="10ED8460" w14:textId="77777777" w:rsidR="00704E1A" w:rsidRPr="00704E1A" w:rsidRDefault="00704E1A" w:rsidP="008C6A5A">
      <w:pPr>
        <w:shd w:val="clear" w:color="auto" w:fill="FFFFFF"/>
        <w:spacing w:before="240" w:after="240"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Like a composition, an aggregation is still a part-whole relationship, where the parts are contained within the whole, and it is a unidirectional relationship. However, unlike a composition, parts can belong to more than one object at a time, and the whole object is not responsible for the existence and lifespan of the parts. When an aggregation is created, the aggregation is not responsible for creating the parts. When an aggregation is destroyed, the aggregation is not responsible for destroying the parts.</w:t>
      </w:r>
    </w:p>
    <w:p w14:paraId="02FC0FFA" w14:textId="77777777" w:rsidR="00704E1A" w:rsidRPr="00704E1A" w:rsidRDefault="00704E1A" w:rsidP="008C6A5A">
      <w:pPr>
        <w:shd w:val="clear" w:color="auto" w:fill="FFFFFF"/>
        <w:spacing w:before="240" w:after="240"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For example, consider the relationship between a person and their home address. In this example, for simplicity, we’ll say every person has an address. However, that address can belong to more than one person at a time: for example, to both you and your roommate or significant other. However, that address isn’t managed by the person -- the address probably existed before the person got there, and will exist after the person is gone. Additionally, a person knows what address they live at, but the addresses don’t know what people live there. Therefore, this is an aggregate relationship.</w:t>
      </w:r>
    </w:p>
    <w:p w14:paraId="1AFD9DAC" w14:textId="77777777" w:rsidR="00704E1A" w:rsidRPr="00704E1A" w:rsidRDefault="00704E1A" w:rsidP="008C6A5A">
      <w:pPr>
        <w:shd w:val="clear" w:color="auto" w:fill="FFFFFF"/>
        <w:spacing w:before="240" w:after="240"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Alternatively, consider a car and an engine. A car engine is part of the car. And although the engine belongs to the car, it can belong to other things as well, like the person who owns the car. The car is not responsible for the creation or destruction of the engine. And while the car knows it has an engine (it has to in order to get anywhere) the engine doesn’t know it’s part of the car.</w:t>
      </w:r>
    </w:p>
    <w:p w14:paraId="0E969DA4" w14:textId="77777777" w:rsidR="00704E1A" w:rsidRPr="00704E1A" w:rsidRDefault="00704E1A" w:rsidP="008C6A5A">
      <w:pPr>
        <w:shd w:val="clear" w:color="auto" w:fill="FFFFFF"/>
        <w:spacing w:before="240" w:after="240"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 xml:space="preserve">When it comes to modeling physical objects, the use of the term “destroyed” can be a little dicey. One might argue, “If a meteor fell out of the sky and crushed the car, wouldn’t the car parts all be destroyed too?” Yes, of course. But that’s the fault of the meteor. </w:t>
      </w:r>
      <w:r w:rsidRPr="00704E1A">
        <w:rPr>
          <w:rFonts w:ascii="Cambria" w:eastAsia="Times New Roman" w:hAnsi="Cambria" w:cstheme="majorBidi"/>
          <w:color w:val="000000"/>
          <w:sz w:val="32"/>
          <w:szCs w:val="32"/>
        </w:rPr>
        <w:lastRenderedPageBreak/>
        <w:t>The important point is that the car is not responsible for destruction of its parts (but an external force might be).</w:t>
      </w:r>
    </w:p>
    <w:p w14:paraId="432A5201" w14:textId="77777777" w:rsidR="00704E1A" w:rsidRPr="00704E1A" w:rsidRDefault="00704E1A" w:rsidP="008C6A5A">
      <w:pPr>
        <w:shd w:val="clear" w:color="auto" w:fill="FFFFFF"/>
        <w:spacing w:before="240" w:after="240"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We can say that aggregation models “has-a” relationships (a department has teachers, the car has an engine).</w:t>
      </w:r>
    </w:p>
    <w:p w14:paraId="4129CD38" w14:textId="77777777" w:rsidR="00704E1A" w:rsidRPr="00704E1A" w:rsidRDefault="00704E1A" w:rsidP="008C6A5A">
      <w:pPr>
        <w:shd w:val="clear" w:color="auto" w:fill="FFFFFF"/>
        <w:spacing w:before="240" w:after="240"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Because aggregations are similar to compositions in that they are both part-whole relationships, they are implemented almost identically, and the difference between them is mostly semantic. In a composition, we typically add our parts to the composition using normal member variables (or pointers where the allocation and deallocation process is handled by the composition class).</w:t>
      </w:r>
    </w:p>
    <w:p w14:paraId="7BB2A19A" w14:textId="77777777" w:rsidR="00704E1A" w:rsidRPr="00704E1A" w:rsidRDefault="00704E1A" w:rsidP="008C6A5A">
      <w:pPr>
        <w:shd w:val="clear" w:color="auto" w:fill="FFFFFF"/>
        <w:spacing w:before="240" w:after="240"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In an aggregation, we also add parts as member variables. However, these member variables are typically either references or pointers that are used to point at objects that have been created outside the scope of the class. Consequently, an aggregation usually either takes the objects it is going to point to as constructor parameters, or it begins empty and the subobjects are added later via access functions or operators.</w:t>
      </w:r>
    </w:p>
    <w:p w14:paraId="0EEE7CFF" w14:textId="77777777" w:rsidR="00704E1A" w:rsidRPr="00704E1A" w:rsidRDefault="00704E1A" w:rsidP="008C6A5A">
      <w:pPr>
        <w:shd w:val="clear" w:color="auto" w:fill="FFFFFF"/>
        <w:spacing w:before="240" w:after="240"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Because these parts exist outside of the scope of the class, when the class is destroyed, the pointer or reference member variable will be destroyed (but not deleted). Consequently, the parts themselves will still exist.</w:t>
      </w:r>
    </w:p>
    <w:p w14:paraId="6E3DF36A" w14:textId="05AF62C7" w:rsidR="00704E1A" w:rsidRDefault="00704E1A" w:rsidP="008C6A5A">
      <w:pPr>
        <w:shd w:val="clear" w:color="auto" w:fill="FFFFFF"/>
        <w:spacing w:before="240" w:after="240"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Let’s take a look at a Teacher and Department example in more detail. In this example, we’re going to make a couple of simplifications: First, the department will only hold one teacher. Second, the teacher will be unaware of what department they’re part of.</w:t>
      </w:r>
    </w:p>
    <w:p w14:paraId="346D2DB5" w14:textId="6DF20829" w:rsidR="003D6D46" w:rsidRDefault="003D6D46">
      <w:pPr>
        <w:rPr>
          <w:rFonts w:ascii="Cambria" w:eastAsia="Times New Roman" w:hAnsi="Cambria" w:cstheme="majorBidi"/>
          <w:color w:val="000000"/>
          <w:sz w:val="32"/>
          <w:szCs w:val="32"/>
        </w:rPr>
      </w:pPr>
      <w:r>
        <w:rPr>
          <w:rFonts w:ascii="Cambria" w:eastAsia="Times New Roman" w:hAnsi="Cambria" w:cstheme="majorBidi"/>
          <w:color w:val="000000"/>
          <w:sz w:val="32"/>
          <w:szCs w:val="32"/>
        </w:rPr>
        <w:br w:type="page"/>
      </w:r>
    </w:p>
    <w:p w14:paraId="792FFC29" w14:textId="6ED71D17" w:rsidR="003D6D46" w:rsidRPr="00704E1A" w:rsidRDefault="003D6D46" w:rsidP="008C6A5A">
      <w:pPr>
        <w:shd w:val="clear" w:color="auto" w:fill="FFFFFF"/>
        <w:spacing w:before="240" w:after="240" w:line="240" w:lineRule="auto"/>
        <w:jc w:val="both"/>
        <w:rPr>
          <w:rFonts w:ascii="Cambria" w:eastAsia="Times New Roman" w:hAnsi="Cambria" w:cstheme="majorBidi"/>
          <w:b/>
          <w:color w:val="000000"/>
          <w:sz w:val="36"/>
          <w:szCs w:val="32"/>
        </w:rPr>
      </w:pPr>
      <w:r w:rsidRPr="003D6D46">
        <w:rPr>
          <w:rFonts w:ascii="Cambria" w:eastAsia="Times New Roman" w:hAnsi="Cambria" w:cstheme="majorBidi"/>
          <w:b/>
          <w:color w:val="000000"/>
          <w:sz w:val="36"/>
          <w:szCs w:val="32"/>
        </w:rPr>
        <w:lastRenderedPageBreak/>
        <w:t>Example</w:t>
      </w:r>
      <w:r w:rsidR="00473676">
        <w:rPr>
          <w:rFonts w:ascii="Cambria" w:eastAsia="Times New Roman" w:hAnsi="Cambria" w:cstheme="majorBidi"/>
          <w:b/>
          <w:color w:val="000000"/>
          <w:sz w:val="36"/>
          <w:szCs w:val="32"/>
        </w:rPr>
        <w:t xml:space="preserve"> 1</w:t>
      </w:r>
      <w:r>
        <w:rPr>
          <w:rFonts w:ascii="Cambria" w:eastAsia="Times New Roman" w:hAnsi="Cambria" w:cstheme="majorBidi"/>
          <w:b/>
          <w:color w:val="000000"/>
          <w:sz w:val="36"/>
          <w:szCs w:val="32"/>
        </w:rPr>
        <w:t>:</w:t>
      </w:r>
    </w:p>
    <w:p w14:paraId="5B1A090D"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#include &lt;iostream&gt;</w:t>
      </w:r>
    </w:p>
    <w:p w14:paraId="10DA166F"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#include &lt;string&gt;</w:t>
      </w:r>
    </w:p>
    <w:p w14:paraId="199B6A95"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using namespace std;</w:t>
      </w:r>
    </w:p>
    <w:p w14:paraId="18387098" w14:textId="4A996A1D"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class Teacher</w:t>
      </w:r>
    </w:p>
    <w:p w14:paraId="48444452"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w:t>
      </w:r>
    </w:p>
    <w:p w14:paraId="7DFDD41A"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private:</w:t>
      </w:r>
    </w:p>
    <w:p w14:paraId="0DBEF33E"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const string m_name{};</w:t>
      </w:r>
    </w:p>
    <w:p w14:paraId="474B6016" w14:textId="7A88B4D2"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public:</w:t>
      </w:r>
    </w:p>
    <w:p w14:paraId="31B1FFD7"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Teacher(const string&amp; name): m_name{name}</w:t>
      </w:r>
    </w:p>
    <w:p w14:paraId="14B09866"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w:t>
      </w:r>
    </w:p>
    <w:p w14:paraId="25EBB08A"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 </w:t>
      </w:r>
    </w:p>
    <w:p w14:paraId="0744DEAF"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const string&amp; getName() const {return m_name;}</w:t>
      </w:r>
    </w:p>
    <w:p w14:paraId="6FF15907"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w:t>
      </w:r>
    </w:p>
    <w:p w14:paraId="4FCEF2C3" w14:textId="77777777" w:rsid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p>
    <w:p w14:paraId="7DB8BFB8" w14:textId="5E070EC8"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class Department</w:t>
      </w:r>
    </w:p>
    <w:p w14:paraId="339FED95"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w:t>
      </w:r>
    </w:p>
    <w:p w14:paraId="196A2ACC"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private:</w:t>
      </w:r>
    </w:p>
    <w:p w14:paraId="18F89A65"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const Teacher&amp; m_teacher; </w:t>
      </w:r>
      <w:r w:rsidRPr="005B2602">
        <w:rPr>
          <w:rFonts w:ascii="Cambria" w:eastAsia="Times New Roman" w:hAnsi="Cambria" w:cstheme="majorBidi"/>
          <w:b/>
          <w:color w:val="000000"/>
          <w:sz w:val="28"/>
          <w:szCs w:val="32"/>
        </w:rPr>
        <w:tab/>
      </w:r>
      <w:r w:rsidRPr="005B2602">
        <w:rPr>
          <w:rFonts w:ascii="Cambria" w:eastAsia="Times New Roman" w:hAnsi="Cambria" w:cstheme="majorBidi"/>
          <w:color w:val="000000"/>
          <w:sz w:val="28"/>
          <w:szCs w:val="32"/>
        </w:rPr>
        <w:t>// This dept holds only one teacher for simplicity, but it could hold many teachers</w:t>
      </w:r>
    </w:p>
    <w:p w14:paraId="23049235" w14:textId="5143F01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public:</w:t>
      </w:r>
    </w:p>
    <w:p w14:paraId="0169B46E"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Department(const Teacher&amp; teacher): m_teacher{teacher}</w:t>
      </w:r>
    </w:p>
    <w:p w14:paraId="393B3C64" w14:textId="72341EAC"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Pr>
          <w:rFonts w:ascii="Cambria" w:eastAsia="Times New Roman" w:hAnsi="Cambria" w:cstheme="majorBidi"/>
          <w:b/>
          <w:color w:val="000000"/>
          <w:sz w:val="28"/>
          <w:szCs w:val="32"/>
        </w:rPr>
        <w:t xml:space="preserve">  {</w:t>
      </w:r>
    </w:p>
    <w:p w14:paraId="30889821"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w:t>
      </w:r>
    </w:p>
    <w:p w14:paraId="6D0F3249" w14:textId="54898FB1"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w:t>
      </w:r>
    </w:p>
    <w:p w14:paraId="23CF5C70" w14:textId="3C5A4B33"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lastRenderedPageBreak/>
        <w:t xml:space="preserve"> int main()</w:t>
      </w:r>
    </w:p>
    <w:p w14:paraId="6519FD97"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w:t>
      </w:r>
    </w:p>
    <w:p w14:paraId="31227FF2" w14:textId="77777777" w:rsidR="005B2602" w:rsidRPr="005B2602" w:rsidRDefault="005B2602" w:rsidP="005B2602">
      <w:pPr>
        <w:shd w:val="clear" w:color="auto" w:fill="FFFFFF"/>
        <w:spacing w:after="150" w:line="408" w:lineRule="atLeast"/>
        <w:jc w:val="both"/>
        <w:rPr>
          <w:rFonts w:ascii="Cambria" w:eastAsia="Times New Roman" w:hAnsi="Cambria" w:cstheme="majorBidi"/>
          <w:color w:val="000000"/>
          <w:sz w:val="28"/>
          <w:szCs w:val="32"/>
        </w:rPr>
      </w:pPr>
      <w:r w:rsidRPr="005B2602">
        <w:rPr>
          <w:rFonts w:ascii="Cambria" w:eastAsia="Times New Roman" w:hAnsi="Cambria" w:cstheme="majorBidi"/>
          <w:b/>
          <w:color w:val="000000"/>
          <w:sz w:val="28"/>
          <w:szCs w:val="32"/>
        </w:rPr>
        <w:t xml:space="preserve">  </w:t>
      </w:r>
      <w:r w:rsidRPr="005B2602">
        <w:rPr>
          <w:rFonts w:ascii="Cambria" w:eastAsia="Times New Roman" w:hAnsi="Cambria" w:cstheme="majorBidi"/>
          <w:color w:val="000000"/>
          <w:sz w:val="28"/>
          <w:szCs w:val="32"/>
        </w:rPr>
        <w:t>// Create a teacher outside the scope of the Department</w:t>
      </w:r>
    </w:p>
    <w:p w14:paraId="13932495"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Teacher t1("Ali"); </w:t>
      </w:r>
      <w:r w:rsidRPr="005B2602">
        <w:rPr>
          <w:rFonts w:ascii="Cambria" w:eastAsia="Times New Roman" w:hAnsi="Cambria" w:cstheme="majorBidi"/>
          <w:color w:val="000000"/>
          <w:sz w:val="28"/>
          <w:szCs w:val="32"/>
        </w:rPr>
        <w:t>// create a teacher</w:t>
      </w:r>
    </w:p>
    <w:p w14:paraId="08D45A86"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w:t>
      </w:r>
    </w:p>
    <w:p w14:paraId="2EFD8086" w14:textId="0A07004F" w:rsidR="005B2602" w:rsidRPr="005B2602" w:rsidRDefault="005B2602" w:rsidP="005B2602">
      <w:pPr>
        <w:shd w:val="clear" w:color="auto" w:fill="FFFFFF"/>
        <w:spacing w:after="150" w:line="408" w:lineRule="atLeast"/>
        <w:jc w:val="both"/>
        <w:rPr>
          <w:rFonts w:ascii="Cambria" w:eastAsia="Times New Roman" w:hAnsi="Cambria" w:cstheme="majorBidi"/>
          <w:color w:val="000000"/>
          <w:sz w:val="28"/>
          <w:szCs w:val="32"/>
        </w:rPr>
      </w:pPr>
      <w:r w:rsidRPr="005B2602">
        <w:rPr>
          <w:rFonts w:ascii="Cambria" w:eastAsia="Times New Roman" w:hAnsi="Cambria" w:cstheme="majorBidi"/>
          <w:b/>
          <w:color w:val="000000"/>
          <w:sz w:val="28"/>
          <w:szCs w:val="32"/>
        </w:rPr>
        <w:t xml:space="preserve">    </w:t>
      </w:r>
      <w:r w:rsidRPr="005B2602">
        <w:rPr>
          <w:rFonts w:ascii="Cambria" w:eastAsia="Times New Roman" w:hAnsi="Cambria" w:cstheme="majorBidi"/>
          <w:color w:val="000000"/>
          <w:sz w:val="28"/>
          <w:szCs w:val="32"/>
        </w:rPr>
        <w:t>// Create a department and use th</w:t>
      </w:r>
      <w:r>
        <w:rPr>
          <w:rFonts w:ascii="Cambria" w:eastAsia="Times New Roman" w:hAnsi="Cambria" w:cstheme="majorBidi"/>
          <w:color w:val="000000"/>
          <w:sz w:val="28"/>
          <w:szCs w:val="32"/>
        </w:rPr>
        <w:t xml:space="preserve">e constructor parameter to pass </w:t>
      </w:r>
      <w:r w:rsidRPr="005B2602">
        <w:rPr>
          <w:rFonts w:ascii="Cambria" w:eastAsia="Times New Roman" w:hAnsi="Cambria" w:cstheme="majorBidi"/>
          <w:color w:val="000000"/>
          <w:sz w:val="28"/>
          <w:szCs w:val="32"/>
        </w:rPr>
        <w:t>the teacher to it.</w:t>
      </w:r>
    </w:p>
    <w:p w14:paraId="4E385EDC"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Department department (t1);</w:t>
      </w:r>
    </w:p>
    <w:p w14:paraId="23A21EE2" w14:textId="77777777" w:rsid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 </w:t>
      </w:r>
    </w:p>
    <w:p w14:paraId="707A1126" w14:textId="49A39544"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color w:val="000000"/>
          <w:sz w:val="28"/>
          <w:szCs w:val="32"/>
        </w:rPr>
        <w:t>// department goes out of scope here and is destroyed</w:t>
      </w:r>
    </w:p>
    <w:p w14:paraId="52AE383C" w14:textId="16F1E657" w:rsidR="005B2602" w:rsidRPr="005B2602" w:rsidRDefault="003B65DA" w:rsidP="005B2602">
      <w:pPr>
        <w:shd w:val="clear" w:color="auto" w:fill="FFFFFF"/>
        <w:spacing w:after="150" w:line="408" w:lineRule="atLeast"/>
        <w:jc w:val="both"/>
        <w:rPr>
          <w:rFonts w:ascii="Cambria" w:eastAsia="Times New Roman" w:hAnsi="Cambria" w:cstheme="majorBidi"/>
          <w:color w:val="000000"/>
          <w:sz w:val="28"/>
          <w:szCs w:val="32"/>
        </w:rPr>
      </w:pPr>
      <w:r>
        <w:rPr>
          <w:rFonts w:ascii="Cambria" w:eastAsia="Times New Roman" w:hAnsi="Cambria" w:cstheme="majorBidi"/>
          <w:color w:val="000000"/>
          <w:sz w:val="28"/>
          <w:szCs w:val="32"/>
        </w:rPr>
        <w:t xml:space="preserve">  // Ali</w:t>
      </w:r>
      <w:r w:rsidR="005B2602" w:rsidRPr="005B2602">
        <w:rPr>
          <w:rFonts w:ascii="Cambria" w:eastAsia="Times New Roman" w:hAnsi="Cambria" w:cstheme="majorBidi"/>
          <w:color w:val="000000"/>
          <w:sz w:val="28"/>
          <w:szCs w:val="32"/>
        </w:rPr>
        <w:t xml:space="preserve"> still exists here, but the department doesn't</w:t>
      </w:r>
    </w:p>
    <w:p w14:paraId="02906CD9"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cout &lt;&lt; t1.getName() &lt;&lt; " still exists!\n";</w:t>
      </w:r>
    </w:p>
    <w:p w14:paraId="66CEC530" w14:textId="77777777" w:rsidR="005B2602" w:rsidRPr="005B2602" w:rsidRDefault="005B2602" w:rsidP="005B2602">
      <w:pPr>
        <w:shd w:val="clear" w:color="auto" w:fill="FFFFFF"/>
        <w:spacing w:after="150" w:line="408" w:lineRule="atLeast"/>
        <w:jc w:val="both"/>
        <w:rPr>
          <w:rFonts w:ascii="Cambria" w:eastAsia="Times New Roman" w:hAnsi="Cambria" w:cstheme="majorBidi"/>
          <w:b/>
          <w:color w:val="000000"/>
          <w:sz w:val="28"/>
          <w:szCs w:val="32"/>
        </w:rPr>
      </w:pPr>
      <w:r w:rsidRPr="005B2602">
        <w:rPr>
          <w:rFonts w:ascii="Cambria" w:eastAsia="Times New Roman" w:hAnsi="Cambria" w:cstheme="majorBidi"/>
          <w:b/>
          <w:color w:val="000000"/>
          <w:sz w:val="28"/>
          <w:szCs w:val="32"/>
        </w:rPr>
        <w:t xml:space="preserve">  return 0;</w:t>
      </w:r>
    </w:p>
    <w:p w14:paraId="52893E82" w14:textId="256FBC59" w:rsidR="00704E1A" w:rsidRDefault="005B2602" w:rsidP="005B2602">
      <w:pPr>
        <w:shd w:val="clear" w:color="auto" w:fill="FFFFFF"/>
        <w:spacing w:after="150" w:line="408" w:lineRule="atLeast"/>
        <w:jc w:val="both"/>
        <w:rPr>
          <w:rFonts w:ascii="Cambria" w:eastAsia="Times New Roman" w:hAnsi="Cambria" w:cstheme="majorBidi"/>
          <w:color w:val="000000"/>
          <w:sz w:val="32"/>
          <w:szCs w:val="32"/>
        </w:rPr>
      </w:pPr>
      <w:r w:rsidRPr="005B2602">
        <w:rPr>
          <w:rFonts w:ascii="Cambria" w:eastAsia="Times New Roman" w:hAnsi="Cambria" w:cstheme="majorBidi"/>
          <w:b/>
          <w:color w:val="000000"/>
          <w:sz w:val="28"/>
          <w:szCs w:val="32"/>
        </w:rPr>
        <w:t>}</w:t>
      </w:r>
    </w:p>
    <w:p w14:paraId="13356245" w14:textId="5B91A7D5" w:rsidR="00704E1A" w:rsidRPr="008C6A5A" w:rsidRDefault="00704E1A" w:rsidP="008C6A5A">
      <w:pPr>
        <w:shd w:val="clear" w:color="auto" w:fill="FFFFFF"/>
        <w:spacing w:after="150" w:line="408" w:lineRule="atLeast"/>
        <w:jc w:val="both"/>
        <w:rPr>
          <w:rFonts w:ascii="Cambria" w:eastAsia="Times New Roman" w:hAnsi="Cambria" w:cstheme="majorBidi"/>
          <w:color w:val="000000"/>
          <w:sz w:val="32"/>
          <w:szCs w:val="32"/>
        </w:rPr>
      </w:pPr>
      <w:r w:rsidRPr="008C6A5A">
        <w:rPr>
          <w:rFonts w:ascii="Cambria" w:eastAsia="Times New Roman" w:hAnsi="Cambria" w:cstheme="majorBidi"/>
          <w:color w:val="000000"/>
          <w:sz w:val="32"/>
          <w:szCs w:val="32"/>
        </w:rPr>
        <w:t>In this case, </w:t>
      </w:r>
      <w:r w:rsidR="00C55D3E">
        <w:rPr>
          <w:rFonts w:ascii="Cambria" w:eastAsia="Times New Roman" w:hAnsi="Cambria" w:cstheme="majorBidi"/>
          <w:sz w:val="32"/>
          <w:szCs w:val="32"/>
        </w:rPr>
        <w:t>Ali</w:t>
      </w:r>
      <w:r w:rsidRPr="008C6A5A">
        <w:rPr>
          <w:rFonts w:ascii="Cambria" w:eastAsia="Times New Roman" w:hAnsi="Cambria" w:cstheme="majorBidi"/>
          <w:color w:val="000000"/>
          <w:sz w:val="32"/>
          <w:szCs w:val="32"/>
        </w:rPr>
        <w:t> is created independently of </w:t>
      </w:r>
      <w:r w:rsidRPr="008C6A5A">
        <w:rPr>
          <w:rFonts w:ascii="Cambria" w:eastAsia="Times New Roman" w:hAnsi="Cambria" w:cstheme="majorBidi"/>
          <w:sz w:val="32"/>
          <w:szCs w:val="32"/>
        </w:rPr>
        <w:t>department</w:t>
      </w:r>
      <w:r w:rsidRPr="008C6A5A">
        <w:rPr>
          <w:rFonts w:ascii="Cambria" w:eastAsia="Times New Roman" w:hAnsi="Cambria" w:cstheme="majorBidi"/>
          <w:color w:val="000000"/>
          <w:sz w:val="32"/>
          <w:szCs w:val="32"/>
        </w:rPr>
        <w:t>, and then passed into </w:t>
      </w:r>
      <w:r w:rsidRPr="008C6A5A">
        <w:rPr>
          <w:rFonts w:ascii="Cambria" w:eastAsia="Times New Roman" w:hAnsi="Cambria" w:cstheme="majorBidi"/>
          <w:sz w:val="32"/>
          <w:szCs w:val="32"/>
        </w:rPr>
        <w:t>department</w:t>
      </w:r>
      <w:r w:rsidRPr="008C6A5A">
        <w:rPr>
          <w:rFonts w:ascii="Cambria" w:eastAsia="Times New Roman" w:hAnsi="Cambria" w:cstheme="majorBidi"/>
          <w:color w:val="000000"/>
          <w:sz w:val="32"/>
          <w:szCs w:val="32"/>
        </w:rPr>
        <w:t>‘s constructor. When </w:t>
      </w:r>
      <w:r w:rsidRPr="008C6A5A">
        <w:rPr>
          <w:rFonts w:ascii="Cambria" w:eastAsia="Times New Roman" w:hAnsi="Cambria" w:cstheme="majorBidi"/>
          <w:sz w:val="32"/>
          <w:szCs w:val="32"/>
        </w:rPr>
        <w:t>department</w:t>
      </w:r>
      <w:r w:rsidRPr="008C6A5A">
        <w:rPr>
          <w:rFonts w:ascii="Cambria" w:eastAsia="Times New Roman" w:hAnsi="Cambria" w:cstheme="majorBidi"/>
          <w:color w:val="000000"/>
          <w:sz w:val="32"/>
          <w:szCs w:val="32"/>
        </w:rPr>
        <w:t> is destroyed, the </w:t>
      </w:r>
      <w:r w:rsidRPr="008C6A5A">
        <w:rPr>
          <w:rFonts w:ascii="Cambria" w:eastAsia="Times New Roman" w:hAnsi="Cambria" w:cstheme="majorBidi"/>
          <w:sz w:val="32"/>
          <w:szCs w:val="32"/>
        </w:rPr>
        <w:t>m_teacher</w:t>
      </w:r>
      <w:r w:rsidRPr="008C6A5A">
        <w:rPr>
          <w:rFonts w:ascii="Cambria" w:eastAsia="Times New Roman" w:hAnsi="Cambria" w:cstheme="majorBidi"/>
          <w:color w:val="000000"/>
          <w:sz w:val="32"/>
          <w:szCs w:val="32"/>
        </w:rPr>
        <w:t> reference is destroyed, but the teacher itself is not destroyed, so it still exists until it is independently destroyed later in </w:t>
      </w:r>
      <w:r w:rsidRPr="008C6A5A">
        <w:rPr>
          <w:rFonts w:ascii="Cambria" w:eastAsia="Times New Roman" w:hAnsi="Cambria" w:cstheme="majorBidi"/>
          <w:b/>
          <w:sz w:val="32"/>
          <w:szCs w:val="32"/>
        </w:rPr>
        <w:t>main()</w:t>
      </w:r>
      <w:r w:rsidRPr="008C6A5A">
        <w:rPr>
          <w:rFonts w:ascii="Cambria" w:eastAsia="Times New Roman" w:hAnsi="Cambria" w:cstheme="majorBidi"/>
          <w:b/>
          <w:color w:val="000000"/>
          <w:sz w:val="32"/>
          <w:szCs w:val="32"/>
        </w:rPr>
        <w:t>.</w:t>
      </w:r>
    </w:p>
    <w:p w14:paraId="68BDE02A" w14:textId="574D9CEC" w:rsidR="00704E1A" w:rsidRDefault="00704E1A" w:rsidP="00927BED">
      <w:pPr>
        <w:shd w:val="clear" w:color="auto" w:fill="FFFFFF"/>
        <w:spacing w:after="150" w:line="408" w:lineRule="atLeast"/>
        <w:jc w:val="both"/>
        <w:rPr>
          <w:rFonts w:ascii="Verdana" w:hAnsi="Verdana"/>
          <w:color w:val="000000"/>
          <w:sz w:val="20"/>
          <w:szCs w:val="20"/>
          <w:shd w:val="clear" w:color="auto" w:fill="FFFFFF"/>
        </w:rPr>
      </w:pPr>
    </w:p>
    <w:p w14:paraId="1312FD92" w14:textId="3970BE43" w:rsidR="00704E1A" w:rsidRPr="00F55AF8" w:rsidRDefault="00A71B97" w:rsidP="00927BED">
      <w:pPr>
        <w:shd w:val="clear" w:color="auto" w:fill="FFFFFF"/>
        <w:spacing w:after="150" w:line="408" w:lineRule="atLeast"/>
        <w:jc w:val="both"/>
        <w:rPr>
          <w:rFonts w:ascii="Cambria" w:eastAsia="Times New Roman" w:hAnsi="Cambria" w:cstheme="majorBidi"/>
          <w:b/>
          <w:color w:val="000000"/>
          <w:sz w:val="36"/>
          <w:szCs w:val="32"/>
        </w:rPr>
      </w:pPr>
      <w:r w:rsidRPr="00A71B97">
        <w:rPr>
          <w:rFonts w:ascii="Cambria" w:eastAsia="Times New Roman" w:hAnsi="Cambria" w:cstheme="majorBidi"/>
          <w:b/>
          <w:color w:val="000000"/>
          <w:sz w:val="36"/>
          <w:szCs w:val="32"/>
        </w:rPr>
        <w:t>Example</w:t>
      </w:r>
      <w:r w:rsidR="00473676">
        <w:rPr>
          <w:rFonts w:ascii="Cambria" w:eastAsia="Times New Roman" w:hAnsi="Cambria" w:cstheme="majorBidi"/>
          <w:b/>
          <w:color w:val="000000"/>
          <w:sz w:val="36"/>
          <w:szCs w:val="32"/>
        </w:rPr>
        <w:t xml:space="preserve"> 2</w:t>
      </w:r>
      <w:r>
        <w:rPr>
          <w:rFonts w:ascii="Cambria" w:eastAsia="Times New Roman" w:hAnsi="Cambria" w:cstheme="majorBidi"/>
          <w:b/>
          <w:color w:val="000000"/>
          <w:sz w:val="36"/>
          <w:szCs w:val="32"/>
        </w:rPr>
        <w:t>:</w:t>
      </w:r>
    </w:p>
    <w:p w14:paraId="3280A725" w14:textId="5F431187" w:rsidR="00F55AF8" w:rsidRPr="00F55AF8" w:rsidRDefault="00A71B97" w:rsidP="00927BED">
      <w:pPr>
        <w:spacing w:after="0" w:line="240" w:lineRule="auto"/>
        <w:jc w:val="both"/>
        <w:rPr>
          <w:rFonts w:ascii="Cambria" w:eastAsia="Times New Roman" w:hAnsi="Cambria" w:cstheme="majorBidi"/>
          <w:color w:val="000000"/>
          <w:sz w:val="32"/>
          <w:szCs w:val="32"/>
        </w:rPr>
      </w:pPr>
      <w:r>
        <w:rPr>
          <w:rFonts w:ascii="Cambria" w:eastAsia="Times New Roman" w:hAnsi="Cambria" w:cstheme="majorBidi"/>
          <w:b/>
          <w:color w:val="000000"/>
          <w:sz w:val="32"/>
          <w:szCs w:val="32"/>
        </w:rPr>
        <w:t>C</w:t>
      </w:r>
      <w:r w:rsidR="00F55AF8" w:rsidRPr="00A71B97">
        <w:rPr>
          <w:rFonts w:ascii="Cambria" w:eastAsia="Times New Roman" w:hAnsi="Cambria" w:cstheme="majorBidi"/>
          <w:b/>
          <w:color w:val="000000"/>
          <w:sz w:val="32"/>
          <w:szCs w:val="32"/>
        </w:rPr>
        <w:t>onsider the class</w:t>
      </w:r>
      <w:r w:rsidR="00F55AF8" w:rsidRPr="00F55AF8">
        <w:rPr>
          <w:rFonts w:ascii="Cambria" w:eastAsia="Times New Roman" w:hAnsi="Cambria" w:cstheme="majorBidi"/>
          <w:color w:val="000000"/>
          <w:sz w:val="32"/>
          <w:szCs w:val="32"/>
        </w:rPr>
        <w:t xml:space="preserve"> ‘address,’ along with a group of classes of professions, like ‘student,’ ‘scientist,’ ‘programmer’ etc. Each of the objects of the classes would have an attribute for their address. Hence, each class would contain an object of the ‘address’ class. This, given below, is the basic concept’s usage.</w:t>
      </w:r>
    </w:p>
    <w:p w14:paraId="79929BAF" w14:textId="77777777" w:rsidR="00F55AF8" w:rsidRDefault="00F55AF8" w:rsidP="00927BED">
      <w:pPr>
        <w:spacing w:after="0" w:line="240" w:lineRule="auto"/>
        <w:jc w:val="both"/>
        <w:rPr>
          <w:rFonts w:ascii="Cambria" w:eastAsia="Times New Roman" w:hAnsi="Cambria" w:cstheme="majorBidi"/>
          <w:color w:val="000000"/>
          <w:sz w:val="32"/>
          <w:szCs w:val="32"/>
        </w:rPr>
      </w:pPr>
    </w:p>
    <w:p w14:paraId="166BE8CE" w14:textId="77777777" w:rsidR="00DD1184" w:rsidRDefault="00DD1184" w:rsidP="00F55AF8">
      <w:pPr>
        <w:pBdr>
          <w:top w:val="single" w:sz="2" w:space="4" w:color="FFFFFF"/>
          <w:left w:val="single" w:sz="2" w:space="8" w:color="FFFFFF"/>
          <w:bottom w:val="single" w:sz="2" w:space="0" w:color="FFFFFF"/>
          <w:right w:val="single" w:sz="2" w:space="8" w:color="FFFFFF"/>
        </w:pBdr>
        <w:spacing w:after="0" w:line="285" w:lineRule="atLeast"/>
        <w:ind w:left="720"/>
        <w:rPr>
          <w:rFonts w:ascii="Cambria" w:eastAsia="Times New Roman" w:hAnsi="Cambria" w:cstheme="majorBidi"/>
          <w:b/>
          <w:color w:val="000000"/>
          <w:sz w:val="32"/>
          <w:szCs w:val="32"/>
        </w:rPr>
      </w:pPr>
    </w:p>
    <w:p w14:paraId="1BB81707" w14:textId="2A3034F2" w:rsidR="00F55AF8" w:rsidRPr="00F55AF8" w:rsidRDefault="00F55AF8" w:rsidP="00F55AF8">
      <w:pPr>
        <w:pBdr>
          <w:top w:val="single" w:sz="2" w:space="4" w:color="FFFFFF"/>
          <w:left w:val="single" w:sz="2" w:space="8" w:color="FFFFFF"/>
          <w:bottom w:val="single" w:sz="2" w:space="0" w:color="FFFFFF"/>
          <w:right w:val="single" w:sz="2" w:space="8" w:color="FFFFFF"/>
        </w:pBdr>
        <w:spacing w:after="0" w:line="285" w:lineRule="atLeast"/>
        <w:ind w:left="720"/>
        <w:rPr>
          <w:rFonts w:ascii="Cambria" w:eastAsia="Times New Roman" w:hAnsi="Cambria" w:cstheme="majorBidi"/>
          <w:b/>
          <w:color w:val="000000"/>
          <w:sz w:val="32"/>
          <w:szCs w:val="32"/>
        </w:rPr>
      </w:pPr>
      <w:r w:rsidRPr="008C6A5A">
        <w:rPr>
          <w:rFonts w:ascii="Cambria" w:eastAsia="Times New Roman" w:hAnsi="Cambria" w:cstheme="majorBidi"/>
          <w:b/>
          <w:color w:val="000000"/>
          <w:sz w:val="32"/>
          <w:szCs w:val="32"/>
        </w:rPr>
        <w:lastRenderedPageBreak/>
        <w:t>class</w:t>
      </w:r>
      <w:r w:rsidRPr="00F55AF8">
        <w:rPr>
          <w:rFonts w:ascii="Cambria" w:eastAsia="Times New Roman" w:hAnsi="Cambria" w:cstheme="majorBidi"/>
          <w:b/>
          <w:color w:val="000000"/>
          <w:sz w:val="32"/>
          <w:szCs w:val="32"/>
        </w:rPr>
        <w:t xml:space="preserve"> address</w:t>
      </w:r>
      <w:r w:rsidRPr="008C6A5A">
        <w:rPr>
          <w:rFonts w:ascii="Cambria" w:eastAsia="Times New Roman" w:hAnsi="Cambria" w:cstheme="majorBidi"/>
          <w:b/>
          <w:color w:val="000000"/>
          <w:sz w:val="32"/>
          <w:szCs w:val="32"/>
        </w:rPr>
        <w:t>{</w:t>
      </w:r>
    </w:p>
    <w:p w14:paraId="005826F0" w14:textId="77777777" w:rsidR="00F55AF8" w:rsidRPr="00F55AF8" w:rsidRDefault="00F55AF8" w:rsidP="00F55AF8">
      <w:pPr>
        <w:pBdr>
          <w:top w:val="single" w:sz="2" w:space="0" w:color="FFFFFF"/>
          <w:left w:val="single" w:sz="2" w:space="8" w:color="FFFFFF"/>
          <w:bottom w:val="single" w:sz="2" w:space="0" w:color="FFFFFF"/>
          <w:right w:val="single" w:sz="2" w:space="8" w:color="FFFFFF"/>
        </w:pBdr>
        <w:spacing w:after="0" w:line="285" w:lineRule="atLeast"/>
        <w:ind w:left="720"/>
        <w:rPr>
          <w:rFonts w:ascii="Cambria" w:eastAsia="Times New Roman" w:hAnsi="Cambria" w:cstheme="majorBidi"/>
          <w:b/>
          <w:color w:val="000000"/>
          <w:sz w:val="32"/>
          <w:szCs w:val="32"/>
        </w:rPr>
      </w:pPr>
      <w:r w:rsidRPr="008C6A5A">
        <w:rPr>
          <w:rFonts w:ascii="Cambria" w:eastAsia="Times New Roman" w:hAnsi="Cambria" w:cstheme="majorBidi"/>
          <w:b/>
          <w:color w:val="000000"/>
          <w:sz w:val="32"/>
          <w:szCs w:val="32"/>
        </w:rPr>
        <w:t>public</w:t>
      </w:r>
      <w:r w:rsidRPr="00F55AF8">
        <w:rPr>
          <w:rFonts w:ascii="Cambria" w:eastAsia="Times New Roman" w:hAnsi="Cambria" w:cstheme="majorBidi"/>
          <w:b/>
          <w:color w:val="000000"/>
          <w:sz w:val="32"/>
          <w:szCs w:val="32"/>
        </w:rPr>
        <w:t>:</w:t>
      </w:r>
    </w:p>
    <w:p w14:paraId="50DA6BED" w14:textId="77777777" w:rsidR="00F55AF8" w:rsidRPr="00F55AF8" w:rsidRDefault="00F55AF8" w:rsidP="00BD59A2">
      <w:pPr>
        <w:pBdr>
          <w:top w:val="single" w:sz="2" w:space="0" w:color="FFFFFF"/>
          <w:left w:val="single" w:sz="2" w:space="8" w:color="FFFFFF"/>
          <w:bottom w:val="single" w:sz="2" w:space="0" w:color="FFFFFF"/>
          <w:right w:val="single" w:sz="2" w:space="8" w:color="FFFFFF"/>
        </w:pBdr>
        <w:spacing w:after="0" w:line="285" w:lineRule="atLeast"/>
        <w:ind w:left="1440"/>
        <w:rPr>
          <w:rFonts w:ascii="Cambria" w:eastAsia="Times New Roman" w:hAnsi="Cambria" w:cstheme="majorBidi"/>
          <w:b/>
          <w:color w:val="000000"/>
          <w:sz w:val="32"/>
          <w:szCs w:val="32"/>
        </w:rPr>
      </w:pPr>
      <w:r w:rsidRPr="00F55AF8">
        <w:rPr>
          <w:rFonts w:ascii="Cambria" w:eastAsia="Times New Roman" w:hAnsi="Cambria" w:cstheme="majorBidi"/>
          <w:b/>
          <w:color w:val="000000"/>
          <w:sz w:val="32"/>
          <w:szCs w:val="32"/>
        </w:rPr>
        <w:t>string city, state, locality;</w:t>
      </w:r>
    </w:p>
    <w:p w14:paraId="666B396A" w14:textId="06ACC8A5" w:rsidR="00F55AF8" w:rsidRPr="00F55AF8" w:rsidRDefault="00F55AF8" w:rsidP="00BD59A2">
      <w:pPr>
        <w:pBdr>
          <w:top w:val="single" w:sz="2" w:space="0" w:color="FFFFFF"/>
          <w:left w:val="single" w:sz="2" w:space="8" w:color="FFFFFF"/>
          <w:bottom w:val="single" w:sz="2" w:space="0" w:color="FFFFFF"/>
          <w:right w:val="single" w:sz="2" w:space="8" w:color="FFFFFF"/>
        </w:pBdr>
        <w:spacing w:after="0" w:line="285" w:lineRule="atLeast"/>
        <w:ind w:left="1440"/>
        <w:rPr>
          <w:rFonts w:ascii="Cambria" w:eastAsia="Times New Roman" w:hAnsi="Cambria" w:cstheme="majorBidi"/>
          <w:b/>
          <w:color w:val="000000"/>
          <w:sz w:val="32"/>
          <w:szCs w:val="32"/>
        </w:rPr>
      </w:pPr>
      <w:r w:rsidRPr="008C6A5A">
        <w:rPr>
          <w:rFonts w:ascii="Cambria" w:eastAsia="Times New Roman" w:hAnsi="Cambria" w:cstheme="majorBidi"/>
          <w:b/>
          <w:color w:val="000000"/>
          <w:sz w:val="32"/>
          <w:szCs w:val="32"/>
        </w:rPr>
        <w:t>address(</w:t>
      </w:r>
      <w:r w:rsidRPr="00F55AF8">
        <w:rPr>
          <w:rFonts w:ascii="Cambria" w:eastAsia="Times New Roman" w:hAnsi="Cambria" w:cstheme="majorBidi"/>
          <w:b/>
          <w:color w:val="000000"/>
          <w:sz w:val="32"/>
          <w:szCs w:val="32"/>
        </w:rPr>
        <w:t xml:space="preserve"> city_c, state_c, locality_c</w:t>
      </w:r>
      <w:r w:rsidRPr="008C6A5A">
        <w:rPr>
          <w:rFonts w:ascii="Cambria" w:eastAsia="Times New Roman" w:hAnsi="Cambria" w:cstheme="majorBidi"/>
          <w:b/>
          <w:color w:val="000000"/>
          <w:sz w:val="32"/>
          <w:szCs w:val="32"/>
        </w:rPr>
        <w:t>)</w:t>
      </w:r>
    </w:p>
    <w:p w14:paraId="3A868953" w14:textId="77777777" w:rsidR="00F55AF8" w:rsidRPr="00F55AF8" w:rsidRDefault="00F55AF8" w:rsidP="00BD59A2">
      <w:pPr>
        <w:pBdr>
          <w:top w:val="single" w:sz="2" w:space="0" w:color="FFFFFF"/>
          <w:left w:val="single" w:sz="2" w:space="8" w:color="FFFFFF"/>
          <w:bottom w:val="single" w:sz="2" w:space="0" w:color="FFFFFF"/>
          <w:right w:val="single" w:sz="2" w:space="8" w:color="FFFFFF"/>
        </w:pBdr>
        <w:spacing w:after="0" w:line="285" w:lineRule="atLeast"/>
        <w:ind w:left="1440"/>
        <w:rPr>
          <w:rFonts w:ascii="Cambria" w:eastAsia="Times New Roman" w:hAnsi="Cambria" w:cstheme="majorBidi"/>
          <w:b/>
          <w:color w:val="000000"/>
          <w:sz w:val="32"/>
          <w:szCs w:val="32"/>
        </w:rPr>
      </w:pPr>
      <w:r w:rsidRPr="008C6A5A">
        <w:rPr>
          <w:rFonts w:ascii="Cambria" w:eastAsia="Times New Roman" w:hAnsi="Cambria" w:cstheme="majorBidi"/>
          <w:b/>
          <w:color w:val="000000"/>
          <w:sz w:val="32"/>
          <w:szCs w:val="32"/>
        </w:rPr>
        <w:t>{</w:t>
      </w:r>
      <w:r w:rsidRPr="00F55AF8">
        <w:rPr>
          <w:rFonts w:ascii="Cambria" w:eastAsia="Times New Roman" w:hAnsi="Cambria" w:cstheme="majorBidi"/>
          <w:b/>
          <w:color w:val="000000"/>
          <w:sz w:val="32"/>
          <w:szCs w:val="32"/>
        </w:rPr>
        <w:t xml:space="preserve"> city = city_c; state = state_c; locality = locality_c; </w:t>
      </w:r>
      <w:r w:rsidRPr="008C6A5A">
        <w:rPr>
          <w:rFonts w:ascii="Cambria" w:eastAsia="Times New Roman" w:hAnsi="Cambria" w:cstheme="majorBidi"/>
          <w:b/>
          <w:color w:val="000000"/>
          <w:sz w:val="32"/>
          <w:szCs w:val="32"/>
        </w:rPr>
        <w:t>}</w:t>
      </w:r>
    </w:p>
    <w:p w14:paraId="7D71CFB9" w14:textId="77777777" w:rsidR="00BD59A2" w:rsidRPr="008C6A5A" w:rsidRDefault="00BD59A2" w:rsidP="00F55AF8">
      <w:pPr>
        <w:pBdr>
          <w:top w:val="single" w:sz="2" w:space="0" w:color="FFFFFF"/>
          <w:left w:val="single" w:sz="2" w:space="8" w:color="FFFFFF"/>
          <w:bottom w:val="single" w:sz="2" w:space="0" w:color="FFFFFF"/>
          <w:right w:val="single" w:sz="2" w:space="8" w:color="FFFFFF"/>
        </w:pBdr>
        <w:spacing w:after="0" w:line="285" w:lineRule="atLeast"/>
        <w:ind w:left="720"/>
        <w:rPr>
          <w:rFonts w:ascii="Cambria" w:eastAsia="Times New Roman" w:hAnsi="Cambria" w:cstheme="majorBidi"/>
          <w:b/>
          <w:color w:val="000000"/>
          <w:sz w:val="32"/>
          <w:szCs w:val="32"/>
        </w:rPr>
      </w:pPr>
    </w:p>
    <w:p w14:paraId="564F0B9E" w14:textId="62875918" w:rsidR="00F55AF8" w:rsidRPr="00F55AF8" w:rsidRDefault="00F55AF8" w:rsidP="00F55AF8">
      <w:pPr>
        <w:pBdr>
          <w:top w:val="single" w:sz="2" w:space="0" w:color="FFFFFF"/>
          <w:left w:val="single" w:sz="2" w:space="8" w:color="FFFFFF"/>
          <w:bottom w:val="single" w:sz="2" w:space="0" w:color="FFFFFF"/>
          <w:right w:val="single" w:sz="2" w:space="8" w:color="FFFFFF"/>
        </w:pBdr>
        <w:spacing w:after="0" w:line="285" w:lineRule="atLeast"/>
        <w:ind w:left="720"/>
        <w:rPr>
          <w:rFonts w:ascii="Cambria" w:eastAsia="Times New Roman" w:hAnsi="Cambria" w:cstheme="majorBidi"/>
          <w:b/>
          <w:color w:val="000000"/>
          <w:sz w:val="32"/>
          <w:szCs w:val="32"/>
        </w:rPr>
      </w:pPr>
      <w:r w:rsidRPr="008C6A5A">
        <w:rPr>
          <w:rFonts w:ascii="Cambria" w:eastAsia="Times New Roman" w:hAnsi="Cambria" w:cstheme="majorBidi"/>
          <w:b/>
          <w:color w:val="000000"/>
          <w:sz w:val="32"/>
          <w:szCs w:val="32"/>
        </w:rPr>
        <w:t>}</w:t>
      </w:r>
      <w:r w:rsidRPr="00F55AF8">
        <w:rPr>
          <w:rFonts w:ascii="Cambria" w:eastAsia="Times New Roman" w:hAnsi="Cambria" w:cstheme="majorBidi"/>
          <w:b/>
          <w:color w:val="000000"/>
          <w:sz w:val="32"/>
          <w:szCs w:val="32"/>
        </w:rPr>
        <w:t>;</w:t>
      </w:r>
    </w:p>
    <w:p w14:paraId="317D9DC4" w14:textId="77777777" w:rsidR="00F55AF8" w:rsidRPr="00F55AF8" w:rsidRDefault="00F55AF8" w:rsidP="00F55AF8">
      <w:pPr>
        <w:pBdr>
          <w:top w:val="single" w:sz="2" w:space="0" w:color="FFFFFF"/>
          <w:left w:val="single" w:sz="2" w:space="8" w:color="FFFFFF"/>
          <w:bottom w:val="single" w:sz="2" w:space="0" w:color="FFFFFF"/>
          <w:right w:val="single" w:sz="2" w:space="8" w:color="FFFFFF"/>
        </w:pBdr>
        <w:spacing w:after="0" w:line="285" w:lineRule="atLeast"/>
        <w:ind w:left="720"/>
        <w:rPr>
          <w:rFonts w:ascii="Consolas" w:eastAsia="Times New Roman" w:hAnsi="Consolas" w:cs="Times New Roman"/>
          <w:b/>
          <w:sz w:val="18"/>
          <w:szCs w:val="18"/>
          <w:lang w:val="en-US"/>
        </w:rPr>
      </w:pPr>
    </w:p>
    <w:p w14:paraId="3B1A3B39" w14:textId="77777777" w:rsidR="00F55AF8" w:rsidRPr="00F55AF8" w:rsidRDefault="00F55AF8" w:rsidP="00F55AF8">
      <w:pPr>
        <w:pBdr>
          <w:top w:val="single" w:sz="2" w:space="4" w:color="FFFFFF"/>
          <w:left w:val="single" w:sz="2" w:space="8" w:color="FFFFFF"/>
          <w:bottom w:val="single" w:sz="2" w:space="0" w:color="FFFFFF"/>
          <w:right w:val="single" w:sz="2" w:space="8" w:color="FFFFFF"/>
        </w:pBdr>
        <w:spacing w:after="0" w:line="285" w:lineRule="atLeast"/>
        <w:ind w:left="720"/>
        <w:rPr>
          <w:rFonts w:ascii="Cambria" w:eastAsia="Times New Roman" w:hAnsi="Cambria" w:cstheme="majorBidi"/>
          <w:b/>
          <w:color w:val="000000"/>
          <w:sz w:val="32"/>
          <w:szCs w:val="32"/>
        </w:rPr>
      </w:pPr>
      <w:r w:rsidRPr="008C6A5A">
        <w:rPr>
          <w:rFonts w:ascii="Cambria" w:eastAsia="Times New Roman" w:hAnsi="Cambria" w:cstheme="majorBidi"/>
          <w:b/>
          <w:color w:val="000000"/>
          <w:sz w:val="32"/>
          <w:szCs w:val="32"/>
        </w:rPr>
        <w:t>class</w:t>
      </w:r>
      <w:r w:rsidRPr="00F55AF8">
        <w:rPr>
          <w:rFonts w:ascii="Cambria" w:eastAsia="Times New Roman" w:hAnsi="Cambria" w:cstheme="majorBidi"/>
          <w:b/>
          <w:color w:val="000000"/>
          <w:sz w:val="32"/>
          <w:szCs w:val="32"/>
        </w:rPr>
        <w:t xml:space="preserve"> student</w:t>
      </w:r>
      <w:r w:rsidRPr="008C6A5A">
        <w:rPr>
          <w:rFonts w:ascii="Cambria" w:eastAsia="Times New Roman" w:hAnsi="Cambria" w:cstheme="majorBidi"/>
          <w:b/>
          <w:color w:val="000000"/>
          <w:sz w:val="32"/>
          <w:szCs w:val="32"/>
        </w:rPr>
        <w:t>{</w:t>
      </w:r>
    </w:p>
    <w:p w14:paraId="785EDD6F" w14:textId="77777777" w:rsidR="00F55AF8" w:rsidRPr="00F55AF8" w:rsidRDefault="00F55AF8" w:rsidP="00BD59A2">
      <w:pPr>
        <w:pBdr>
          <w:top w:val="single" w:sz="2" w:space="4" w:color="FFFFFF"/>
          <w:left w:val="single" w:sz="2" w:space="8" w:color="FFFFFF"/>
          <w:bottom w:val="single" w:sz="2" w:space="0" w:color="FFFFFF"/>
          <w:right w:val="single" w:sz="2" w:space="8" w:color="FFFFFF"/>
        </w:pBdr>
        <w:spacing w:after="0" w:line="285" w:lineRule="atLeast"/>
        <w:ind w:left="720" w:firstLine="720"/>
        <w:rPr>
          <w:rFonts w:ascii="Cambria" w:eastAsia="Times New Roman" w:hAnsi="Cambria" w:cstheme="majorBidi"/>
          <w:b/>
          <w:color w:val="000000"/>
          <w:sz w:val="32"/>
          <w:szCs w:val="32"/>
        </w:rPr>
      </w:pPr>
      <w:r w:rsidRPr="00F55AF8">
        <w:rPr>
          <w:rFonts w:ascii="Cambria" w:eastAsia="Times New Roman" w:hAnsi="Cambria" w:cstheme="majorBidi"/>
          <w:b/>
          <w:color w:val="000000"/>
          <w:sz w:val="32"/>
          <w:szCs w:val="32"/>
        </w:rPr>
        <w:t>address*adrs;</w:t>
      </w:r>
    </w:p>
    <w:p w14:paraId="6A61E275" w14:textId="77777777" w:rsidR="00F55AF8" w:rsidRPr="00F55AF8" w:rsidRDefault="00F55AF8" w:rsidP="00F55AF8">
      <w:pPr>
        <w:pBdr>
          <w:top w:val="single" w:sz="2" w:space="4" w:color="FFFFFF"/>
          <w:left w:val="single" w:sz="2" w:space="8" w:color="FFFFFF"/>
          <w:bottom w:val="single" w:sz="2" w:space="0" w:color="FFFFFF"/>
          <w:right w:val="single" w:sz="2" w:space="8" w:color="FFFFFF"/>
        </w:pBdr>
        <w:spacing w:after="0" w:line="285" w:lineRule="atLeast"/>
        <w:ind w:left="720"/>
        <w:rPr>
          <w:rFonts w:ascii="Cambria" w:eastAsia="Times New Roman" w:hAnsi="Cambria" w:cstheme="majorBidi"/>
          <w:b/>
          <w:color w:val="000000"/>
          <w:sz w:val="32"/>
          <w:szCs w:val="32"/>
        </w:rPr>
      </w:pPr>
      <w:r w:rsidRPr="008C6A5A">
        <w:rPr>
          <w:rFonts w:ascii="Cambria" w:eastAsia="Times New Roman" w:hAnsi="Cambria" w:cstheme="majorBidi"/>
          <w:b/>
          <w:color w:val="000000"/>
          <w:sz w:val="32"/>
          <w:szCs w:val="32"/>
        </w:rPr>
        <w:t>public</w:t>
      </w:r>
      <w:r w:rsidRPr="00F55AF8">
        <w:rPr>
          <w:rFonts w:ascii="Cambria" w:eastAsia="Times New Roman" w:hAnsi="Cambria" w:cstheme="majorBidi"/>
          <w:b/>
          <w:color w:val="000000"/>
          <w:sz w:val="32"/>
          <w:szCs w:val="32"/>
        </w:rPr>
        <w:t>:</w:t>
      </w:r>
    </w:p>
    <w:p w14:paraId="48399B83" w14:textId="77777777" w:rsidR="00F55AF8" w:rsidRPr="00F55AF8" w:rsidRDefault="00F55AF8" w:rsidP="00BD59A2">
      <w:pPr>
        <w:pBdr>
          <w:top w:val="single" w:sz="2" w:space="4" w:color="FFFFFF"/>
          <w:left w:val="single" w:sz="2" w:space="8" w:color="FFFFFF"/>
          <w:bottom w:val="single" w:sz="2" w:space="0" w:color="FFFFFF"/>
          <w:right w:val="single" w:sz="2" w:space="8" w:color="FFFFFF"/>
        </w:pBdr>
        <w:spacing w:after="0" w:line="285" w:lineRule="atLeast"/>
        <w:ind w:left="1440"/>
        <w:rPr>
          <w:rFonts w:ascii="Cambria" w:eastAsia="Times New Roman" w:hAnsi="Cambria" w:cstheme="majorBidi"/>
          <w:b/>
          <w:color w:val="000000"/>
          <w:sz w:val="32"/>
          <w:szCs w:val="32"/>
        </w:rPr>
      </w:pPr>
      <w:r w:rsidRPr="008C6A5A">
        <w:rPr>
          <w:rFonts w:ascii="Cambria" w:eastAsia="Times New Roman" w:hAnsi="Cambria" w:cstheme="majorBidi"/>
          <w:b/>
          <w:color w:val="000000"/>
          <w:sz w:val="32"/>
          <w:szCs w:val="32"/>
        </w:rPr>
        <w:t>int</w:t>
      </w:r>
      <w:r w:rsidRPr="00F55AF8">
        <w:rPr>
          <w:rFonts w:ascii="Cambria" w:eastAsia="Times New Roman" w:hAnsi="Cambria" w:cstheme="majorBidi"/>
          <w:b/>
          <w:color w:val="000000"/>
          <w:sz w:val="32"/>
          <w:szCs w:val="32"/>
        </w:rPr>
        <w:t xml:space="preserve"> id; </w:t>
      </w:r>
    </w:p>
    <w:p w14:paraId="650FD7D7" w14:textId="77777777" w:rsidR="00F55AF8" w:rsidRPr="00F55AF8" w:rsidRDefault="00F55AF8" w:rsidP="00BD59A2">
      <w:pPr>
        <w:pBdr>
          <w:top w:val="single" w:sz="2" w:space="4" w:color="FFFFFF"/>
          <w:left w:val="single" w:sz="2" w:space="8" w:color="FFFFFF"/>
          <w:bottom w:val="single" w:sz="2" w:space="0" w:color="FFFFFF"/>
          <w:right w:val="single" w:sz="2" w:space="8" w:color="FFFFFF"/>
        </w:pBdr>
        <w:spacing w:after="0" w:line="285" w:lineRule="atLeast"/>
        <w:ind w:left="1440"/>
        <w:rPr>
          <w:rFonts w:ascii="Cambria" w:eastAsia="Times New Roman" w:hAnsi="Cambria" w:cstheme="majorBidi"/>
          <w:b/>
          <w:color w:val="000000"/>
          <w:sz w:val="32"/>
          <w:szCs w:val="32"/>
        </w:rPr>
      </w:pPr>
      <w:r w:rsidRPr="00F55AF8">
        <w:rPr>
          <w:rFonts w:ascii="Cambria" w:eastAsia="Times New Roman" w:hAnsi="Cambria" w:cstheme="majorBidi"/>
          <w:b/>
          <w:color w:val="000000"/>
          <w:sz w:val="32"/>
          <w:szCs w:val="32"/>
        </w:rPr>
        <w:t>string name;</w:t>
      </w:r>
    </w:p>
    <w:p w14:paraId="2BD8387C" w14:textId="77777777" w:rsidR="00F55AF8" w:rsidRPr="00F55AF8" w:rsidRDefault="00F55AF8" w:rsidP="00BD59A2">
      <w:pPr>
        <w:pBdr>
          <w:top w:val="single" w:sz="2" w:space="4" w:color="FFFFFF"/>
          <w:left w:val="single" w:sz="2" w:space="8" w:color="FFFFFF"/>
          <w:bottom w:val="single" w:sz="2" w:space="0" w:color="FFFFFF"/>
          <w:right w:val="single" w:sz="2" w:space="8" w:color="FFFFFF"/>
        </w:pBdr>
        <w:spacing w:after="0" w:line="285" w:lineRule="atLeast"/>
        <w:ind w:left="1440"/>
        <w:rPr>
          <w:rFonts w:ascii="Cambria" w:eastAsia="Times New Roman" w:hAnsi="Cambria" w:cstheme="majorBidi"/>
          <w:b/>
          <w:color w:val="000000"/>
          <w:sz w:val="32"/>
          <w:szCs w:val="32"/>
        </w:rPr>
      </w:pPr>
      <w:r w:rsidRPr="008C6A5A">
        <w:rPr>
          <w:rFonts w:ascii="Cambria" w:eastAsia="Times New Roman" w:hAnsi="Cambria" w:cstheme="majorBidi"/>
          <w:b/>
          <w:color w:val="000000"/>
          <w:sz w:val="32"/>
          <w:szCs w:val="32"/>
        </w:rPr>
        <w:t>student(</w:t>
      </w:r>
      <w:r w:rsidRPr="00F55AF8">
        <w:rPr>
          <w:rFonts w:ascii="Cambria" w:eastAsia="Times New Roman" w:hAnsi="Cambria" w:cstheme="majorBidi"/>
          <w:b/>
          <w:color w:val="000000"/>
          <w:sz w:val="32"/>
          <w:szCs w:val="32"/>
        </w:rPr>
        <w:t xml:space="preserve"> </w:t>
      </w:r>
      <w:r w:rsidRPr="008C6A5A">
        <w:rPr>
          <w:rFonts w:ascii="Cambria" w:eastAsia="Times New Roman" w:hAnsi="Cambria" w:cstheme="majorBidi"/>
          <w:b/>
          <w:color w:val="000000"/>
          <w:sz w:val="32"/>
          <w:szCs w:val="32"/>
        </w:rPr>
        <w:t>int</w:t>
      </w:r>
      <w:r w:rsidRPr="00F55AF8">
        <w:rPr>
          <w:rFonts w:ascii="Cambria" w:eastAsia="Times New Roman" w:hAnsi="Cambria" w:cstheme="majorBidi"/>
          <w:b/>
          <w:color w:val="000000"/>
          <w:sz w:val="32"/>
          <w:szCs w:val="32"/>
        </w:rPr>
        <w:t xml:space="preserve"> i, string nm, address*ad</w:t>
      </w:r>
      <w:r w:rsidRPr="008C6A5A">
        <w:rPr>
          <w:rFonts w:ascii="Cambria" w:eastAsia="Times New Roman" w:hAnsi="Cambria" w:cstheme="majorBidi"/>
          <w:b/>
          <w:color w:val="000000"/>
          <w:sz w:val="32"/>
          <w:szCs w:val="32"/>
        </w:rPr>
        <w:t>)</w:t>
      </w:r>
    </w:p>
    <w:p w14:paraId="20FBBDAC" w14:textId="77777777" w:rsidR="00F55AF8" w:rsidRPr="00F55AF8" w:rsidRDefault="00F55AF8" w:rsidP="00BD59A2">
      <w:pPr>
        <w:pBdr>
          <w:top w:val="single" w:sz="2" w:space="4" w:color="FFFFFF"/>
          <w:left w:val="single" w:sz="2" w:space="8" w:color="FFFFFF"/>
          <w:bottom w:val="single" w:sz="2" w:space="0" w:color="FFFFFF"/>
          <w:right w:val="single" w:sz="2" w:space="8" w:color="FFFFFF"/>
        </w:pBdr>
        <w:spacing w:after="0" w:line="285" w:lineRule="atLeast"/>
        <w:ind w:left="1440"/>
        <w:rPr>
          <w:rFonts w:ascii="Cambria" w:eastAsia="Times New Roman" w:hAnsi="Cambria" w:cstheme="majorBidi"/>
          <w:b/>
          <w:color w:val="000000"/>
          <w:sz w:val="32"/>
          <w:szCs w:val="32"/>
        </w:rPr>
      </w:pPr>
      <w:r w:rsidRPr="008C6A5A">
        <w:rPr>
          <w:rFonts w:ascii="Cambria" w:eastAsia="Times New Roman" w:hAnsi="Cambria" w:cstheme="majorBidi"/>
          <w:b/>
          <w:color w:val="000000"/>
          <w:sz w:val="32"/>
          <w:szCs w:val="32"/>
        </w:rPr>
        <w:t>{</w:t>
      </w:r>
      <w:r w:rsidRPr="00F55AF8">
        <w:rPr>
          <w:rFonts w:ascii="Cambria" w:eastAsia="Times New Roman" w:hAnsi="Cambria" w:cstheme="majorBidi"/>
          <w:b/>
          <w:color w:val="000000"/>
          <w:sz w:val="32"/>
          <w:szCs w:val="32"/>
        </w:rPr>
        <w:t xml:space="preserve"> id = i; name = nm; adrs = ad; </w:t>
      </w:r>
      <w:r w:rsidRPr="008C6A5A">
        <w:rPr>
          <w:rFonts w:ascii="Cambria" w:eastAsia="Times New Roman" w:hAnsi="Cambria" w:cstheme="majorBidi"/>
          <w:b/>
          <w:color w:val="000000"/>
          <w:sz w:val="32"/>
          <w:szCs w:val="32"/>
        </w:rPr>
        <w:t>}</w:t>
      </w:r>
    </w:p>
    <w:p w14:paraId="74A8340A" w14:textId="77777777" w:rsidR="00F55AF8" w:rsidRPr="00F55AF8" w:rsidRDefault="00F55AF8" w:rsidP="00BD59A2">
      <w:pPr>
        <w:pBdr>
          <w:top w:val="single" w:sz="2" w:space="4" w:color="FFFFFF"/>
          <w:left w:val="single" w:sz="2" w:space="8" w:color="FFFFFF"/>
          <w:bottom w:val="single" w:sz="2" w:space="0" w:color="FFFFFF"/>
          <w:right w:val="single" w:sz="2" w:space="8" w:color="FFFFFF"/>
        </w:pBdr>
        <w:spacing w:after="0" w:line="285" w:lineRule="atLeast"/>
        <w:ind w:left="1440"/>
        <w:rPr>
          <w:rFonts w:ascii="Cambria" w:eastAsia="Times New Roman" w:hAnsi="Cambria" w:cstheme="majorBidi"/>
          <w:b/>
          <w:color w:val="000000"/>
          <w:sz w:val="32"/>
          <w:szCs w:val="32"/>
        </w:rPr>
      </w:pPr>
      <w:r w:rsidRPr="008C6A5A">
        <w:rPr>
          <w:rFonts w:ascii="Cambria" w:eastAsia="Times New Roman" w:hAnsi="Cambria" w:cstheme="majorBidi"/>
          <w:b/>
          <w:color w:val="000000"/>
          <w:sz w:val="32"/>
          <w:szCs w:val="32"/>
        </w:rPr>
        <w:t>void</w:t>
      </w:r>
      <w:r w:rsidRPr="00F55AF8">
        <w:rPr>
          <w:rFonts w:ascii="Cambria" w:eastAsia="Times New Roman" w:hAnsi="Cambria" w:cstheme="majorBidi"/>
          <w:b/>
          <w:color w:val="000000"/>
          <w:sz w:val="32"/>
          <w:szCs w:val="32"/>
        </w:rPr>
        <w:t xml:space="preserve"> </w:t>
      </w:r>
      <w:r w:rsidRPr="008C6A5A">
        <w:rPr>
          <w:rFonts w:ascii="Cambria" w:eastAsia="Times New Roman" w:hAnsi="Cambria" w:cstheme="majorBidi"/>
          <w:b/>
          <w:color w:val="000000"/>
          <w:sz w:val="32"/>
          <w:szCs w:val="32"/>
        </w:rPr>
        <w:t>display()</w:t>
      </w:r>
    </w:p>
    <w:p w14:paraId="73E16B8D" w14:textId="77777777" w:rsidR="00F55AF8" w:rsidRPr="00F55AF8" w:rsidRDefault="00F55AF8" w:rsidP="00BD59A2">
      <w:pPr>
        <w:pBdr>
          <w:top w:val="single" w:sz="2" w:space="4" w:color="FFFFFF"/>
          <w:left w:val="single" w:sz="2" w:space="8" w:color="FFFFFF"/>
          <w:bottom w:val="single" w:sz="2" w:space="0" w:color="FFFFFF"/>
          <w:right w:val="single" w:sz="2" w:space="8" w:color="FFFFFF"/>
        </w:pBdr>
        <w:spacing w:after="0" w:line="285" w:lineRule="atLeast"/>
        <w:ind w:left="1440"/>
        <w:rPr>
          <w:rFonts w:ascii="Cambria" w:eastAsia="Times New Roman" w:hAnsi="Cambria" w:cstheme="majorBidi"/>
          <w:b/>
          <w:color w:val="000000"/>
          <w:sz w:val="32"/>
          <w:szCs w:val="32"/>
        </w:rPr>
      </w:pPr>
      <w:r w:rsidRPr="008C6A5A">
        <w:rPr>
          <w:rFonts w:ascii="Cambria" w:eastAsia="Times New Roman" w:hAnsi="Cambria" w:cstheme="majorBidi"/>
          <w:b/>
          <w:color w:val="000000"/>
          <w:sz w:val="32"/>
          <w:szCs w:val="32"/>
        </w:rPr>
        <w:t>{</w:t>
      </w:r>
      <w:r w:rsidRPr="00F55AF8">
        <w:rPr>
          <w:rFonts w:ascii="Cambria" w:eastAsia="Times New Roman" w:hAnsi="Cambria" w:cstheme="majorBidi"/>
          <w:b/>
          <w:color w:val="000000"/>
          <w:sz w:val="32"/>
          <w:szCs w:val="32"/>
        </w:rPr>
        <w:t xml:space="preserve"> cout&lt;&lt;id&lt;&lt; </w:t>
      </w:r>
      <w:r w:rsidRPr="008C6A5A">
        <w:rPr>
          <w:rFonts w:ascii="Cambria" w:eastAsia="Times New Roman" w:hAnsi="Cambria" w:cstheme="majorBidi"/>
          <w:b/>
          <w:color w:val="000000"/>
          <w:sz w:val="32"/>
          <w:szCs w:val="32"/>
        </w:rPr>
        <w:t>" "</w:t>
      </w:r>
      <w:r w:rsidRPr="00F55AF8">
        <w:rPr>
          <w:rFonts w:ascii="Cambria" w:eastAsia="Times New Roman" w:hAnsi="Cambria" w:cstheme="majorBidi"/>
          <w:b/>
          <w:color w:val="000000"/>
          <w:sz w:val="32"/>
          <w:szCs w:val="32"/>
        </w:rPr>
        <w:t xml:space="preserve">&lt;&lt;name&lt;&lt; </w:t>
      </w:r>
      <w:r w:rsidRPr="008C6A5A">
        <w:rPr>
          <w:rFonts w:ascii="Cambria" w:eastAsia="Times New Roman" w:hAnsi="Cambria" w:cstheme="majorBidi"/>
          <w:b/>
          <w:color w:val="000000"/>
          <w:sz w:val="32"/>
          <w:szCs w:val="32"/>
        </w:rPr>
        <w:t>" "</w:t>
      </w:r>
      <w:r w:rsidRPr="00F55AF8">
        <w:rPr>
          <w:rFonts w:ascii="Cambria" w:eastAsia="Times New Roman" w:hAnsi="Cambria" w:cstheme="majorBidi"/>
          <w:b/>
          <w:color w:val="000000"/>
          <w:sz w:val="32"/>
          <w:szCs w:val="32"/>
        </w:rPr>
        <w:t xml:space="preserve">&lt;&lt;adrs-&gt;locality&lt;&lt; </w:t>
      </w:r>
      <w:r w:rsidRPr="008C6A5A">
        <w:rPr>
          <w:rFonts w:ascii="Cambria" w:eastAsia="Times New Roman" w:hAnsi="Cambria" w:cstheme="majorBidi"/>
          <w:b/>
          <w:color w:val="000000"/>
          <w:sz w:val="32"/>
          <w:szCs w:val="32"/>
        </w:rPr>
        <w:t>" "</w:t>
      </w:r>
      <w:r w:rsidRPr="00F55AF8">
        <w:rPr>
          <w:rFonts w:ascii="Cambria" w:eastAsia="Times New Roman" w:hAnsi="Cambria" w:cstheme="majorBidi"/>
          <w:b/>
          <w:color w:val="000000"/>
          <w:sz w:val="32"/>
          <w:szCs w:val="32"/>
        </w:rPr>
        <w:t xml:space="preserve">&lt;&lt;adrs-&gt;city&lt;&lt; </w:t>
      </w:r>
      <w:r w:rsidRPr="008C6A5A">
        <w:rPr>
          <w:rFonts w:ascii="Cambria" w:eastAsia="Times New Roman" w:hAnsi="Cambria" w:cstheme="majorBidi"/>
          <w:b/>
          <w:color w:val="000000"/>
          <w:sz w:val="32"/>
          <w:szCs w:val="32"/>
        </w:rPr>
        <w:t>" "</w:t>
      </w:r>
      <w:r w:rsidRPr="00F55AF8">
        <w:rPr>
          <w:rFonts w:ascii="Cambria" w:eastAsia="Times New Roman" w:hAnsi="Cambria" w:cstheme="majorBidi"/>
          <w:b/>
          <w:color w:val="000000"/>
          <w:sz w:val="32"/>
          <w:szCs w:val="32"/>
        </w:rPr>
        <w:t>&lt;&lt;adrs-&gt;state;</w:t>
      </w:r>
      <w:r w:rsidRPr="008C6A5A">
        <w:rPr>
          <w:rFonts w:ascii="Cambria" w:eastAsia="Times New Roman" w:hAnsi="Cambria" w:cstheme="majorBidi"/>
          <w:b/>
          <w:color w:val="000000"/>
          <w:sz w:val="32"/>
          <w:szCs w:val="32"/>
        </w:rPr>
        <w:t>}</w:t>
      </w:r>
    </w:p>
    <w:p w14:paraId="29E7ED3F" w14:textId="77777777" w:rsidR="00F55AF8" w:rsidRPr="00F55AF8" w:rsidRDefault="00F55AF8" w:rsidP="00F55AF8">
      <w:pPr>
        <w:pBdr>
          <w:top w:val="single" w:sz="2" w:space="4" w:color="FFFFFF"/>
          <w:left w:val="single" w:sz="2" w:space="8" w:color="FFFFFF"/>
          <w:bottom w:val="single" w:sz="2" w:space="0" w:color="FFFFFF"/>
          <w:right w:val="single" w:sz="2" w:space="8" w:color="FFFFFF"/>
        </w:pBdr>
        <w:spacing w:after="0" w:line="285" w:lineRule="atLeast"/>
        <w:ind w:left="720"/>
        <w:rPr>
          <w:rFonts w:ascii="Cambria" w:eastAsia="Times New Roman" w:hAnsi="Cambria" w:cstheme="majorBidi"/>
          <w:b/>
          <w:color w:val="000000"/>
          <w:sz w:val="32"/>
          <w:szCs w:val="32"/>
        </w:rPr>
      </w:pPr>
      <w:r w:rsidRPr="008C6A5A">
        <w:rPr>
          <w:rFonts w:ascii="Cambria" w:eastAsia="Times New Roman" w:hAnsi="Cambria" w:cstheme="majorBidi"/>
          <w:b/>
          <w:color w:val="000000"/>
          <w:sz w:val="32"/>
          <w:szCs w:val="32"/>
        </w:rPr>
        <w:t>}</w:t>
      </w:r>
      <w:r w:rsidRPr="00F55AF8">
        <w:rPr>
          <w:rFonts w:ascii="Cambria" w:eastAsia="Times New Roman" w:hAnsi="Cambria" w:cstheme="majorBidi"/>
          <w:b/>
          <w:color w:val="000000"/>
          <w:sz w:val="32"/>
          <w:szCs w:val="32"/>
        </w:rPr>
        <w:t>;</w:t>
      </w:r>
    </w:p>
    <w:p w14:paraId="41854874" w14:textId="77777777" w:rsidR="00F55AF8" w:rsidRPr="00F55AF8" w:rsidRDefault="00F55AF8" w:rsidP="00F55AF8">
      <w:pPr>
        <w:pBdr>
          <w:top w:val="single" w:sz="2" w:space="4" w:color="FFFFFF"/>
          <w:left w:val="single" w:sz="2" w:space="8" w:color="FFFFFF"/>
          <w:bottom w:val="single" w:sz="2" w:space="0" w:color="FFFFFF"/>
          <w:right w:val="single" w:sz="2" w:space="8" w:color="FFFFFF"/>
        </w:pBdr>
        <w:spacing w:after="0" w:line="285" w:lineRule="atLeast"/>
        <w:ind w:left="720"/>
        <w:rPr>
          <w:rFonts w:ascii="Cambria" w:eastAsia="Times New Roman" w:hAnsi="Cambria" w:cstheme="majorBidi"/>
          <w:b/>
          <w:color w:val="000000"/>
          <w:sz w:val="32"/>
          <w:szCs w:val="32"/>
        </w:rPr>
      </w:pPr>
      <w:r w:rsidRPr="008C6A5A">
        <w:rPr>
          <w:rFonts w:ascii="Cambria" w:eastAsia="Times New Roman" w:hAnsi="Cambria" w:cstheme="majorBidi"/>
          <w:b/>
          <w:color w:val="000000"/>
          <w:sz w:val="32"/>
          <w:szCs w:val="32"/>
        </w:rPr>
        <w:t>void</w:t>
      </w:r>
      <w:r w:rsidRPr="00F55AF8">
        <w:rPr>
          <w:rFonts w:ascii="Cambria" w:eastAsia="Times New Roman" w:hAnsi="Cambria" w:cstheme="majorBidi"/>
          <w:b/>
          <w:color w:val="000000"/>
          <w:sz w:val="32"/>
          <w:szCs w:val="32"/>
        </w:rPr>
        <w:t xml:space="preserve"> </w:t>
      </w:r>
      <w:r w:rsidRPr="008C6A5A">
        <w:rPr>
          <w:rFonts w:ascii="Cambria" w:eastAsia="Times New Roman" w:hAnsi="Cambria" w:cstheme="majorBidi"/>
          <w:b/>
          <w:color w:val="000000"/>
          <w:sz w:val="32"/>
          <w:szCs w:val="32"/>
        </w:rPr>
        <w:t>main()</w:t>
      </w:r>
    </w:p>
    <w:p w14:paraId="31395751" w14:textId="77777777" w:rsidR="00F55AF8" w:rsidRPr="00F55AF8" w:rsidRDefault="00F55AF8" w:rsidP="00F55AF8">
      <w:pPr>
        <w:pBdr>
          <w:top w:val="single" w:sz="2" w:space="4" w:color="FFFFFF"/>
          <w:left w:val="single" w:sz="2" w:space="8" w:color="FFFFFF"/>
          <w:bottom w:val="single" w:sz="2" w:space="0" w:color="FFFFFF"/>
          <w:right w:val="single" w:sz="2" w:space="8" w:color="FFFFFF"/>
        </w:pBdr>
        <w:spacing w:after="0" w:line="285" w:lineRule="atLeast"/>
        <w:ind w:left="720"/>
        <w:rPr>
          <w:rFonts w:ascii="Cambria" w:eastAsia="Times New Roman" w:hAnsi="Cambria" w:cstheme="majorBidi"/>
          <w:b/>
          <w:color w:val="000000"/>
          <w:sz w:val="32"/>
          <w:szCs w:val="32"/>
        </w:rPr>
      </w:pPr>
      <w:r w:rsidRPr="008C6A5A">
        <w:rPr>
          <w:rFonts w:ascii="Cambria" w:eastAsia="Times New Roman" w:hAnsi="Cambria" w:cstheme="majorBidi"/>
          <w:b/>
          <w:color w:val="000000"/>
          <w:sz w:val="32"/>
          <w:szCs w:val="32"/>
        </w:rPr>
        <w:t>{</w:t>
      </w:r>
      <w:r w:rsidRPr="00F55AF8">
        <w:rPr>
          <w:rFonts w:ascii="Cambria" w:eastAsia="Times New Roman" w:hAnsi="Cambria" w:cstheme="majorBidi"/>
          <w:b/>
          <w:color w:val="000000"/>
          <w:sz w:val="32"/>
          <w:szCs w:val="32"/>
        </w:rPr>
        <w:t xml:space="preserve"> </w:t>
      </w:r>
    </w:p>
    <w:p w14:paraId="7FD79BB5" w14:textId="1D8B78A6" w:rsidR="00F55AF8" w:rsidRPr="00F55AF8" w:rsidRDefault="00F55AF8" w:rsidP="00BD59A2">
      <w:pPr>
        <w:pBdr>
          <w:top w:val="single" w:sz="2" w:space="4" w:color="FFFFFF"/>
          <w:left w:val="single" w:sz="2" w:space="8" w:color="FFFFFF"/>
          <w:bottom w:val="single" w:sz="2" w:space="0" w:color="FFFFFF"/>
          <w:right w:val="single" w:sz="2" w:space="8" w:color="FFFFFF"/>
        </w:pBdr>
        <w:spacing w:after="0" w:line="285" w:lineRule="atLeast"/>
        <w:ind w:left="1440"/>
        <w:rPr>
          <w:rFonts w:ascii="Cambria" w:eastAsia="Times New Roman" w:hAnsi="Cambria" w:cstheme="majorBidi"/>
          <w:b/>
          <w:color w:val="000000"/>
          <w:sz w:val="32"/>
          <w:szCs w:val="32"/>
        </w:rPr>
      </w:pPr>
      <w:r w:rsidRPr="00F55AF8">
        <w:rPr>
          <w:rFonts w:ascii="Cambria" w:eastAsia="Times New Roman" w:hAnsi="Cambria" w:cstheme="majorBidi"/>
          <w:b/>
          <w:color w:val="000000"/>
          <w:sz w:val="32"/>
          <w:szCs w:val="32"/>
        </w:rPr>
        <w:t xml:space="preserve">address a1= </w:t>
      </w:r>
      <w:r w:rsidRPr="008C6A5A">
        <w:rPr>
          <w:rFonts w:ascii="Cambria" w:eastAsia="Times New Roman" w:hAnsi="Cambria" w:cstheme="majorBidi"/>
          <w:b/>
          <w:color w:val="000000"/>
          <w:sz w:val="32"/>
          <w:szCs w:val="32"/>
        </w:rPr>
        <w:t>address("C-146, Sec-15"</w:t>
      </w:r>
      <w:r w:rsidRPr="00F55AF8">
        <w:rPr>
          <w:rFonts w:ascii="Cambria" w:eastAsia="Times New Roman" w:hAnsi="Cambria" w:cstheme="majorBidi"/>
          <w:b/>
          <w:color w:val="000000"/>
          <w:sz w:val="32"/>
          <w:szCs w:val="32"/>
        </w:rPr>
        <w:t>,</w:t>
      </w:r>
      <w:r w:rsidR="00A3425F" w:rsidRPr="008C6A5A">
        <w:rPr>
          <w:rFonts w:ascii="Cambria" w:eastAsia="Times New Roman" w:hAnsi="Cambria" w:cstheme="majorBidi"/>
          <w:b/>
          <w:color w:val="000000"/>
          <w:sz w:val="32"/>
          <w:szCs w:val="32"/>
        </w:rPr>
        <w:t>"CNT</w:t>
      </w:r>
      <w:r w:rsidRPr="008C6A5A">
        <w:rPr>
          <w:rFonts w:ascii="Cambria" w:eastAsia="Times New Roman" w:hAnsi="Cambria" w:cstheme="majorBidi"/>
          <w:b/>
          <w:color w:val="000000"/>
          <w:sz w:val="32"/>
          <w:szCs w:val="32"/>
        </w:rPr>
        <w:t>"</w:t>
      </w:r>
      <w:r w:rsidRPr="00F55AF8">
        <w:rPr>
          <w:rFonts w:ascii="Cambria" w:eastAsia="Times New Roman" w:hAnsi="Cambria" w:cstheme="majorBidi"/>
          <w:b/>
          <w:color w:val="000000"/>
          <w:sz w:val="32"/>
          <w:szCs w:val="32"/>
        </w:rPr>
        <w:t>,</w:t>
      </w:r>
      <w:r w:rsidR="00A3425F" w:rsidRPr="008C6A5A">
        <w:rPr>
          <w:rFonts w:ascii="Cambria" w:eastAsia="Times New Roman" w:hAnsi="Cambria" w:cstheme="majorBidi"/>
          <w:b/>
          <w:color w:val="000000"/>
          <w:sz w:val="32"/>
          <w:szCs w:val="32"/>
        </w:rPr>
        <w:t>"LHR</w:t>
      </w:r>
      <w:r w:rsidRPr="008C6A5A">
        <w:rPr>
          <w:rFonts w:ascii="Cambria" w:eastAsia="Times New Roman" w:hAnsi="Cambria" w:cstheme="majorBidi"/>
          <w:b/>
          <w:color w:val="000000"/>
          <w:sz w:val="32"/>
          <w:szCs w:val="32"/>
        </w:rPr>
        <w:t>")</w:t>
      </w:r>
      <w:r w:rsidRPr="00F55AF8">
        <w:rPr>
          <w:rFonts w:ascii="Cambria" w:eastAsia="Times New Roman" w:hAnsi="Cambria" w:cstheme="majorBidi"/>
          <w:b/>
          <w:color w:val="000000"/>
          <w:sz w:val="32"/>
          <w:szCs w:val="32"/>
        </w:rPr>
        <w:t xml:space="preserve">; </w:t>
      </w:r>
    </w:p>
    <w:p w14:paraId="0D7D746E" w14:textId="02EB5E61" w:rsidR="00F55AF8" w:rsidRPr="00F55AF8" w:rsidRDefault="00F55AF8" w:rsidP="00BD59A2">
      <w:pPr>
        <w:pBdr>
          <w:top w:val="single" w:sz="2" w:space="4" w:color="FFFFFF"/>
          <w:left w:val="single" w:sz="2" w:space="8" w:color="FFFFFF"/>
          <w:bottom w:val="single" w:sz="2" w:space="0" w:color="FFFFFF"/>
          <w:right w:val="single" w:sz="2" w:space="8" w:color="FFFFFF"/>
        </w:pBdr>
        <w:spacing w:after="0" w:line="285" w:lineRule="atLeast"/>
        <w:ind w:left="1440"/>
        <w:rPr>
          <w:rFonts w:ascii="Cambria" w:eastAsia="Times New Roman" w:hAnsi="Cambria" w:cstheme="majorBidi"/>
          <w:b/>
          <w:color w:val="000000"/>
          <w:sz w:val="32"/>
          <w:szCs w:val="32"/>
        </w:rPr>
      </w:pPr>
      <w:r w:rsidRPr="00F55AF8">
        <w:rPr>
          <w:rFonts w:ascii="Cambria" w:eastAsia="Times New Roman" w:hAnsi="Cambria" w:cstheme="majorBidi"/>
          <w:b/>
          <w:color w:val="000000"/>
          <w:sz w:val="32"/>
          <w:szCs w:val="32"/>
        </w:rPr>
        <w:t xml:space="preserve">student s1 = </w:t>
      </w:r>
      <w:r w:rsidRPr="008C6A5A">
        <w:rPr>
          <w:rFonts w:ascii="Cambria" w:eastAsia="Times New Roman" w:hAnsi="Cambria" w:cstheme="majorBidi"/>
          <w:b/>
          <w:color w:val="000000"/>
          <w:sz w:val="32"/>
          <w:szCs w:val="32"/>
        </w:rPr>
        <w:t>student(101</w:t>
      </w:r>
      <w:r w:rsidRPr="00F55AF8">
        <w:rPr>
          <w:rFonts w:ascii="Cambria" w:eastAsia="Times New Roman" w:hAnsi="Cambria" w:cstheme="majorBidi"/>
          <w:b/>
          <w:color w:val="000000"/>
          <w:sz w:val="32"/>
          <w:szCs w:val="32"/>
        </w:rPr>
        <w:t>,</w:t>
      </w:r>
      <w:r w:rsidR="00A3425F" w:rsidRPr="008C6A5A">
        <w:rPr>
          <w:rFonts w:ascii="Cambria" w:eastAsia="Times New Roman" w:hAnsi="Cambria" w:cstheme="majorBidi"/>
          <w:b/>
          <w:color w:val="000000"/>
          <w:sz w:val="32"/>
          <w:szCs w:val="32"/>
        </w:rPr>
        <w:t>"Ali</w:t>
      </w:r>
      <w:r w:rsidRPr="008C6A5A">
        <w:rPr>
          <w:rFonts w:ascii="Cambria" w:eastAsia="Times New Roman" w:hAnsi="Cambria" w:cstheme="majorBidi"/>
          <w:b/>
          <w:color w:val="000000"/>
          <w:sz w:val="32"/>
          <w:szCs w:val="32"/>
        </w:rPr>
        <w:t>"</w:t>
      </w:r>
      <w:r w:rsidRPr="00F55AF8">
        <w:rPr>
          <w:rFonts w:ascii="Cambria" w:eastAsia="Times New Roman" w:hAnsi="Cambria" w:cstheme="majorBidi"/>
          <w:b/>
          <w:color w:val="000000"/>
          <w:sz w:val="32"/>
          <w:szCs w:val="32"/>
        </w:rPr>
        <w:t>,&amp;a1</w:t>
      </w:r>
      <w:r w:rsidRPr="008C6A5A">
        <w:rPr>
          <w:rFonts w:ascii="Cambria" w:eastAsia="Times New Roman" w:hAnsi="Cambria" w:cstheme="majorBidi"/>
          <w:b/>
          <w:color w:val="000000"/>
          <w:sz w:val="32"/>
          <w:szCs w:val="32"/>
        </w:rPr>
        <w:t>)</w:t>
      </w:r>
      <w:r w:rsidRPr="00F55AF8">
        <w:rPr>
          <w:rFonts w:ascii="Cambria" w:eastAsia="Times New Roman" w:hAnsi="Cambria" w:cstheme="majorBidi"/>
          <w:b/>
          <w:color w:val="000000"/>
          <w:sz w:val="32"/>
          <w:szCs w:val="32"/>
        </w:rPr>
        <w:t xml:space="preserve">; </w:t>
      </w:r>
    </w:p>
    <w:p w14:paraId="7C95D506" w14:textId="77777777" w:rsidR="00F55AF8" w:rsidRPr="008C6A5A" w:rsidRDefault="00F55AF8" w:rsidP="00BD59A2">
      <w:pPr>
        <w:pBdr>
          <w:top w:val="single" w:sz="2" w:space="4" w:color="FFFFFF"/>
          <w:left w:val="single" w:sz="2" w:space="8" w:color="FFFFFF"/>
          <w:bottom w:val="single" w:sz="2" w:space="0" w:color="FFFFFF"/>
          <w:right w:val="single" w:sz="2" w:space="8" w:color="FFFFFF"/>
        </w:pBdr>
        <w:spacing w:after="0" w:line="285" w:lineRule="atLeast"/>
        <w:ind w:left="1440"/>
        <w:rPr>
          <w:rFonts w:ascii="Cambria" w:eastAsia="Times New Roman" w:hAnsi="Cambria" w:cstheme="majorBidi"/>
          <w:b/>
          <w:color w:val="000000"/>
          <w:sz w:val="32"/>
          <w:szCs w:val="32"/>
        </w:rPr>
      </w:pPr>
      <w:r w:rsidRPr="00F55AF8">
        <w:rPr>
          <w:rFonts w:ascii="Cambria" w:eastAsia="Times New Roman" w:hAnsi="Cambria" w:cstheme="majorBidi"/>
          <w:b/>
          <w:color w:val="000000"/>
          <w:sz w:val="32"/>
          <w:szCs w:val="32"/>
        </w:rPr>
        <w:t>s1.</w:t>
      </w:r>
      <w:r w:rsidRPr="008C6A5A">
        <w:rPr>
          <w:rFonts w:ascii="Cambria" w:eastAsia="Times New Roman" w:hAnsi="Cambria" w:cstheme="majorBidi"/>
          <w:b/>
          <w:color w:val="000000"/>
          <w:sz w:val="32"/>
          <w:szCs w:val="32"/>
        </w:rPr>
        <w:t>display();</w:t>
      </w:r>
    </w:p>
    <w:p w14:paraId="21ACFD8F" w14:textId="1B1A492F" w:rsidR="00F55AF8" w:rsidRPr="008C6A5A" w:rsidRDefault="00F55AF8" w:rsidP="00F55AF8">
      <w:pPr>
        <w:pBdr>
          <w:top w:val="single" w:sz="2" w:space="4" w:color="FFFFFF"/>
          <w:left w:val="single" w:sz="2" w:space="8" w:color="FFFFFF"/>
          <w:bottom w:val="single" w:sz="2" w:space="0" w:color="FFFFFF"/>
          <w:right w:val="single" w:sz="2" w:space="8" w:color="FFFFFF"/>
        </w:pBdr>
        <w:spacing w:after="0" w:line="285" w:lineRule="atLeast"/>
        <w:ind w:left="720"/>
        <w:rPr>
          <w:rFonts w:ascii="Cambria" w:eastAsia="Times New Roman" w:hAnsi="Cambria" w:cstheme="majorBidi"/>
          <w:b/>
          <w:color w:val="000000"/>
          <w:sz w:val="32"/>
          <w:szCs w:val="32"/>
        </w:rPr>
      </w:pPr>
      <w:r w:rsidRPr="008C6A5A">
        <w:rPr>
          <w:rFonts w:ascii="Cambria" w:eastAsia="Times New Roman" w:hAnsi="Cambria" w:cstheme="majorBidi"/>
          <w:b/>
          <w:color w:val="000000"/>
          <w:sz w:val="32"/>
          <w:szCs w:val="32"/>
        </w:rPr>
        <w:t>}</w:t>
      </w:r>
    </w:p>
    <w:p w14:paraId="72D0E016" w14:textId="77777777" w:rsidR="00F55AF8" w:rsidRDefault="00F55AF8" w:rsidP="00C7652F">
      <w:pPr>
        <w:spacing w:after="0" w:line="240" w:lineRule="auto"/>
        <w:rPr>
          <w:rFonts w:ascii="Cambria" w:eastAsia="Times New Roman" w:hAnsi="Cambria" w:cstheme="majorBidi"/>
          <w:color w:val="000000"/>
          <w:sz w:val="32"/>
          <w:szCs w:val="32"/>
        </w:rPr>
      </w:pPr>
    </w:p>
    <w:p w14:paraId="3071067B" w14:textId="04880FC0" w:rsidR="00F55AF8" w:rsidRPr="00F55AF8" w:rsidRDefault="00F55AF8" w:rsidP="00E90CFE">
      <w:pPr>
        <w:spacing w:after="0" w:line="240" w:lineRule="auto"/>
        <w:ind w:left="720"/>
        <w:rPr>
          <w:rFonts w:ascii="Cambria" w:eastAsia="Times New Roman" w:hAnsi="Cambria" w:cstheme="majorBidi"/>
          <w:b/>
          <w:color w:val="000000"/>
          <w:sz w:val="32"/>
          <w:szCs w:val="32"/>
        </w:rPr>
      </w:pPr>
      <w:r w:rsidRPr="00F55AF8">
        <w:rPr>
          <w:rFonts w:ascii="Cambria" w:eastAsia="Times New Roman" w:hAnsi="Cambria" w:cstheme="majorBidi"/>
          <w:b/>
          <w:color w:val="000000"/>
          <w:sz w:val="32"/>
          <w:szCs w:val="32"/>
        </w:rPr>
        <w:t>Output:</w:t>
      </w:r>
    </w:p>
    <w:p w14:paraId="2BAE89CB" w14:textId="63144920" w:rsidR="00F55AF8" w:rsidRPr="00F55AF8" w:rsidRDefault="00A3425F" w:rsidP="00E90CF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90" w:after="150"/>
        <w:ind w:left="720"/>
        <w:rPr>
          <w:rFonts w:ascii="Cambria" w:hAnsi="Cambria" w:cstheme="majorBidi"/>
          <w:color w:val="000000"/>
          <w:sz w:val="32"/>
          <w:szCs w:val="32"/>
          <w:lang w:val="en-GB"/>
        </w:rPr>
      </w:pPr>
      <w:r>
        <w:rPr>
          <w:rFonts w:ascii="Cambria" w:hAnsi="Cambria" w:cstheme="majorBidi"/>
          <w:color w:val="000000"/>
          <w:sz w:val="32"/>
          <w:szCs w:val="32"/>
          <w:lang w:val="en-GB"/>
        </w:rPr>
        <w:t>101 Ali C-146, Sec-15 CNT LHR</w:t>
      </w:r>
    </w:p>
    <w:p w14:paraId="67FE5620" w14:textId="77777777" w:rsidR="00E90CFE" w:rsidRDefault="00E90CFE" w:rsidP="00C7652F">
      <w:pPr>
        <w:spacing w:after="0" w:line="240" w:lineRule="auto"/>
        <w:rPr>
          <w:rFonts w:ascii="Cambria" w:eastAsia="Times New Roman" w:hAnsi="Cambria" w:cstheme="majorBidi"/>
          <w:color w:val="000000"/>
          <w:sz w:val="32"/>
          <w:szCs w:val="32"/>
        </w:rPr>
      </w:pPr>
    </w:p>
    <w:p w14:paraId="4B0BCAF9" w14:textId="07C87D35" w:rsidR="00F55AF8" w:rsidRDefault="00F55AF8" w:rsidP="00927BED">
      <w:pPr>
        <w:spacing w:after="0" w:line="240" w:lineRule="auto"/>
        <w:jc w:val="both"/>
        <w:rPr>
          <w:rFonts w:ascii="Cambria" w:eastAsia="Times New Roman" w:hAnsi="Cambria" w:cstheme="majorBidi"/>
          <w:color w:val="000000"/>
          <w:sz w:val="32"/>
          <w:szCs w:val="32"/>
        </w:rPr>
      </w:pPr>
      <w:r w:rsidRPr="00F55AF8">
        <w:rPr>
          <w:rFonts w:ascii="Cambria" w:eastAsia="Times New Roman" w:hAnsi="Cambria" w:cstheme="majorBidi"/>
          <w:color w:val="000000"/>
          <w:sz w:val="32"/>
          <w:szCs w:val="32"/>
        </w:rPr>
        <w:t>This example shows you how it is possible to relate two classes using the aggregation method.  Characteristics of the embedded class can also be accessed using pointers, as is shown in the example.</w:t>
      </w:r>
    </w:p>
    <w:p w14:paraId="3177FFA5" w14:textId="639728EB" w:rsidR="00704E1A" w:rsidRDefault="00704E1A" w:rsidP="00927BED">
      <w:pPr>
        <w:spacing w:after="0" w:line="240" w:lineRule="auto"/>
        <w:jc w:val="both"/>
        <w:rPr>
          <w:rFonts w:ascii="Cambria" w:eastAsia="Times New Roman" w:hAnsi="Cambria" w:cstheme="majorBidi"/>
          <w:color w:val="000000"/>
          <w:sz w:val="32"/>
          <w:szCs w:val="32"/>
        </w:rPr>
      </w:pPr>
    </w:p>
    <w:p w14:paraId="4E9E3278" w14:textId="77777777" w:rsidR="00704E1A" w:rsidRPr="00704E1A" w:rsidRDefault="00704E1A" w:rsidP="00704E1A">
      <w:pPr>
        <w:pBdr>
          <w:top w:val="single" w:sz="6" w:space="0" w:color="DDDDDD"/>
        </w:pBdr>
        <w:shd w:val="clear" w:color="auto" w:fill="FFFFFF"/>
        <w:spacing w:before="240" w:after="240" w:line="240" w:lineRule="auto"/>
        <w:jc w:val="both"/>
        <w:rPr>
          <w:rFonts w:ascii="Cambria" w:eastAsia="Times New Roman" w:hAnsi="Cambria" w:cstheme="majorBidi"/>
          <w:b/>
          <w:color w:val="000000"/>
          <w:sz w:val="36"/>
          <w:szCs w:val="32"/>
        </w:rPr>
      </w:pPr>
      <w:r w:rsidRPr="00704E1A">
        <w:rPr>
          <w:rFonts w:ascii="Cambria" w:eastAsia="Times New Roman" w:hAnsi="Cambria" w:cstheme="majorBidi"/>
          <w:b/>
          <w:color w:val="000000"/>
          <w:sz w:val="36"/>
          <w:szCs w:val="32"/>
        </w:rPr>
        <w:lastRenderedPageBreak/>
        <w:t>Summarizing composition and aggregation</w:t>
      </w:r>
    </w:p>
    <w:p w14:paraId="26030547" w14:textId="77777777" w:rsidR="00704E1A" w:rsidRPr="00704E1A" w:rsidRDefault="00704E1A" w:rsidP="00704E1A">
      <w:pPr>
        <w:shd w:val="clear" w:color="auto" w:fill="FFFFFF"/>
        <w:spacing w:before="240" w:after="240" w:line="240" w:lineRule="auto"/>
        <w:jc w:val="both"/>
        <w:rPr>
          <w:rFonts w:ascii="Cambria" w:eastAsia="Times New Roman" w:hAnsi="Cambria" w:cstheme="majorBidi"/>
          <w:b/>
          <w:color w:val="000000"/>
          <w:sz w:val="32"/>
          <w:szCs w:val="32"/>
        </w:rPr>
      </w:pPr>
      <w:r w:rsidRPr="00704E1A">
        <w:rPr>
          <w:rFonts w:ascii="Cambria" w:eastAsia="Times New Roman" w:hAnsi="Cambria" w:cstheme="majorBidi"/>
          <w:b/>
          <w:color w:val="000000"/>
          <w:sz w:val="32"/>
          <w:szCs w:val="32"/>
        </w:rPr>
        <w:t>Compositions:</w:t>
      </w:r>
    </w:p>
    <w:p w14:paraId="5CEE4CE8" w14:textId="77777777" w:rsidR="00704E1A" w:rsidRPr="00704E1A" w:rsidRDefault="00704E1A" w:rsidP="00704E1A">
      <w:pPr>
        <w:numPr>
          <w:ilvl w:val="0"/>
          <w:numId w:val="42"/>
        </w:numPr>
        <w:shd w:val="clear" w:color="auto" w:fill="FFFFFF"/>
        <w:spacing w:before="100" w:beforeAutospacing="1" w:after="100" w:afterAutospacing="1"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Typically use normal member variables</w:t>
      </w:r>
    </w:p>
    <w:p w14:paraId="3D095180" w14:textId="77777777" w:rsidR="00704E1A" w:rsidRPr="00704E1A" w:rsidRDefault="00704E1A" w:rsidP="00704E1A">
      <w:pPr>
        <w:numPr>
          <w:ilvl w:val="0"/>
          <w:numId w:val="42"/>
        </w:numPr>
        <w:shd w:val="clear" w:color="auto" w:fill="FFFFFF"/>
        <w:spacing w:before="100" w:beforeAutospacing="1" w:after="100" w:afterAutospacing="1"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Can use pointer members if the class handles object allocation/deallocation itself</w:t>
      </w:r>
    </w:p>
    <w:p w14:paraId="29886096" w14:textId="77777777" w:rsidR="00704E1A" w:rsidRPr="00704E1A" w:rsidRDefault="00704E1A" w:rsidP="00704E1A">
      <w:pPr>
        <w:numPr>
          <w:ilvl w:val="0"/>
          <w:numId w:val="42"/>
        </w:numPr>
        <w:shd w:val="clear" w:color="auto" w:fill="FFFFFF"/>
        <w:spacing w:before="100" w:beforeAutospacing="1" w:after="100" w:afterAutospacing="1"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Responsible for creation/destruction of parts</w:t>
      </w:r>
    </w:p>
    <w:p w14:paraId="6FEE2019" w14:textId="77777777" w:rsidR="00704E1A" w:rsidRPr="00704E1A" w:rsidRDefault="00704E1A" w:rsidP="00704E1A">
      <w:pPr>
        <w:shd w:val="clear" w:color="auto" w:fill="FFFFFF"/>
        <w:spacing w:before="240" w:after="240" w:line="240" w:lineRule="auto"/>
        <w:jc w:val="both"/>
        <w:rPr>
          <w:rFonts w:ascii="Cambria" w:eastAsia="Times New Roman" w:hAnsi="Cambria" w:cstheme="majorBidi"/>
          <w:b/>
          <w:color w:val="000000"/>
          <w:sz w:val="32"/>
          <w:szCs w:val="32"/>
        </w:rPr>
      </w:pPr>
      <w:r w:rsidRPr="00704E1A">
        <w:rPr>
          <w:rFonts w:ascii="Cambria" w:eastAsia="Times New Roman" w:hAnsi="Cambria" w:cstheme="majorBidi"/>
          <w:b/>
          <w:color w:val="000000"/>
          <w:sz w:val="32"/>
          <w:szCs w:val="32"/>
        </w:rPr>
        <w:t>Aggregations:</w:t>
      </w:r>
    </w:p>
    <w:p w14:paraId="1D525579" w14:textId="77777777" w:rsidR="00704E1A" w:rsidRPr="00704E1A" w:rsidRDefault="00704E1A" w:rsidP="00704E1A">
      <w:pPr>
        <w:numPr>
          <w:ilvl w:val="0"/>
          <w:numId w:val="43"/>
        </w:numPr>
        <w:shd w:val="clear" w:color="auto" w:fill="FFFFFF"/>
        <w:spacing w:before="100" w:beforeAutospacing="1" w:after="100" w:afterAutospacing="1"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Typically use pointer or reference members that point to or reference objects that live outside the scope of the aggregate class</w:t>
      </w:r>
    </w:p>
    <w:p w14:paraId="7AA5B621" w14:textId="77777777" w:rsidR="00704E1A" w:rsidRPr="00704E1A" w:rsidRDefault="00704E1A" w:rsidP="00704E1A">
      <w:pPr>
        <w:numPr>
          <w:ilvl w:val="0"/>
          <w:numId w:val="43"/>
        </w:numPr>
        <w:shd w:val="clear" w:color="auto" w:fill="FFFFFF"/>
        <w:spacing w:before="100" w:beforeAutospacing="1" w:after="100" w:afterAutospacing="1"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Not responsible for creating/destroying parts</w:t>
      </w:r>
    </w:p>
    <w:p w14:paraId="42491283" w14:textId="77777777" w:rsidR="00704E1A" w:rsidRPr="00704E1A" w:rsidRDefault="00704E1A" w:rsidP="00704E1A">
      <w:pPr>
        <w:shd w:val="clear" w:color="auto" w:fill="FFFFFF"/>
        <w:spacing w:before="240" w:after="240"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It is worth noting that the concepts of composition and aggregation are not mutually exclusive, and can be mixed freely within the same class. It is entirely possible to write a class that is responsible for the creation/destruction of some parts but not others. For example, our Department class could have a name and a Teacher. The name would probably be added to the Department by composition, and would be created and destroyed with the Department. On the other hand, the Teacher would be added to the department by aggregation, and created/destroyed independently.</w:t>
      </w:r>
    </w:p>
    <w:p w14:paraId="0858159E" w14:textId="77777777" w:rsidR="00704E1A" w:rsidRPr="00704E1A" w:rsidRDefault="00704E1A" w:rsidP="00704E1A">
      <w:pPr>
        <w:shd w:val="clear" w:color="auto" w:fill="FFFFFF"/>
        <w:spacing w:before="240" w:after="240"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While aggregations can be extremely useful, they are also potentially more dangerous, because aggregations do not handle deallocation of their parts. Deallocations are left to an external party to do. If the external party no longer has a pointer or reference to the abandoned parts, or if it simply forgets to do the cleanup (assuming the class will handle that), then memory will be leaked.</w:t>
      </w:r>
    </w:p>
    <w:p w14:paraId="364202B3" w14:textId="44588EE4" w:rsidR="00704E1A" w:rsidRDefault="00704E1A" w:rsidP="00704E1A">
      <w:pPr>
        <w:shd w:val="clear" w:color="auto" w:fill="FFFFFF"/>
        <w:spacing w:before="240" w:after="240" w:line="240" w:lineRule="auto"/>
        <w:jc w:val="both"/>
        <w:rPr>
          <w:rFonts w:ascii="Cambria" w:eastAsia="Times New Roman" w:hAnsi="Cambria" w:cstheme="majorBidi"/>
          <w:color w:val="000000"/>
          <w:sz w:val="32"/>
          <w:szCs w:val="32"/>
        </w:rPr>
      </w:pPr>
      <w:r w:rsidRPr="00704E1A">
        <w:rPr>
          <w:rFonts w:ascii="Cambria" w:eastAsia="Times New Roman" w:hAnsi="Cambria" w:cstheme="majorBidi"/>
          <w:color w:val="000000"/>
          <w:sz w:val="32"/>
          <w:szCs w:val="32"/>
        </w:rPr>
        <w:t>For this reason, compositions should be favored over aggregations.</w:t>
      </w:r>
    </w:p>
    <w:p w14:paraId="146EA96E" w14:textId="7466AA50" w:rsidR="0074055F" w:rsidRDefault="0074055F" w:rsidP="00704E1A">
      <w:pPr>
        <w:shd w:val="clear" w:color="auto" w:fill="FFFFFF"/>
        <w:spacing w:before="240" w:after="240" w:line="240" w:lineRule="auto"/>
        <w:jc w:val="both"/>
        <w:rPr>
          <w:rFonts w:ascii="Cambria" w:eastAsia="Times New Roman" w:hAnsi="Cambria" w:cstheme="majorBidi"/>
          <w:color w:val="000000"/>
          <w:sz w:val="32"/>
          <w:szCs w:val="32"/>
        </w:rPr>
      </w:pPr>
    </w:p>
    <w:p w14:paraId="21A0B899" w14:textId="5427EC00" w:rsidR="0074055F" w:rsidRDefault="0074055F" w:rsidP="00704E1A">
      <w:pPr>
        <w:shd w:val="clear" w:color="auto" w:fill="FFFFFF"/>
        <w:spacing w:before="240" w:after="240" w:line="240" w:lineRule="auto"/>
        <w:jc w:val="both"/>
        <w:rPr>
          <w:rFonts w:ascii="Cambria" w:eastAsia="Times New Roman" w:hAnsi="Cambria" w:cstheme="majorBidi"/>
          <w:b/>
          <w:color w:val="000000"/>
          <w:sz w:val="40"/>
          <w:szCs w:val="32"/>
        </w:rPr>
      </w:pPr>
      <w:r w:rsidRPr="008E009A">
        <w:rPr>
          <w:rFonts w:ascii="Cambria" w:eastAsia="Times New Roman" w:hAnsi="Cambria" w:cstheme="majorBidi"/>
          <w:b/>
          <w:color w:val="000000"/>
          <w:sz w:val="40"/>
          <w:szCs w:val="32"/>
        </w:rPr>
        <w:lastRenderedPageBreak/>
        <w:t>Task</w:t>
      </w:r>
      <w:r w:rsidR="00BB67F8">
        <w:rPr>
          <w:rFonts w:ascii="Cambria" w:eastAsia="Times New Roman" w:hAnsi="Cambria" w:cstheme="majorBidi"/>
          <w:b/>
          <w:color w:val="000000"/>
          <w:sz w:val="40"/>
          <w:szCs w:val="32"/>
        </w:rPr>
        <w:t>s</w:t>
      </w:r>
    </w:p>
    <w:p w14:paraId="6031AD56" w14:textId="25045F45" w:rsidR="00291282" w:rsidRDefault="00D718E4" w:rsidP="00704E1A">
      <w:pPr>
        <w:shd w:val="clear" w:color="auto" w:fill="FFFFFF"/>
        <w:spacing w:before="240" w:after="240" w:line="240" w:lineRule="auto"/>
        <w:jc w:val="both"/>
        <w:rPr>
          <w:rFonts w:ascii="Cambria" w:eastAsia="Times New Roman" w:hAnsi="Cambria" w:cstheme="majorBidi"/>
          <w:color w:val="000000"/>
          <w:sz w:val="28"/>
          <w:szCs w:val="32"/>
        </w:rPr>
      </w:pPr>
      <w:r>
        <w:rPr>
          <w:rFonts w:ascii="Cambria" w:eastAsia="Times New Roman" w:hAnsi="Cambria" w:cstheme="majorBidi"/>
          <w:color w:val="000000"/>
          <w:sz w:val="28"/>
          <w:szCs w:val="32"/>
        </w:rPr>
        <w:tab/>
        <w:t>Use all</w:t>
      </w:r>
      <w:r w:rsidR="00291282">
        <w:rPr>
          <w:rFonts w:ascii="Cambria" w:eastAsia="Times New Roman" w:hAnsi="Cambria" w:cstheme="majorBidi"/>
          <w:color w:val="000000"/>
          <w:sz w:val="28"/>
          <w:szCs w:val="32"/>
        </w:rPr>
        <w:t xml:space="preserve"> example</w:t>
      </w:r>
      <w:r w:rsidR="004301F8">
        <w:rPr>
          <w:rFonts w:ascii="Cambria" w:eastAsia="Times New Roman" w:hAnsi="Cambria" w:cstheme="majorBidi"/>
          <w:color w:val="000000"/>
          <w:sz w:val="28"/>
          <w:szCs w:val="32"/>
        </w:rPr>
        <w:t>s</w:t>
      </w:r>
      <w:bookmarkStart w:id="2" w:name="_GoBack"/>
      <w:bookmarkEnd w:id="2"/>
      <w:r w:rsidR="00291282">
        <w:rPr>
          <w:rFonts w:ascii="Cambria" w:eastAsia="Times New Roman" w:hAnsi="Cambria" w:cstheme="majorBidi"/>
          <w:color w:val="000000"/>
          <w:sz w:val="28"/>
          <w:szCs w:val="32"/>
        </w:rPr>
        <w:t xml:space="preserve"> of aggregation and implement in c++.</w:t>
      </w:r>
      <w:r w:rsidR="008E756B">
        <w:rPr>
          <w:rFonts w:ascii="Cambria" w:eastAsia="Times New Roman" w:hAnsi="Cambria" w:cstheme="majorBidi"/>
          <w:color w:val="000000"/>
          <w:sz w:val="28"/>
          <w:szCs w:val="32"/>
        </w:rPr>
        <w:t xml:space="preserve"> Write an appropriate and meaningful code for the below examples.</w:t>
      </w:r>
    </w:p>
    <w:p w14:paraId="76D9354A" w14:textId="7ED07078" w:rsidR="00291282" w:rsidRDefault="00291282" w:rsidP="00291282">
      <w:pPr>
        <w:pStyle w:val="ListParagraph"/>
        <w:numPr>
          <w:ilvl w:val="0"/>
          <w:numId w:val="44"/>
        </w:numPr>
        <w:shd w:val="clear" w:color="auto" w:fill="FFFFFF"/>
        <w:spacing w:before="240" w:after="240" w:line="240" w:lineRule="auto"/>
        <w:jc w:val="both"/>
        <w:rPr>
          <w:rFonts w:ascii="Cambria" w:eastAsia="Times New Roman" w:hAnsi="Cambria" w:cstheme="majorBidi"/>
          <w:color w:val="000000"/>
          <w:sz w:val="28"/>
          <w:szCs w:val="32"/>
        </w:rPr>
      </w:pPr>
      <w:r>
        <w:rPr>
          <w:rFonts w:ascii="Cambria" w:eastAsia="Times New Roman" w:hAnsi="Cambria" w:cstheme="majorBidi"/>
          <w:color w:val="000000"/>
          <w:sz w:val="28"/>
          <w:szCs w:val="32"/>
        </w:rPr>
        <w:t>Team and Players</w:t>
      </w:r>
    </w:p>
    <w:p w14:paraId="1D779C97" w14:textId="146D1D02" w:rsidR="00291282" w:rsidRDefault="00291282" w:rsidP="00291282">
      <w:pPr>
        <w:pStyle w:val="ListParagraph"/>
        <w:numPr>
          <w:ilvl w:val="1"/>
          <w:numId w:val="44"/>
        </w:numPr>
        <w:shd w:val="clear" w:color="auto" w:fill="FFFFFF"/>
        <w:spacing w:before="240" w:after="240" w:line="240" w:lineRule="auto"/>
        <w:jc w:val="both"/>
        <w:rPr>
          <w:rFonts w:ascii="Cambria" w:eastAsia="Times New Roman" w:hAnsi="Cambria" w:cstheme="majorBidi"/>
          <w:color w:val="000000"/>
          <w:sz w:val="28"/>
          <w:szCs w:val="32"/>
        </w:rPr>
      </w:pPr>
      <w:r>
        <w:rPr>
          <w:rFonts w:ascii="Cambria" w:eastAsia="Times New Roman" w:hAnsi="Cambria" w:cstheme="majorBidi"/>
          <w:color w:val="000000"/>
          <w:sz w:val="28"/>
          <w:szCs w:val="32"/>
        </w:rPr>
        <w:t>If team is disbanded then player still exist</w:t>
      </w:r>
    </w:p>
    <w:p w14:paraId="38FE81B6" w14:textId="1314EFD8" w:rsidR="00291282" w:rsidRDefault="00291282" w:rsidP="00291282">
      <w:pPr>
        <w:pStyle w:val="ListParagraph"/>
        <w:numPr>
          <w:ilvl w:val="0"/>
          <w:numId w:val="44"/>
        </w:numPr>
        <w:shd w:val="clear" w:color="auto" w:fill="FFFFFF"/>
        <w:spacing w:before="240" w:after="240" w:line="240" w:lineRule="auto"/>
        <w:jc w:val="both"/>
        <w:rPr>
          <w:rFonts w:ascii="Cambria" w:eastAsia="Times New Roman" w:hAnsi="Cambria" w:cstheme="majorBidi"/>
          <w:color w:val="000000"/>
          <w:sz w:val="28"/>
          <w:szCs w:val="32"/>
        </w:rPr>
      </w:pPr>
      <w:r>
        <w:rPr>
          <w:rFonts w:ascii="Cambria" w:eastAsia="Times New Roman" w:hAnsi="Cambria" w:cstheme="majorBidi"/>
          <w:color w:val="000000"/>
          <w:sz w:val="28"/>
          <w:szCs w:val="32"/>
        </w:rPr>
        <w:t>SmartPhone , Battery and IMEI</w:t>
      </w:r>
      <w:r w:rsidR="00780369">
        <w:rPr>
          <w:rFonts w:ascii="Cambria" w:eastAsia="Times New Roman" w:hAnsi="Cambria" w:cstheme="majorBidi"/>
          <w:color w:val="000000"/>
          <w:sz w:val="28"/>
          <w:szCs w:val="32"/>
        </w:rPr>
        <w:t xml:space="preserve"> (composition and aggregation)</w:t>
      </w:r>
    </w:p>
    <w:p w14:paraId="41144AE5" w14:textId="0997C404" w:rsidR="00291282" w:rsidRDefault="00291282" w:rsidP="00291282">
      <w:pPr>
        <w:pStyle w:val="ListParagraph"/>
        <w:numPr>
          <w:ilvl w:val="1"/>
          <w:numId w:val="44"/>
        </w:numPr>
        <w:shd w:val="clear" w:color="auto" w:fill="FFFFFF"/>
        <w:spacing w:before="240" w:after="240" w:line="240" w:lineRule="auto"/>
        <w:jc w:val="both"/>
        <w:rPr>
          <w:rFonts w:ascii="Cambria" w:eastAsia="Times New Roman" w:hAnsi="Cambria" w:cstheme="majorBidi"/>
          <w:color w:val="000000"/>
          <w:sz w:val="28"/>
          <w:szCs w:val="32"/>
        </w:rPr>
      </w:pPr>
      <w:r>
        <w:rPr>
          <w:rFonts w:ascii="Cambria" w:eastAsia="Times New Roman" w:hAnsi="Cambria" w:cstheme="majorBidi"/>
          <w:color w:val="000000"/>
          <w:sz w:val="28"/>
          <w:szCs w:val="32"/>
        </w:rPr>
        <w:t>If smartPhone is destroyed IMEI will destroy but not battery.</w:t>
      </w:r>
    </w:p>
    <w:p w14:paraId="1E4780A2" w14:textId="7071D105" w:rsidR="00291282" w:rsidRDefault="009652D9" w:rsidP="00291282">
      <w:pPr>
        <w:pStyle w:val="ListParagraph"/>
        <w:numPr>
          <w:ilvl w:val="0"/>
          <w:numId w:val="44"/>
        </w:numPr>
        <w:shd w:val="clear" w:color="auto" w:fill="FFFFFF"/>
        <w:spacing w:before="240" w:after="240" w:line="240" w:lineRule="auto"/>
        <w:jc w:val="both"/>
        <w:rPr>
          <w:rFonts w:ascii="Cambria" w:eastAsia="Times New Roman" w:hAnsi="Cambria" w:cstheme="majorBidi"/>
          <w:color w:val="000000"/>
          <w:sz w:val="28"/>
          <w:szCs w:val="32"/>
        </w:rPr>
      </w:pPr>
      <w:r>
        <w:rPr>
          <w:rFonts w:ascii="Cambria" w:eastAsia="Times New Roman" w:hAnsi="Cambria" w:cstheme="majorBidi"/>
          <w:color w:val="000000"/>
          <w:sz w:val="28"/>
          <w:szCs w:val="32"/>
        </w:rPr>
        <w:t>Book and Chapters</w:t>
      </w:r>
    </w:p>
    <w:p w14:paraId="596CA29A" w14:textId="3E27FAEB" w:rsidR="009652D9" w:rsidRPr="00291282" w:rsidRDefault="009652D9" w:rsidP="009652D9">
      <w:pPr>
        <w:pStyle w:val="ListParagraph"/>
        <w:numPr>
          <w:ilvl w:val="1"/>
          <w:numId w:val="44"/>
        </w:numPr>
        <w:shd w:val="clear" w:color="auto" w:fill="FFFFFF"/>
        <w:spacing w:before="240" w:after="240" w:line="240" w:lineRule="auto"/>
        <w:jc w:val="both"/>
        <w:rPr>
          <w:rFonts w:ascii="Cambria" w:eastAsia="Times New Roman" w:hAnsi="Cambria" w:cstheme="majorBidi"/>
          <w:color w:val="000000"/>
          <w:sz w:val="28"/>
          <w:szCs w:val="32"/>
        </w:rPr>
      </w:pPr>
      <w:r>
        <w:rPr>
          <w:rFonts w:ascii="Cambria" w:eastAsia="Times New Roman" w:hAnsi="Cambria" w:cstheme="majorBidi"/>
          <w:color w:val="000000"/>
          <w:sz w:val="28"/>
          <w:szCs w:val="32"/>
        </w:rPr>
        <w:t>If book is destroyed then chapters will also.</w:t>
      </w:r>
    </w:p>
    <w:p w14:paraId="105CF122" w14:textId="77777777" w:rsidR="0074055F" w:rsidRPr="00704E1A" w:rsidRDefault="0074055F" w:rsidP="00704E1A">
      <w:pPr>
        <w:shd w:val="clear" w:color="auto" w:fill="FFFFFF"/>
        <w:spacing w:before="240" w:after="240" w:line="240" w:lineRule="auto"/>
        <w:jc w:val="both"/>
        <w:rPr>
          <w:rFonts w:ascii="Cambria" w:eastAsia="Times New Roman" w:hAnsi="Cambria" w:cstheme="majorBidi"/>
          <w:color w:val="000000"/>
          <w:sz w:val="32"/>
          <w:szCs w:val="32"/>
        </w:rPr>
      </w:pPr>
    </w:p>
    <w:p w14:paraId="0F9F97FF" w14:textId="19755B4A" w:rsidR="00704E1A" w:rsidRPr="00EF57D5" w:rsidRDefault="00EF57D5" w:rsidP="00EF57D5">
      <w:pPr>
        <w:spacing w:after="0" w:line="240" w:lineRule="auto"/>
        <w:jc w:val="center"/>
        <w:rPr>
          <w:rFonts w:ascii="Cambria" w:eastAsia="Times New Roman" w:hAnsi="Cambria" w:cstheme="majorBidi"/>
          <w:b/>
          <w:color w:val="000000"/>
          <w:sz w:val="44"/>
          <w:szCs w:val="32"/>
        </w:rPr>
      </w:pPr>
      <w:r w:rsidRPr="00EF57D5">
        <w:rPr>
          <w:rFonts w:ascii="Cambria" w:eastAsia="Times New Roman" w:hAnsi="Cambria" w:cstheme="majorBidi"/>
          <w:b/>
          <w:color w:val="000000"/>
          <w:sz w:val="44"/>
          <w:szCs w:val="32"/>
        </w:rPr>
        <w:t>End</w:t>
      </w:r>
    </w:p>
    <w:sectPr w:rsidR="00704E1A" w:rsidRPr="00EF57D5" w:rsidSect="008D3533">
      <w:head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12A15" w14:textId="77777777" w:rsidR="00E566E4" w:rsidRDefault="00E566E4" w:rsidP="00A42BD0">
      <w:pPr>
        <w:spacing w:after="0" w:line="240" w:lineRule="auto"/>
      </w:pPr>
      <w:r>
        <w:separator/>
      </w:r>
    </w:p>
  </w:endnote>
  <w:endnote w:type="continuationSeparator" w:id="0">
    <w:p w14:paraId="28CDBC2C" w14:textId="77777777" w:rsidR="00E566E4" w:rsidRDefault="00E566E4" w:rsidP="00A42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AE760" w14:textId="77777777" w:rsidR="00E566E4" w:rsidRDefault="00E566E4" w:rsidP="00A42BD0">
      <w:pPr>
        <w:spacing w:after="0" w:line="240" w:lineRule="auto"/>
      </w:pPr>
      <w:r>
        <w:separator/>
      </w:r>
    </w:p>
  </w:footnote>
  <w:footnote w:type="continuationSeparator" w:id="0">
    <w:p w14:paraId="4FEF0BFB" w14:textId="77777777" w:rsidR="00E566E4" w:rsidRDefault="00E566E4" w:rsidP="00A42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160C9" w14:textId="63FEF2CF" w:rsidR="00BD2593" w:rsidRDefault="00E566E4" w:rsidP="000C6E50">
    <w:pPr>
      <w:pStyle w:val="Header"/>
    </w:pPr>
    <w:sdt>
      <w:sdtPr>
        <w:rPr>
          <w:rStyle w:val="PlaceholderText"/>
          <w:rFonts w:ascii="Baskerville Old Face" w:hAnsi="Baskerville Old Face"/>
          <w:sz w:val="28"/>
        </w:rPr>
        <w:alias w:val="Course Title"/>
        <w:tag w:val="Course Title"/>
        <w:id w:val="-1476905319"/>
        <w:text/>
      </w:sdtPr>
      <w:sdtEndPr>
        <w:rPr>
          <w:rStyle w:val="PlaceholderText"/>
        </w:rPr>
      </w:sdtEndPr>
      <w:sdtContent>
        <w:r w:rsidR="00FB21E3" w:rsidRPr="00FB21E3">
          <w:rPr>
            <w:rStyle w:val="PlaceholderText"/>
            <w:rFonts w:ascii="Baskerville Old Face" w:hAnsi="Baskerville Old Face"/>
            <w:sz w:val="28"/>
          </w:rPr>
          <w:t>Object Oriented Programming</w:t>
        </w:r>
      </w:sdtContent>
    </w:sdt>
    <w:r w:rsidR="00BD2593">
      <w:ptab w:relativeTo="margin" w:alignment="center" w:leader="none"/>
    </w:r>
    <w:r w:rsidR="00BD2593">
      <w:t xml:space="preserve"> </w:t>
    </w:r>
    <w:r w:rsidR="00BD2593">
      <w:ptab w:relativeTo="margin" w:alignment="right" w:leader="none"/>
    </w:r>
    <w:sdt>
      <w:sdtPr>
        <w:rPr>
          <w:rStyle w:val="Style19"/>
          <w:b w:val="0"/>
        </w:rPr>
        <w:alias w:val="Book title"/>
        <w:tag w:val="Book title"/>
        <w:id w:val="-295291496"/>
        <w:text/>
      </w:sdtPr>
      <w:sdtEndPr>
        <w:rPr>
          <w:rStyle w:val="Style19"/>
        </w:rPr>
      </w:sdtEndPr>
      <w:sdtContent>
        <w:r w:rsidR="00BD2593">
          <w:rPr>
            <w:rStyle w:val="Style19"/>
            <w:b w:val="0"/>
          </w:rPr>
          <w:t>CS</w:t>
        </w:r>
        <w:r w:rsidR="00BD2593" w:rsidRPr="000C6E50">
          <w:rPr>
            <w:rStyle w:val="Style19"/>
            <w:b w:val="0"/>
          </w:rPr>
          <w:t xml:space="preserve"> Lab Manual</w:t>
        </w:r>
      </w:sdtContent>
    </w:sdt>
  </w:p>
  <w:p w14:paraId="184AB3D9" w14:textId="77777777" w:rsidR="00BD2593" w:rsidRDefault="00BD2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4A9B"/>
    <w:multiLevelType w:val="hybridMultilevel"/>
    <w:tmpl w:val="5148C89E"/>
    <w:lvl w:ilvl="0" w:tplc="DCAA0650">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45732"/>
    <w:multiLevelType w:val="hybridMultilevel"/>
    <w:tmpl w:val="D5583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C28B2"/>
    <w:multiLevelType w:val="hybridMultilevel"/>
    <w:tmpl w:val="D4D46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96AF3"/>
    <w:multiLevelType w:val="hybridMultilevel"/>
    <w:tmpl w:val="B9660A84"/>
    <w:lvl w:ilvl="0" w:tplc="588C6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E3EB4"/>
    <w:multiLevelType w:val="hybridMultilevel"/>
    <w:tmpl w:val="85544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11E46"/>
    <w:multiLevelType w:val="hybridMultilevel"/>
    <w:tmpl w:val="4E5C7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1126B"/>
    <w:multiLevelType w:val="hybridMultilevel"/>
    <w:tmpl w:val="14A43A7E"/>
    <w:lvl w:ilvl="0" w:tplc="7EEA5170">
      <w:start w:val="1"/>
      <w:numFmt w:val="decimal"/>
      <w:lvlText w:val="%1-"/>
      <w:lvlJc w:val="left"/>
      <w:pPr>
        <w:ind w:left="720" w:hanging="360"/>
      </w:pPr>
      <w:rPr>
        <w:rFonts w:hint="default"/>
        <w:b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7656D"/>
    <w:multiLevelType w:val="hybridMultilevel"/>
    <w:tmpl w:val="D5721E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A30547D"/>
    <w:multiLevelType w:val="multilevel"/>
    <w:tmpl w:val="18D6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BF4977"/>
    <w:multiLevelType w:val="multilevel"/>
    <w:tmpl w:val="620A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D4377"/>
    <w:multiLevelType w:val="hybridMultilevel"/>
    <w:tmpl w:val="883A7F6A"/>
    <w:lvl w:ilvl="0" w:tplc="93AA890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B3DED"/>
    <w:multiLevelType w:val="hybridMultilevel"/>
    <w:tmpl w:val="D8B08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37FF"/>
    <w:multiLevelType w:val="hybridMultilevel"/>
    <w:tmpl w:val="97181B72"/>
    <w:lvl w:ilvl="0" w:tplc="53DEF3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CC4CA5"/>
    <w:multiLevelType w:val="hybridMultilevel"/>
    <w:tmpl w:val="3C805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524E67"/>
    <w:multiLevelType w:val="multilevel"/>
    <w:tmpl w:val="1DEC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9F67B8"/>
    <w:multiLevelType w:val="hybridMultilevel"/>
    <w:tmpl w:val="F54C0396"/>
    <w:lvl w:ilvl="0" w:tplc="713EFB5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8E4772"/>
    <w:multiLevelType w:val="multilevel"/>
    <w:tmpl w:val="3B84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4C3A57"/>
    <w:multiLevelType w:val="multilevel"/>
    <w:tmpl w:val="9C5C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55D80"/>
    <w:multiLevelType w:val="hybridMultilevel"/>
    <w:tmpl w:val="AD18EE0A"/>
    <w:lvl w:ilvl="0" w:tplc="012C498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182C3A"/>
    <w:multiLevelType w:val="hybridMultilevel"/>
    <w:tmpl w:val="F7A06C4A"/>
    <w:lvl w:ilvl="0" w:tplc="CE007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3930DD"/>
    <w:multiLevelType w:val="hybridMultilevel"/>
    <w:tmpl w:val="99B68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1E30371"/>
    <w:multiLevelType w:val="hybridMultilevel"/>
    <w:tmpl w:val="4EFA5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632907"/>
    <w:multiLevelType w:val="hybridMultilevel"/>
    <w:tmpl w:val="BC546880"/>
    <w:lvl w:ilvl="0" w:tplc="B6CE8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2726E"/>
    <w:multiLevelType w:val="hybridMultilevel"/>
    <w:tmpl w:val="C7662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C12B8D"/>
    <w:multiLevelType w:val="hybridMultilevel"/>
    <w:tmpl w:val="E36E7A34"/>
    <w:lvl w:ilvl="0" w:tplc="34B0941C">
      <w:start w:val="8"/>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577E8A"/>
    <w:multiLevelType w:val="hybridMultilevel"/>
    <w:tmpl w:val="407C5120"/>
    <w:lvl w:ilvl="0" w:tplc="F49CB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F03FE7"/>
    <w:multiLevelType w:val="hybridMultilevel"/>
    <w:tmpl w:val="8A90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946482"/>
    <w:multiLevelType w:val="hybridMultilevel"/>
    <w:tmpl w:val="3624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6236CE"/>
    <w:multiLevelType w:val="hybridMultilevel"/>
    <w:tmpl w:val="6DBE9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C72E95"/>
    <w:multiLevelType w:val="hybridMultilevel"/>
    <w:tmpl w:val="0BF63E9A"/>
    <w:lvl w:ilvl="0" w:tplc="928EB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9A2A3E"/>
    <w:multiLevelType w:val="multilevel"/>
    <w:tmpl w:val="B1F2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9B69D1"/>
    <w:multiLevelType w:val="hybridMultilevel"/>
    <w:tmpl w:val="1AD60586"/>
    <w:lvl w:ilvl="0" w:tplc="336288B8">
      <w:start w:val="1"/>
      <w:numFmt w:val="decimal"/>
      <w:lvlText w:val="%1-"/>
      <w:lvlJc w:val="left"/>
      <w:pPr>
        <w:ind w:left="720" w:hanging="360"/>
      </w:pPr>
      <w:rPr>
        <w:rFonts w:hint="default"/>
        <w:b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054D9"/>
    <w:multiLevelType w:val="hybridMultilevel"/>
    <w:tmpl w:val="57B65F14"/>
    <w:lvl w:ilvl="0" w:tplc="A45CD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F34D41"/>
    <w:multiLevelType w:val="hybridMultilevel"/>
    <w:tmpl w:val="F888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8E6BB1"/>
    <w:multiLevelType w:val="hybridMultilevel"/>
    <w:tmpl w:val="DC068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A5682C"/>
    <w:multiLevelType w:val="hybridMultilevel"/>
    <w:tmpl w:val="7BF86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CC2709"/>
    <w:multiLevelType w:val="hybridMultilevel"/>
    <w:tmpl w:val="79BCA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6562DA"/>
    <w:multiLevelType w:val="multilevel"/>
    <w:tmpl w:val="0300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3E3C53"/>
    <w:multiLevelType w:val="multilevel"/>
    <w:tmpl w:val="04CE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D774AA"/>
    <w:multiLevelType w:val="hybridMultilevel"/>
    <w:tmpl w:val="C8FAD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771EEA"/>
    <w:multiLevelType w:val="hybridMultilevel"/>
    <w:tmpl w:val="BAC47404"/>
    <w:lvl w:ilvl="0" w:tplc="5F2232DE">
      <w:start w:val="1"/>
      <w:numFmt w:val="decimal"/>
      <w:lvlText w:val="%1."/>
      <w:lvlJc w:val="left"/>
      <w:pPr>
        <w:ind w:left="720" w:hanging="360"/>
      </w:pPr>
      <w:rPr>
        <w:rFonts w:asciiTheme="minorHAnsi" w:hAnsiTheme="minorHAnsi" w:cstheme="minorHAnsi"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234317"/>
    <w:multiLevelType w:val="hybridMultilevel"/>
    <w:tmpl w:val="19845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932293"/>
    <w:multiLevelType w:val="hybridMultilevel"/>
    <w:tmpl w:val="98A2F104"/>
    <w:lvl w:ilvl="0" w:tplc="31A4C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26B56"/>
    <w:multiLevelType w:val="hybridMultilevel"/>
    <w:tmpl w:val="474222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5"/>
  </w:num>
  <w:num w:numId="3">
    <w:abstractNumId w:val="32"/>
  </w:num>
  <w:num w:numId="4">
    <w:abstractNumId w:val="23"/>
  </w:num>
  <w:num w:numId="5">
    <w:abstractNumId w:val="19"/>
  </w:num>
  <w:num w:numId="6">
    <w:abstractNumId w:val="31"/>
  </w:num>
  <w:num w:numId="7">
    <w:abstractNumId w:val="15"/>
  </w:num>
  <w:num w:numId="8">
    <w:abstractNumId w:val="0"/>
  </w:num>
  <w:num w:numId="9">
    <w:abstractNumId w:val="10"/>
  </w:num>
  <w:num w:numId="10">
    <w:abstractNumId w:val="18"/>
  </w:num>
  <w:num w:numId="11">
    <w:abstractNumId w:val="12"/>
  </w:num>
  <w:num w:numId="12">
    <w:abstractNumId w:val="42"/>
  </w:num>
  <w:num w:numId="13">
    <w:abstractNumId w:val="29"/>
  </w:num>
  <w:num w:numId="14">
    <w:abstractNumId w:val="39"/>
  </w:num>
  <w:num w:numId="15">
    <w:abstractNumId w:val="7"/>
  </w:num>
  <w:num w:numId="16">
    <w:abstractNumId w:val="27"/>
  </w:num>
  <w:num w:numId="17">
    <w:abstractNumId w:val="3"/>
  </w:num>
  <w:num w:numId="18">
    <w:abstractNumId w:val="34"/>
  </w:num>
  <w:num w:numId="19">
    <w:abstractNumId w:val="40"/>
  </w:num>
  <w:num w:numId="20">
    <w:abstractNumId w:val="9"/>
  </w:num>
  <w:num w:numId="21">
    <w:abstractNumId w:val="16"/>
  </w:num>
  <w:num w:numId="22">
    <w:abstractNumId w:val="30"/>
  </w:num>
  <w:num w:numId="23">
    <w:abstractNumId w:val="20"/>
  </w:num>
  <w:num w:numId="24">
    <w:abstractNumId w:val="33"/>
  </w:num>
  <w:num w:numId="25">
    <w:abstractNumId w:val="43"/>
  </w:num>
  <w:num w:numId="26">
    <w:abstractNumId w:val="13"/>
  </w:num>
  <w:num w:numId="27">
    <w:abstractNumId w:val="36"/>
  </w:num>
  <w:num w:numId="28">
    <w:abstractNumId w:val="21"/>
  </w:num>
  <w:num w:numId="29">
    <w:abstractNumId w:val="41"/>
  </w:num>
  <w:num w:numId="30">
    <w:abstractNumId w:val="11"/>
  </w:num>
  <w:num w:numId="31">
    <w:abstractNumId w:val="22"/>
  </w:num>
  <w:num w:numId="32">
    <w:abstractNumId w:val="35"/>
  </w:num>
  <w:num w:numId="33">
    <w:abstractNumId w:val="2"/>
  </w:num>
  <w:num w:numId="34">
    <w:abstractNumId w:val="28"/>
  </w:num>
  <w:num w:numId="35">
    <w:abstractNumId w:val="24"/>
  </w:num>
  <w:num w:numId="36">
    <w:abstractNumId w:val="8"/>
  </w:num>
  <w:num w:numId="37">
    <w:abstractNumId w:val="26"/>
  </w:num>
  <w:num w:numId="38">
    <w:abstractNumId w:val="1"/>
  </w:num>
  <w:num w:numId="39">
    <w:abstractNumId w:val="5"/>
  </w:num>
  <w:num w:numId="40">
    <w:abstractNumId w:val="14"/>
  </w:num>
  <w:num w:numId="41">
    <w:abstractNumId w:val="38"/>
  </w:num>
  <w:num w:numId="42">
    <w:abstractNumId w:val="17"/>
  </w:num>
  <w:num w:numId="43">
    <w:abstractNumId w:val="37"/>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1"/>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00BE"/>
    <w:rsid w:val="000029DA"/>
    <w:rsid w:val="00003041"/>
    <w:rsid w:val="000037FF"/>
    <w:rsid w:val="00006465"/>
    <w:rsid w:val="00007B67"/>
    <w:rsid w:val="00010734"/>
    <w:rsid w:val="00011D70"/>
    <w:rsid w:val="00011DA8"/>
    <w:rsid w:val="0001552D"/>
    <w:rsid w:val="00015FE2"/>
    <w:rsid w:val="0002302C"/>
    <w:rsid w:val="00027946"/>
    <w:rsid w:val="00027C35"/>
    <w:rsid w:val="00027DA9"/>
    <w:rsid w:val="00031EA9"/>
    <w:rsid w:val="00034A92"/>
    <w:rsid w:val="00041C4D"/>
    <w:rsid w:val="00042645"/>
    <w:rsid w:val="00045251"/>
    <w:rsid w:val="00045293"/>
    <w:rsid w:val="00050023"/>
    <w:rsid w:val="00050A2E"/>
    <w:rsid w:val="00051C27"/>
    <w:rsid w:val="000537D0"/>
    <w:rsid w:val="00055198"/>
    <w:rsid w:val="00067FAB"/>
    <w:rsid w:val="000714D4"/>
    <w:rsid w:val="00072B99"/>
    <w:rsid w:val="00072D6E"/>
    <w:rsid w:val="00082839"/>
    <w:rsid w:val="00086639"/>
    <w:rsid w:val="00090352"/>
    <w:rsid w:val="000966C0"/>
    <w:rsid w:val="00097DD7"/>
    <w:rsid w:val="000A03B9"/>
    <w:rsid w:val="000A58C3"/>
    <w:rsid w:val="000A5D29"/>
    <w:rsid w:val="000A7C4B"/>
    <w:rsid w:val="000B0801"/>
    <w:rsid w:val="000B1D73"/>
    <w:rsid w:val="000B2256"/>
    <w:rsid w:val="000B4FDD"/>
    <w:rsid w:val="000C0588"/>
    <w:rsid w:val="000C3BBA"/>
    <w:rsid w:val="000C4A24"/>
    <w:rsid w:val="000C4BBC"/>
    <w:rsid w:val="000C6E50"/>
    <w:rsid w:val="000C7855"/>
    <w:rsid w:val="000D0984"/>
    <w:rsid w:val="000D6B6F"/>
    <w:rsid w:val="000D71E0"/>
    <w:rsid w:val="000D71E8"/>
    <w:rsid w:val="000E07A2"/>
    <w:rsid w:val="000E08A6"/>
    <w:rsid w:val="000E20C5"/>
    <w:rsid w:val="000E2D85"/>
    <w:rsid w:val="000E6817"/>
    <w:rsid w:val="000F4C7F"/>
    <w:rsid w:val="000F58AF"/>
    <w:rsid w:val="000F7B7C"/>
    <w:rsid w:val="001007E6"/>
    <w:rsid w:val="001030C4"/>
    <w:rsid w:val="001033A2"/>
    <w:rsid w:val="0010493D"/>
    <w:rsid w:val="001120D4"/>
    <w:rsid w:val="00112CC9"/>
    <w:rsid w:val="001152CD"/>
    <w:rsid w:val="0011615E"/>
    <w:rsid w:val="00125778"/>
    <w:rsid w:val="0012638C"/>
    <w:rsid w:val="001338D5"/>
    <w:rsid w:val="00137D04"/>
    <w:rsid w:val="00144B5C"/>
    <w:rsid w:val="001455AE"/>
    <w:rsid w:val="00147DE6"/>
    <w:rsid w:val="00152F53"/>
    <w:rsid w:val="001543EE"/>
    <w:rsid w:val="00160088"/>
    <w:rsid w:val="0016040A"/>
    <w:rsid w:val="001619AC"/>
    <w:rsid w:val="00167270"/>
    <w:rsid w:val="00167ED4"/>
    <w:rsid w:val="001712B2"/>
    <w:rsid w:val="00171F7A"/>
    <w:rsid w:val="0017295C"/>
    <w:rsid w:val="00177D19"/>
    <w:rsid w:val="00181FF2"/>
    <w:rsid w:val="00182B4E"/>
    <w:rsid w:val="00182DCE"/>
    <w:rsid w:val="001832BC"/>
    <w:rsid w:val="00186786"/>
    <w:rsid w:val="00187D2F"/>
    <w:rsid w:val="00193FDA"/>
    <w:rsid w:val="00195441"/>
    <w:rsid w:val="00195C57"/>
    <w:rsid w:val="00197C14"/>
    <w:rsid w:val="001A469C"/>
    <w:rsid w:val="001A54BE"/>
    <w:rsid w:val="001A68BB"/>
    <w:rsid w:val="001B2A5C"/>
    <w:rsid w:val="001B7591"/>
    <w:rsid w:val="001C0B6D"/>
    <w:rsid w:val="001C2692"/>
    <w:rsid w:val="001C26FB"/>
    <w:rsid w:val="001C3168"/>
    <w:rsid w:val="001C5BAC"/>
    <w:rsid w:val="001C7A63"/>
    <w:rsid w:val="001D1F16"/>
    <w:rsid w:val="001D5667"/>
    <w:rsid w:val="001D6346"/>
    <w:rsid w:val="001D6ABD"/>
    <w:rsid w:val="001D7CB5"/>
    <w:rsid w:val="001E25E0"/>
    <w:rsid w:val="001E660C"/>
    <w:rsid w:val="001F1F51"/>
    <w:rsid w:val="001F2F2C"/>
    <w:rsid w:val="00202791"/>
    <w:rsid w:val="00206AA9"/>
    <w:rsid w:val="00206D9B"/>
    <w:rsid w:val="00211A4A"/>
    <w:rsid w:val="00217A7E"/>
    <w:rsid w:val="00222694"/>
    <w:rsid w:val="00226CE2"/>
    <w:rsid w:val="002278B8"/>
    <w:rsid w:val="00227CFC"/>
    <w:rsid w:val="00230F12"/>
    <w:rsid w:val="00233E11"/>
    <w:rsid w:val="00237345"/>
    <w:rsid w:val="002374D3"/>
    <w:rsid w:val="002431D5"/>
    <w:rsid w:val="00243753"/>
    <w:rsid w:val="0024494B"/>
    <w:rsid w:val="00246CCF"/>
    <w:rsid w:val="00247C6C"/>
    <w:rsid w:val="00252C65"/>
    <w:rsid w:val="00253B88"/>
    <w:rsid w:val="00254D48"/>
    <w:rsid w:val="00255FFE"/>
    <w:rsid w:val="002600A8"/>
    <w:rsid w:val="0026309E"/>
    <w:rsid w:val="002658FB"/>
    <w:rsid w:val="00266E1C"/>
    <w:rsid w:val="00267061"/>
    <w:rsid w:val="00267663"/>
    <w:rsid w:val="00270D9D"/>
    <w:rsid w:val="0027189B"/>
    <w:rsid w:val="00271E60"/>
    <w:rsid w:val="00272308"/>
    <w:rsid w:val="0027261B"/>
    <w:rsid w:val="0027275B"/>
    <w:rsid w:val="002744C1"/>
    <w:rsid w:val="00275B5F"/>
    <w:rsid w:val="00283BC2"/>
    <w:rsid w:val="00286A4F"/>
    <w:rsid w:val="00291282"/>
    <w:rsid w:val="00291C6A"/>
    <w:rsid w:val="002922E6"/>
    <w:rsid w:val="0029283E"/>
    <w:rsid w:val="00293AB1"/>
    <w:rsid w:val="00294AB9"/>
    <w:rsid w:val="00295099"/>
    <w:rsid w:val="00297BC6"/>
    <w:rsid w:val="00297FE4"/>
    <w:rsid w:val="002A3C18"/>
    <w:rsid w:val="002A52DC"/>
    <w:rsid w:val="002A591A"/>
    <w:rsid w:val="002A5B64"/>
    <w:rsid w:val="002A5FB9"/>
    <w:rsid w:val="002B0C41"/>
    <w:rsid w:val="002B32CA"/>
    <w:rsid w:val="002B6786"/>
    <w:rsid w:val="002B794A"/>
    <w:rsid w:val="002B7AD7"/>
    <w:rsid w:val="002C308C"/>
    <w:rsid w:val="002C32C9"/>
    <w:rsid w:val="002C5B78"/>
    <w:rsid w:val="002C75B7"/>
    <w:rsid w:val="002D03E9"/>
    <w:rsid w:val="002D547A"/>
    <w:rsid w:val="002D56F8"/>
    <w:rsid w:val="002D67D2"/>
    <w:rsid w:val="002D6DBA"/>
    <w:rsid w:val="002D6EA1"/>
    <w:rsid w:val="002D7059"/>
    <w:rsid w:val="002E27EE"/>
    <w:rsid w:val="002E39B0"/>
    <w:rsid w:val="002E3B30"/>
    <w:rsid w:val="002E6BFC"/>
    <w:rsid w:val="002F08D6"/>
    <w:rsid w:val="002F174F"/>
    <w:rsid w:val="002F184E"/>
    <w:rsid w:val="002F1CC3"/>
    <w:rsid w:val="002F21F7"/>
    <w:rsid w:val="002F331C"/>
    <w:rsid w:val="002F3934"/>
    <w:rsid w:val="002F3D7F"/>
    <w:rsid w:val="002F5527"/>
    <w:rsid w:val="002F6030"/>
    <w:rsid w:val="002F78DF"/>
    <w:rsid w:val="00306E6B"/>
    <w:rsid w:val="0030731C"/>
    <w:rsid w:val="0031041D"/>
    <w:rsid w:val="00313731"/>
    <w:rsid w:val="00313756"/>
    <w:rsid w:val="00316034"/>
    <w:rsid w:val="00316D3D"/>
    <w:rsid w:val="00323E24"/>
    <w:rsid w:val="00324736"/>
    <w:rsid w:val="003256A6"/>
    <w:rsid w:val="00331AA8"/>
    <w:rsid w:val="00332D2B"/>
    <w:rsid w:val="00333A24"/>
    <w:rsid w:val="00333FA7"/>
    <w:rsid w:val="00334E20"/>
    <w:rsid w:val="00335C85"/>
    <w:rsid w:val="003376D1"/>
    <w:rsid w:val="00337799"/>
    <w:rsid w:val="00337B7A"/>
    <w:rsid w:val="00341F66"/>
    <w:rsid w:val="003461FC"/>
    <w:rsid w:val="00352182"/>
    <w:rsid w:val="003568BB"/>
    <w:rsid w:val="003620BB"/>
    <w:rsid w:val="00364571"/>
    <w:rsid w:val="003675C3"/>
    <w:rsid w:val="00371E2F"/>
    <w:rsid w:val="00372443"/>
    <w:rsid w:val="00380EAD"/>
    <w:rsid w:val="003827E9"/>
    <w:rsid w:val="00385462"/>
    <w:rsid w:val="0038681A"/>
    <w:rsid w:val="00391BD3"/>
    <w:rsid w:val="003930DF"/>
    <w:rsid w:val="00395C33"/>
    <w:rsid w:val="00396A72"/>
    <w:rsid w:val="003A63DE"/>
    <w:rsid w:val="003A6733"/>
    <w:rsid w:val="003B027C"/>
    <w:rsid w:val="003B13AC"/>
    <w:rsid w:val="003B14D8"/>
    <w:rsid w:val="003B3750"/>
    <w:rsid w:val="003B65DA"/>
    <w:rsid w:val="003C176C"/>
    <w:rsid w:val="003C25DE"/>
    <w:rsid w:val="003C386E"/>
    <w:rsid w:val="003C3BF7"/>
    <w:rsid w:val="003C6FCE"/>
    <w:rsid w:val="003C72B2"/>
    <w:rsid w:val="003D1C84"/>
    <w:rsid w:val="003D43E3"/>
    <w:rsid w:val="003D491F"/>
    <w:rsid w:val="003D4AF8"/>
    <w:rsid w:val="003D6823"/>
    <w:rsid w:val="003D6D46"/>
    <w:rsid w:val="003E228E"/>
    <w:rsid w:val="003E32FC"/>
    <w:rsid w:val="003E34A1"/>
    <w:rsid w:val="003E5167"/>
    <w:rsid w:val="003E7F8D"/>
    <w:rsid w:val="003F090A"/>
    <w:rsid w:val="003F1937"/>
    <w:rsid w:val="003F196C"/>
    <w:rsid w:val="003F4932"/>
    <w:rsid w:val="00400EE9"/>
    <w:rsid w:val="00401074"/>
    <w:rsid w:val="00401AD6"/>
    <w:rsid w:val="004042E5"/>
    <w:rsid w:val="00410312"/>
    <w:rsid w:val="00415DD2"/>
    <w:rsid w:val="00415EBA"/>
    <w:rsid w:val="00415FBE"/>
    <w:rsid w:val="00416893"/>
    <w:rsid w:val="004241AE"/>
    <w:rsid w:val="004256AD"/>
    <w:rsid w:val="004301F8"/>
    <w:rsid w:val="004318CE"/>
    <w:rsid w:val="00431B59"/>
    <w:rsid w:val="00444667"/>
    <w:rsid w:val="00446272"/>
    <w:rsid w:val="004522F0"/>
    <w:rsid w:val="00454D5B"/>
    <w:rsid w:val="00457082"/>
    <w:rsid w:val="004613BE"/>
    <w:rsid w:val="00461C72"/>
    <w:rsid w:val="00462A33"/>
    <w:rsid w:val="00463F18"/>
    <w:rsid w:val="004649B5"/>
    <w:rsid w:val="00465007"/>
    <w:rsid w:val="00465EFB"/>
    <w:rsid w:val="004720AC"/>
    <w:rsid w:val="00473676"/>
    <w:rsid w:val="00473798"/>
    <w:rsid w:val="004746B0"/>
    <w:rsid w:val="00476C3F"/>
    <w:rsid w:val="0048134C"/>
    <w:rsid w:val="0048302D"/>
    <w:rsid w:val="004850F1"/>
    <w:rsid w:val="004867C8"/>
    <w:rsid w:val="00487800"/>
    <w:rsid w:val="004909F2"/>
    <w:rsid w:val="004A119C"/>
    <w:rsid w:val="004A18EA"/>
    <w:rsid w:val="004A1C2E"/>
    <w:rsid w:val="004A1CCF"/>
    <w:rsid w:val="004A584F"/>
    <w:rsid w:val="004B1754"/>
    <w:rsid w:val="004B3CC7"/>
    <w:rsid w:val="004B3EC6"/>
    <w:rsid w:val="004B54A7"/>
    <w:rsid w:val="004C7D51"/>
    <w:rsid w:val="004D2BC4"/>
    <w:rsid w:val="004D36DA"/>
    <w:rsid w:val="004D4196"/>
    <w:rsid w:val="004D569E"/>
    <w:rsid w:val="004D5D00"/>
    <w:rsid w:val="004D7A5C"/>
    <w:rsid w:val="004E02F6"/>
    <w:rsid w:val="004E100E"/>
    <w:rsid w:val="004E20BB"/>
    <w:rsid w:val="004E3C8C"/>
    <w:rsid w:val="004E6EFE"/>
    <w:rsid w:val="004F00C1"/>
    <w:rsid w:val="004F30CA"/>
    <w:rsid w:val="004F46EF"/>
    <w:rsid w:val="004F6723"/>
    <w:rsid w:val="00500E60"/>
    <w:rsid w:val="00503B93"/>
    <w:rsid w:val="00503F8A"/>
    <w:rsid w:val="00505DE6"/>
    <w:rsid w:val="00506C35"/>
    <w:rsid w:val="00516583"/>
    <w:rsid w:val="0051713F"/>
    <w:rsid w:val="00520D39"/>
    <w:rsid w:val="00521AFC"/>
    <w:rsid w:val="005233AA"/>
    <w:rsid w:val="00527084"/>
    <w:rsid w:val="00533180"/>
    <w:rsid w:val="00534368"/>
    <w:rsid w:val="00534E16"/>
    <w:rsid w:val="00536B7B"/>
    <w:rsid w:val="00537C93"/>
    <w:rsid w:val="00537F8B"/>
    <w:rsid w:val="00540361"/>
    <w:rsid w:val="005414FB"/>
    <w:rsid w:val="00541AE8"/>
    <w:rsid w:val="005425DC"/>
    <w:rsid w:val="00542A59"/>
    <w:rsid w:val="005433DC"/>
    <w:rsid w:val="005515C5"/>
    <w:rsid w:val="0055231A"/>
    <w:rsid w:val="005554EB"/>
    <w:rsid w:val="00560F55"/>
    <w:rsid w:val="005709D0"/>
    <w:rsid w:val="005714AC"/>
    <w:rsid w:val="00572C2D"/>
    <w:rsid w:val="00575E22"/>
    <w:rsid w:val="005767FD"/>
    <w:rsid w:val="0057733F"/>
    <w:rsid w:val="00584973"/>
    <w:rsid w:val="00593472"/>
    <w:rsid w:val="00594A54"/>
    <w:rsid w:val="0059677C"/>
    <w:rsid w:val="005A5E05"/>
    <w:rsid w:val="005A7649"/>
    <w:rsid w:val="005B2602"/>
    <w:rsid w:val="005B34D8"/>
    <w:rsid w:val="005B5C67"/>
    <w:rsid w:val="005C3585"/>
    <w:rsid w:val="005C47D5"/>
    <w:rsid w:val="005C5C7A"/>
    <w:rsid w:val="005C685D"/>
    <w:rsid w:val="005D0505"/>
    <w:rsid w:val="005D0558"/>
    <w:rsid w:val="005D28FB"/>
    <w:rsid w:val="005D4CF4"/>
    <w:rsid w:val="005D4D41"/>
    <w:rsid w:val="005D69C9"/>
    <w:rsid w:val="005D740B"/>
    <w:rsid w:val="005E13F3"/>
    <w:rsid w:val="005E1916"/>
    <w:rsid w:val="005E3E14"/>
    <w:rsid w:val="005E6C85"/>
    <w:rsid w:val="005F0109"/>
    <w:rsid w:val="005F1517"/>
    <w:rsid w:val="005F1799"/>
    <w:rsid w:val="005F1CA9"/>
    <w:rsid w:val="005F4363"/>
    <w:rsid w:val="0060536C"/>
    <w:rsid w:val="00612B66"/>
    <w:rsid w:val="00613B26"/>
    <w:rsid w:val="00614782"/>
    <w:rsid w:val="00614984"/>
    <w:rsid w:val="00614BD8"/>
    <w:rsid w:val="00616438"/>
    <w:rsid w:val="006166F1"/>
    <w:rsid w:val="00617A53"/>
    <w:rsid w:val="00621519"/>
    <w:rsid w:val="006228C0"/>
    <w:rsid w:val="00625E87"/>
    <w:rsid w:val="00627EDF"/>
    <w:rsid w:val="006305B3"/>
    <w:rsid w:val="006309AF"/>
    <w:rsid w:val="00631173"/>
    <w:rsid w:val="00632D12"/>
    <w:rsid w:val="00634AB5"/>
    <w:rsid w:val="00636A44"/>
    <w:rsid w:val="00637FF6"/>
    <w:rsid w:val="00640068"/>
    <w:rsid w:val="00641B9E"/>
    <w:rsid w:val="006468FC"/>
    <w:rsid w:val="00654173"/>
    <w:rsid w:val="006546E9"/>
    <w:rsid w:val="00655B60"/>
    <w:rsid w:val="00656835"/>
    <w:rsid w:val="006578FB"/>
    <w:rsid w:val="00660B85"/>
    <w:rsid w:val="006638BA"/>
    <w:rsid w:val="00667BBC"/>
    <w:rsid w:val="00672569"/>
    <w:rsid w:val="006743F3"/>
    <w:rsid w:val="00675243"/>
    <w:rsid w:val="00675D79"/>
    <w:rsid w:val="00677241"/>
    <w:rsid w:val="00684BFD"/>
    <w:rsid w:val="00685E08"/>
    <w:rsid w:val="00692386"/>
    <w:rsid w:val="00692B7D"/>
    <w:rsid w:val="006A43A6"/>
    <w:rsid w:val="006A5ABF"/>
    <w:rsid w:val="006B1CA8"/>
    <w:rsid w:val="006B37C7"/>
    <w:rsid w:val="006B50E1"/>
    <w:rsid w:val="006B7401"/>
    <w:rsid w:val="006C2786"/>
    <w:rsid w:val="006C4DC9"/>
    <w:rsid w:val="006D1184"/>
    <w:rsid w:val="006D4549"/>
    <w:rsid w:val="006E4597"/>
    <w:rsid w:val="006E4AD4"/>
    <w:rsid w:val="006E66D4"/>
    <w:rsid w:val="006E76E4"/>
    <w:rsid w:val="006F11F0"/>
    <w:rsid w:val="006F34BD"/>
    <w:rsid w:val="006F4AEB"/>
    <w:rsid w:val="007010B0"/>
    <w:rsid w:val="007030A1"/>
    <w:rsid w:val="00704E1A"/>
    <w:rsid w:val="00710291"/>
    <w:rsid w:val="00713374"/>
    <w:rsid w:val="00715CD6"/>
    <w:rsid w:val="00716936"/>
    <w:rsid w:val="00720043"/>
    <w:rsid w:val="00720DAE"/>
    <w:rsid w:val="00723A69"/>
    <w:rsid w:val="0074055F"/>
    <w:rsid w:val="00741A38"/>
    <w:rsid w:val="007420AE"/>
    <w:rsid w:val="007450AE"/>
    <w:rsid w:val="0074613E"/>
    <w:rsid w:val="00753359"/>
    <w:rsid w:val="00755B1F"/>
    <w:rsid w:val="00755EC3"/>
    <w:rsid w:val="0075627A"/>
    <w:rsid w:val="00760C33"/>
    <w:rsid w:val="0076455E"/>
    <w:rsid w:val="00765FB5"/>
    <w:rsid w:val="0076674B"/>
    <w:rsid w:val="007714DD"/>
    <w:rsid w:val="0077675D"/>
    <w:rsid w:val="00780369"/>
    <w:rsid w:val="00783501"/>
    <w:rsid w:val="00783836"/>
    <w:rsid w:val="0078577A"/>
    <w:rsid w:val="00786E01"/>
    <w:rsid w:val="007909C1"/>
    <w:rsid w:val="00793566"/>
    <w:rsid w:val="007964E5"/>
    <w:rsid w:val="00796DCA"/>
    <w:rsid w:val="007979A8"/>
    <w:rsid w:val="00797FDA"/>
    <w:rsid w:val="007A0BCD"/>
    <w:rsid w:val="007A1631"/>
    <w:rsid w:val="007A7179"/>
    <w:rsid w:val="007B22F9"/>
    <w:rsid w:val="007B2705"/>
    <w:rsid w:val="007B6F3A"/>
    <w:rsid w:val="007B7E49"/>
    <w:rsid w:val="007C0093"/>
    <w:rsid w:val="007C0999"/>
    <w:rsid w:val="007C1BD9"/>
    <w:rsid w:val="007C2FCB"/>
    <w:rsid w:val="007C6AD4"/>
    <w:rsid w:val="007C7CFD"/>
    <w:rsid w:val="007D08F0"/>
    <w:rsid w:val="007D15F8"/>
    <w:rsid w:val="007D4177"/>
    <w:rsid w:val="007D57F9"/>
    <w:rsid w:val="007E1A3B"/>
    <w:rsid w:val="007E406C"/>
    <w:rsid w:val="007E425D"/>
    <w:rsid w:val="007F4463"/>
    <w:rsid w:val="00800064"/>
    <w:rsid w:val="00801CE2"/>
    <w:rsid w:val="00803E11"/>
    <w:rsid w:val="008062E0"/>
    <w:rsid w:val="008115A3"/>
    <w:rsid w:val="00813F75"/>
    <w:rsid w:val="008145A5"/>
    <w:rsid w:val="008200BE"/>
    <w:rsid w:val="008230BB"/>
    <w:rsid w:val="0082438C"/>
    <w:rsid w:val="00826DD5"/>
    <w:rsid w:val="00830357"/>
    <w:rsid w:val="00830EFE"/>
    <w:rsid w:val="0083255A"/>
    <w:rsid w:val="008338A0"/>
    <w:rsid w:val="0083403C"/>
    <w:rsid w:val="0083739F"/>
    <w:rsid w:val="00840D57"/>
    <w:rsid w:val="00846C16"/>
    <w:rsid w:val="00846CE5"/>
    <w:rsid w:val="0085085F"/>
    <w:rsid w:val="00851361"/>
    <w:rsid w:val="0085273D"/>
    <w:rsid w:val="00852DB9"/>
    <w:rsid w:val="0085444B"/>
    <w:rsid w:val="00857B85"/>
    <w:rsid w:val="00861AB0"/>
    <w:rsid w:val="008635F0"/>
    <w:rsid w:val="00864930"/>
    <w:rsid w:val="00864F36"/>
    <w:rsid w:val="00870E58"/>
    <w:rsid w:val="00884D42"/>
    <w:rsid w:val="00891BE6"/>
    <w:rsid w:val="00895C68"/>
    <w:rsid w:val="00897966"/>
    <w:rsid w:val="00897FD2"/>
    <w:rsid w:val="008A10A4"/>
    <w:rsid w:val="008A111D"/>
    <w:rsid w:val="008A1A40"/>
    <w:rsid w:val="008A25BA"/>
    <w:rsid w:val="008A5696"/>
    <w:rsid w:val="008A5D91"/>
    <w:rsid w:val="008B175B"/>
    <w:rsid w:val="008B1F28"/>
    <w:rsid w:val="008B521E"/>
    <w:rsid w:val="008C1BD8"/>
    <w:rsid w:val="008C1E0F"/>
    <w:rsid w:val="008C35FF"/>
    <w:rsid w:val="008C3CAD"/>
    <w:rsid w:val="008C589B"/>
    <w:rsid w:val="008C6A5A"/>
    <w:rsid w:val="008D0F8C"/>
    <w:rsid w:val="008D3533"/>
    <w:rsid w:val="008E009A"/>
    <w:rsid w:val="008E0AA2"/>
    <w:rsid w:val="008E2F62"/>
    <w:rsid w:val="008E756B"/>
    <w:rsid w:val="008E7975"/>
    <w:rsid w:val="008F245F"/>
    <w:rsid w:val="008F689D"/>
    <w:rsid w:val="00901F22"/>
    <w:rsid w:val="0090246B"/>
    <w:rsid w:val="0090341E"/>
    <w:rsid w:val="009109CF"/>
    <w:rsid w:val="009120CB"/>
    <w:rsid w:val="00912AB5"/>
    <w:rsid w:val="00916280"/>
    <w:rsid w:val="00916EFD"/>
    <w:rsid w:val="0092036F"/>
    <w:rsid w:val="009204F1"/>
    <w:rsid w:val="00924563"/>
    <w:rsid w:val="00927028"/>
    <w:rsid w:val="00927B32"/>
    <w:rsid w:val="00927BED"/>
    <w:rsid w:val="00930218"/>
    <w:rsid w:val="00930AF4"/>
    <w:rsid w:val="00930E1E"/>
    <w:rsid w:val="009313E6"/>
    <w:rsid w:val="00933635"/>
    <w:rsid w:val="00934096"/>
    <w:rsid w:val="009361DF"/>
    <w:rsid w:val="00936DAE"/>
    <w:rsid w:val="00943EE1"/>
    <w:rsid w:val="00944727"/>
    <w:rsid w:val="00945C22"/>
    <w:rsid w:val="0095437D"/>
    <w:rsid w:val="00957F68"/>
    <w:rsid w:val="009637DE"/>
    <w:rsid w:val="009652D9"/>
    <w:rsid w:val="00966076"/>
    <w:rsid w:val="00966729"/>
    <w:rsid w:val="00966AA1"/>
    <w:rsid w:val="00972ACC"/>
    <w:rsid w:val="009745F4"/>
    <w:rsid w:val="00976E21"/>
    <w:rsid w:val="0098041B"/>
    <w:rsid w:val="009805DF"/>
    <w:rsid w:val="00981235"/>
    <w:rsid w:val="009826C5"/>
    <w:rsid w:val="009850DD"/>
    <w:rsid w:val="00991D92"/>
    <w:rsid w:val="00992134"/>
    <w:rsid w:val="00992229"/>
    <w:rsid w:val="009942F9"/>
    <w:rsid w:val="009965A7"/>
    <w:rsid w:val="009A244A"/>
    <w:rsid w:val="009A2BEC"/>
    <w:rsid w:val="009D032C"/>
    <w:rsid w:val="009D0559"/>
    <w:rsid w:val="009D5239"/>
    <w:rsid w:val="009D7A9E"/>
    <w:rsid w:val="009E03DB"/>
    <w:rsid w:val="009E3D96"/>
    <w:rsid w:val="009E569B"/>
    <w:rsid w:val="009E6CB1"/>
    <w:rsid w:val="009F0A26"/>
    <w:rsid w:val="009F24D9"/>
    <w:rsid w:val="009F3A24"/>
    <w:rsid w:val="009F3A6A"/>
    <w:rsid w:val="009F4DCC"/>
    <w:rsid w:val="009F4EF8"/>
    <w:rsid w:val="00A00F06"/>
    <w:rsid w:val="00A02433"/>
    <w:rsid w:val="00A02ABB"/>
    <w:rsid w:val="00A02F5B"/>
    <w:rsid w:val="00A05386"/>
    <w:rsid w:val="00A058E8"/>
    <w:rsid w:val="00A134E2"/>
    <w:rsid w:val="00A17CFA"/>
    <w:rsid w:val="00A231F6"/>
    <w:rsid w:val="00A235B9"/>
    <w:rsid w:val="00A23D31"/>
    <w:rsid w:val="00A24B00"/>
    <w:rsid w:val="00A24C5A"/>
    <w:rsid w:val="00A3425F"/>
    <w:rsid w:val="00A34E50"/>
    <w:rsid w:val="00A36B1C"/>
    <w:rsid w:val="00A370C2"/>
    <w:rsid w:val="00A41406"/>
    <w:rsid w:val="00A42BD0"/>
    <w:rsid w:val="00A43DBB"/>
    <w:rsid w:val="00A446F5"/>
    <w:rsid w:val="00A51555"/>
    <w:rsid w:val="00A52F36"/>
    <w:rsid w:val="00A55BF9"/>
    <w:rsid w:val="00A560B2"/>
    <w:rsid w:val="00A61317"/>
    <w:rsid w:val="00A63A71"/>
    <w:rsid w:val="00A647DE"/>
    <w:rsid w:val="00A664F3"/>
    <w:rsid w:val="00A66D9D"/>
    <w:rsid w:val="00A71709"/>
    <w:rsid w:val="00A71B97"/>
    <w:rsid w:val="00A74673"/>
    <w:rsid w:val="00A80C8B"/>
    <w:rsid w:val="00A849B1"/>
    <w:rsid w:val="00A964C9"/>
    <w:rsid w:val="00AA085E"/>
    <w:rsid w:val="00AA235D"/>
    <w:rsid w:val="00AA2B88"/>
    <w:rsid w:val="00AA5CF0"/>
    <w:rsid w:val="00AA7C21"/>
    <w:rsid w:val="00AB2112"/>
    <w:rsid w:val="00AB24D9"/>
    <w:rsid w:val="00AB5DCE"/>
    <w:rsid w:val="00AC1055"/>
    <w:rsid w:val="00AC2013"/>
    <w:rsid w:val="00AC67EF"/>
    <w:rsid w:val="00AC7409"/>
    <w:rsid w:val="00AC7E9F"/>
    <w:rsid w:val="00AD265E"/>
    <w:rsid w:val="00AD36E5"/>
    <w:rsid w:val="00AD79DA"/>
    <w:rsid w:val="00AE457F"/>
    <w:rsid w:val="00AE77DD"/>
    <w:rsid w:val="00AE7CDC"/>
    <w:rsid w:val="00AF0D35"/>
    <w:rsid w:val="00AF13DA"/>
    <w:rsid w:val="00AF26DA"/>
    <w:rsid w:val="00AF70B6"/>
    <w:rsid w:val="00B0099A"/>
    <w:rsid w:val="00B010BE"/>
    <w:rsid w:val="00B0134F"/>
    <w:rsid w:val="00B025E9"/>
    <w:rsid w:val="00B05E03"/>
    <w:rsid w:val="00B14252"/>
    <w:rsid w:val="00B17596"/>
    <w:rsid w:val="00B20125"/>
    <w:rsid w:val="00B20A52"/>
    <w:rsid w:val="00B22EBB"/>
    <w:rsid w:val="00B23BC8"/>
    <w:rsid w:val="00B2488D"/>
    <w:rsid w:val="00B271EE"/>
    <w:rsid w:val="00B27424"/>
    <w:rsid w:val="00B32DA9"/>
    <w:rsid w:val="00B3780B"/>
    <w:rsid w:val="00B40588"/>
    <w:rsid w:val="00B411EE"/>
    <w:rsid w:val="00B4372D"/>
    <w:rsid w:val="00B43E81"/>
    <w:rsid w:val="00B4497C"/>
    <w:rsid w:val="00B4648D"/>
    <w:rsid w:val="00B47D07"/>
    <w:rsid w:val="00B50ACD"/>
    <w:rsid w:val="00B57FCE"/>
    <w:rsid w:val="00B63070"/>
    <w:rsid w:val="00B639C7"/>
    <w:rsid w:val="00B63C6E"/>
    <w:rsid w:val="00B65A01"/>
    <w:rsid w:val="00B704EE"/>
    <w:rsid w:val="00B71566"/>
    <w:rsid w:val="00B75E66"/>
    <w:rsid w:val="00B83A1B"/>
    <w:rsid w:val="00B919AB"/>
    <w:rsid w:val="00B94312"/>
    <w:rsid w:val="00B951B1"/>
    <w:rsid w:val="00B97E13"/>
    <w:rsid w:val="00BA0BFD"/>
    <w:rsid w:val="00BA19EC"/>
    <w:rsid w:val="00BA20DC"/>
    <w:rsid w:val="00BA2D2F"/>
    <w:rsid w:val="00BA3231"/>
    <w:rsid w:val="00BA590C"/>
    <w:rsid w:val="00BA6A44"/>
    <w:rsid w:val="00BB18F2"/>
    <w:rsid w:val="00BB3DE6"/>
    <w:rsid w:val="00BB5F37"/>
    <w:rsid w:val="00BB67F8"/>
    <w:rsid w:val="00BC19B0"/>
    <w:rsid w:val="00BC372D"/>
    <w:rsid w:val="00BC52CF"/>
    <w:rsid w:val="00BC621F"/>
    <w:rsid w:val="00BD01B8"/>
    <w:rsid w:val="00BD1A52"/>
    <w:rsid w:val="00BD1AD5"/>
    <w:rsid w:val="00BD1B97"/>
    <w:rsid w:val="00BD2475"/>
    <w:rsid w:val="00BD2593"/>
    <w:rsid w:val="00BD59A2"/>
    <w:rsid w:val="00BD6BBD"/>
    <w:rsid w:val="00BE0460"/>
    <w:rsid w:val="00BE10BA"/>
    <w:rsid w:val="00BE4A29"/>
    <w:rsid w:val="00BF2A42"/>
    <w:rsid w:val="00BF7430"/>
    <w:rsid w:val="00C00853"/>
    <w:rsid w:val="00C04204"/>
    <w:rsid w:val="00C05BAD"/>
    <w:rsid w:val="00C07421"/>
    <w:rsid w:val="00C07FA5"/>
    <w:rsid w:val="00C14028"/>
    <w:rsid w:val="00C14B6C"/>
    <w:rsid w:val="00C17B50"/>
    <w:rsid w:val="00C20B6D"/>
    <w:rsid w:val="00C22715"/>
    <w:rsid w:val="00C24A29"/>
    <w:rsid w:val="00C31E11"/>
    <w:rsid w:val="00C33B55"/>
    <w:rsid w:val="00C34EDA"/>
    <w:rsid w:val="00C36968"/>
    <w:rsid w:val="00C37A38"/>
    <w:rsid w:val="00C41F7E"/>
    <w:rsid w:val="00C46515"/>
    <w:rsid w:val="00C5252F"/>
    <w:rsid w:val="00C55D3E"/>
    <w:rsid w:val="00C578E9"/>
    <w:rsid w:val="00C609AE"/>
    <w:rsid w:val="00C65F3B"/>
    <w:rsid w:val="00C67489"/>
    <w:rsid w:val="00C7181C"/>
    <w:rsid w:val="00C7652F"/>
    <w:rsid w:val="00C80EE6"/>
    <w:rsid w:val="00C8131B"/>
    <w:rsid w:val="00C82B3D"/>
    <w:rsid w:val="00C82BDC"/>
    <w:rsid w:val="00C844D1"/>
    <w:rsid w:val="00C84D65"/>
    <w:rsid w:val="00C87802"/>
    <w:rsid w:val="00C90EF3"/>
    <w:rsid w:val="00C92989"/>
    <w:rsid w:val="00C9411D"/>
    <w:rsid w:val="00C96831"/>
    <w:rsid w:val="00C977C2"/>
    <w:rsid w:val="00C9789B"/>
    <w:rsid w:val="00CA43B4"/>
    <w:rsid w:val="00CA5421"/>
    <w:rsid w:val="00CA7939"/>
    <w:rsid w:val="00CA7E9B"/>
    <w:rsid w:val="00CB1FF1"/>
    <w:rsid w:val="00CB2C83"/>
    <w:rsid w:val="00CB2DE5"/>
    <w:rsid w:val="00CB589B"/>
    <w:rsid w:val="00CC08FD"/>
    <w:rsid w:val="00CC0938"/>
    <w:rsid w:val="00CC1F87"/>
    <w:rsid w:val="00CC2C20"/>
    <w:rsid w:val="00CC3DC1"/>
    <w:rsid w:val="00CC4A65"/>
    <w:rsid w:val="00CC6A48"/>
    <w:rsid w:val="00CC707F"/>
    <w:rsid w:val="00CE216B"/>
    <w:rsid w:val="00CE744F"/>
    <w:rsid w:val="00CF0071"/>
    <w:rsid w:val="00CF10F9"/>
    <w:rsid w:val="00CF17AF"/>
    <w:rsid w:val="00CF2EA1"/>
    <w:rsid w:val="00CF3160"/>
    <w:rsid w:val="00D015E0"/>
    <w:rsid w:val="00D11766"/>
    <w:rsid w:val="00D14DDB"/>
    <w:rsid w:val="00D15468"/>
    <w:rsid w:val="00D15FC7"/>
    <w:rsid w:val="00D20F84"/>
    <w:rsid w:val="00D2324E"/>
    <w:rsid w:val="00D23C68"/>
    <w:rsid w:val="00D34CEB"/>
    <w:rsid w:val="00D37DC8"/>
    <w:rsid w:val="00D506EE"/>
    <w:rsid w:val="00D543E2"/>
    <w:rsid w:val="00D60C81"/>
    <w:rsid w:val="00D6137C"/>
    <w:rsid w:val="00D622EC"/>
    <w:rsid w:val="00D63550"/>
    <w:rsid w:val="00D6475F"/>
    <w:rsid w:val="00D658A6"/>
    <w:rsid w:val="00D676FA"/>
    <w:rsid w:val="00D70897"/>
    <w:rsid w:val="00D718E4"/>
    <w:rsid w:val="00D7470D"/>
    <w:rsid w:val="00D7682B"/>
    <w:rsid w:val="00D77397"/>
    <w:rsid w:val="00D778A1"/>
    <w:rsid w:val="00D822FE"/>
    <w:rsid w:val="00D82670"/>
    <w:rsid w:val="00D832C3"/>
    <w:rsid w:val="00D87660"/>
    <w:rsid w:val="00D92A5E"/>
    <w:rsid w:val="00D9381F"/>
    <w:rsid w:val="00D94034"/>
    <w:rsid w:val="00D9797C"/>
    <w:rsid w:val="00DA2720"/>
    <w:rsid w:val="00DA52FD"/>
    <w:rsid w:val="00DA68DE"/>
    <w:rsid w:val="00DB050D"/>
    <w:rsid w:val="00DB0FB1"/>
    <w:rsid w:val="00DB3FB0"/>
    <w:rsid w:val="00DB4A4B"/>
    <w:rsid w:val="00DC2C8C"/>
    <w:rsid w:val="00DC37A4"/>
    <w:rsid w:val="00DC4D80"/>
    <w:rsid w:val="00DC5922"/>
    <w:rsid w:val="00DC68DB"/>
    <w:rsid w:val="00DC759A"/>
    <w:rsid w:val="00DC7E07"/>
    <w:rsid w:val="00DD042A"/>
    <w:rsid w:val="00DD1184"/>
    <w:rsid w:val="00DD6D2E"/>
    <w:rsid w:val="00DE3DC0"/>
    <w:rsid w:val="00DE6953"/>
    <w:rsid w:val="00DE6CCC"/>
    <w:rsid w:val="00DF3AE4"/>
    <w:rsid w:val="00E00128"/>
    <w:rsid w:val="00E01DDB"/>
    <w:rsid w:val="00E0289C"/>
    <w:rsid w:val="00E02EF1"/>
    <w:rsid w:val="00E10952"/>
    <w:rsid w:val="00E11B90"/>
    <w:rsid w:val="00E1387E"/>
    <w:rsid w:val="00E254CA"/>
    <w:rsid w:val="00E3145B"/>
    <w:rsid w:val="00E36AEB"/>
    <w:rsid w:val="00E44909"/>
    <w:rsid w:val="00E44983"/>
    <w:rsid w:val="00E464DD"/>
    <w:rsid w:val="00E46A68"/>
    <w:rsid w:val="00E47EBE"/>
    <w:rsid w:val="00E54A8F"/>
    <w:rsid w:val="00E566E4"/>
    <w:rsid w:val="00E63DD8"/>
    <w:rsid w:val="00E66B1A"/>
    <w:rsid w:val="00E67F64"/>
    <w:rsid w:val="00E701B2"/>
    <w:rsid w:val="00E71765"/>
    <w:rsid w:val="00E72CAD"/>
    <w:rsid w:val="00E80292"/>
    <w:rsid w:val="00E807E2"/>
    <w:rsid w:val="00E81D4E"/>
    <w:rsid w:val="00E81F65"/>
    <w:rsid w:val="00E82BDD"/>
    <w:rsid w:val="00E82F41"/>
    <w:rsid w:val="00E8301C"/>
    <w:rsid w:val="00E83E1E"/>
    <w:rsid w:val="00E86270"/>
    <w:rsid w:val="00E903A6"/>
    <w:rsid w:val="00E90CFE"/>
    <w:rsid w:val="00E921B1"/>
    <w:rsid w:val="00E9707C"/>
    <w:rsid w:val="00EA04AD"/>
    <w:rsid w:val="00EA30B4"/>
    <w:rsid w:val="00EA50A5"/>
    <w:rsid w:val="00EA646F"/>
    <w:rsid w:val="00EA7F26"/>
    <w:rsid w:val="00EB20E8"/>
    <w:rsid w:val="00EB4652"/>
    <w:rsid w:val="00EB69A0"/>
    <w:rsid w:val="00EC1248"/>
    <w:rsid w:val="00EC424F"/>
    <w:rsid w:val="00EC43CE"/>
    <w:rsid w:val="00EC6451"/>
    <w:rsid w:val="00EE087A"/>
    <w:rsid w:val="00EE277F"/>
    <w:rsid w:val="00EE6DE6"/>
    <w:rsid w:val="00EF0837"/>
    <w:rsid w:val="00EF3416"/>
    <w:rsid w:val="00EF57D5"/>
    <w:rsid w:val="00F05B01"/>
    <w:rsid w:val="00F22B51"/>
    <w:rsid w:val="00F25929"/>
    <w:rsid w:val="00F26275"/>
    <w:rsid w:val="00F30811"/>
    <w:rsid w:val="00F33F8F"/>
    <w:rsid w:val="00F3599E"/>
    <w:rsid w:val="00F37B39"/>
    <w:rsid w:val="00F37FC2"/>
    <w:rsid w:val="00F46AAF"/>
    <w:rsid w:val="00F51572"/>
    <w:rsid w:val="00F51AFA"/>
    <w:rsid w:val="00F53B22"/>
    <w:rsid w:val="00F55AF8"/>
    <w:rsid w:val="00F570AC"/>
    <w:rsid w:val="00F60A7A"/>
    <w:rsid w:val="00F615B2"/>
    <w:rsid w:val="00F63DA3"/>
    <w:rsid w:val="00F65B48"/>
    <w:rsid w:val="00F67003"/>
    <w:rsid w:val="00F67517"/>
    <w:rsid w:val="00F74A13"/>
    <w:rsid w:val="00F81EC0"/>
    <w:rsid w:val="00F831BA"/>
    <w:rsid w:val="00F846B8"/>
    <w:rsid w:val="00F859AB"/>
    <w:rsid w:val="00F92725"/>
    <w:rsid w:val="00F969EE"/>
    <w:rsid w:val="00F973A9"/>
    <w:rsid w:val="00F97649"/>
    <w:rsid w:val="00F97666"/>
    <w:rsid w:val="00F9774E"/>
    <w:rsid w:val="00FA103A"/>
    <w:rsid w:val="00FA25E2"/>
    <w:rsid w:val="00FA2999"/>
    <w:rsid w:val="00FA4465"/>
    <w:rsid w:val="00FB21E3"/>
    <w:rsid w:val="00FB6C96"/>
    <w:rsid w:val="00FC34F4"/>
    <w:rsid w:val="00FC3815"/>
    <w:rsid w:val="00FC4157"/>
    <w:rsid w:val="00FC4AF9"/>
    <w:rsid w:val="00FC530E"/>
    <w:rsid w:val="00FD1AEC"/>
    <w:rsid w:val="00FD44BA"/>
    <w:rsid w:val="00FD5181"/>
    <w:rsid w:val="00FD588F"/>
    <w:rsid w:val="00FD6527"/>
    <w:rsid w:val="00FD75AC"/>
    <w:rsid w:val="00FE3B0B"/>
    <w:rsid w:val="00FE3DCD"/>
    <w:rsid w:val="00FE55A1"/>
    <w:rsid w:val="00FF3447"/>
    <w:rsid w:val="00FF3A0B"/>
    <w:rsid w:val="00FF4078"/>
    <w:rsid w:val="00FF50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0462C"/>
  <w15:docId w15:val="{B296DDEE-E0A4-49F2-8178-9869E658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184"/>
  </w:style>
  <w:style w:type="paragraph" w:styleId="Heading1">
    <w:name w:val="heading 1"/>
    <w:basedOn w:val="Normal"/>
    <w:next w:val="Normal"/>
    <w:link w:val="Heading1Char"/>
    <w:uiPriority w:val="9"/>
    <w:qFormat/>
    <w:rsid w:val="00A42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4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33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2BD0"/>
    <w:rPr>
      <w:color w:val="808080"/>
    </w:rPr>
  </w:style>
  <w:style w:type="character" w:customStyle="1" w:styleId="Heading1Char">
    <w:name w:val="Heading 1 Char"/>
    <w:basedOn w:val="DefaultParagraphFont"/>
    <w:link w:val="Heading1"/>
    <w:uiPriority w:val="9"/>
    <w:rsid w:val="00A42B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BD0"/>
    <w:pPr>
      <w:outlineLvl w:val="9"/>
    </w:pPr>
    <w:rPr>
      <w:lang w:val="en-US"/>
    </w:rPr>
  </w:style>
  <w:style w:type="paragraph" w:styleId="Header">
    <w:name w:val="header"/>
    <w:basedOn w:val="Normal"/>
    <w:link w:val="HeaderChar"/>
    <w:uiPriority w:val="99"/>
    <w:unhideWhenUsed/>
    <w:rsid w:val="00A42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BD0"/>
  </w:style>
  <w:style w:type="paragraph" w:styleId="Footer">
    <w:name w:val="footer"/>
    <w:basedOn w:val="Normal"/>
    <w:link w:val="FooterChar"/>
    <w:uiPriority w:val="99"/>
    <w:unhideWhenUsed/>
    <w:qFormat/>
    <w:rsid w:val="00A42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BD0"/>
  </w:style>
  <w:style w:type="table" w:styleId="TableGrid">
    <w:name w:val="Table Grid"/>
    <w:basedOn w:val="TableNormal"/>
    <w:uiPriority w:val="39"/>
    <w:rsid w:val="00313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3731"/>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7C0093"/>
    <w:pPr>
      <w:tabs>
        <w:tab w:val="right" w:leader="dot" w:pos="9016"/>
      </w:tabs>
      <w:spacing w:after="100"/>
    </w:pPr>
    <w:rPr>
      <w:noProof/>
      <w:sz w:val="24"/>
      <w:szCs w:val="24"/>
    </w:rPr>
  </w:style>
  <w:style w:type="character" w:styleId="Hyperlink">
    <w:name w:val="Hyperlink"/>
    <w:basedOn w:val="DefaultParagraphFont"/>
    <w:uiPriority w:val="99"/>
    <w:unhideWhenUsed/>
    <w:rsid w:val="00313731"/>
    <w:rPr>
      <w:color w:val="0563C1" w:themeColor="hyperlink"/>
      <w:u w:val="single"/>
    </w:rPr>
  </w:style>
  <w:style w:type="paragraph" w:styleId="TableofFigures">
    <w:name w:val="table of figures"/>
    <w:basedOn w:val="Normal"/>
    <w:next w:val="Normal"/>
    <w:uiPriority w:val="99"/>
    <w:unhideWhenUsed/>
    <w:rsid w:val="007B6F3A"/>
    <w:pPr>
      <w:spacing w:after="0"/>
    </w:pPr>
  </w:style>
  <w:style w:type="character" w:customStyle="1" w:styleId="Heading2Char">
    <w:name w:val="Heading 2 Char"/>
    <w:basedOn w:val="DefaultParagraphFont"/>
    <w:link w:val="Heading2"/>
    <w:uiPriority w:val="9"/>
    <w:rsid w:val="009A24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14D8"/>
    <w:pPr>
      <w:ind w:left="720"/>
      <w:contextualSpacing/>
    </w:pPr>
  </w:style>
  <w:style w:type="paragraph" w:styleId="Revision">
    <w:name w:val="Revision"/>
    <w:hidden/>
    <w:uiPriority w:val="99"/>
    <w:semiHidden/>
    <w:rsid w:val="00C9411D"/>
    <w:pPr>
      <w:spacing w:after="0" w:line="240" w:lineRule="auto"/>
    </w:pPr>
  </w:style>
  <w:style w:type="paragraph" w:styleId="BalloonText">
    <w:name w:val="Balloon Text"/>
    <w:basedOn w:val="Normal"/>
    <w:link w:val="BalloonTextChar"/>
    <w:uiPriority w:val="99"/>
    <w:semiHidden/>
    <w:unhideWhenUsed/>
    <w:rsid w:val="00C94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11D"/>
    <w:rPr>
      <w:rFonts w:ascii="Segoe UI" w:hAnsi="Segoe UI" w:cs="Segoe UI"/>
      <w:sz w:val="18"/>
      <w:szCs w:val="18"/>
    </w:rPr>
  </w:style>
  <w:style w:type="paragraph" w:styleId="NoSpacing">
    <w:name w:val="No Spacing"/>
    <w:link w:val="NoSpacingChar"/>
    <w:uiPriority w:val="1"/>
    <w:qFormat/>
    <w:rsid w:val="00401A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1AD6"/>
    <w:rPr>
      <w:rFonts w:eastAsiaTheme="minorEastAsia"/>
      <w:lang w:val="en-US"/>
    </w:rPr>
  </w:style>
  <w:style w:type="paragraph" w:styleId="TOC2">
    <w:name w:val="toc 2"/>
    <w:basedOn w:val="Normal"/>
    <w:next w:val="Normal"/>
    <w:autoRedefine/>
    <w:uiPriority w:val="39"/>
    <w:unhideWhenUsed/>
    <w:rsid w:val="00400EE9"/>
    <w:pPr>
      <w:spacing w:after="100"/>
      <w:ind w:left="220"/>
    </w:pPr>
  </w:style>
  <w:style w:type="paragraph" w:styleId="Subtitle">
    <w:name w:val="Subtitle"/>
    <w:basedOn w:val="Normal"/>
    <w:next w:val="Normal"/>
    <w:link w:val="SubtitleChar"/>
    <w:uiPriority w:val="11"/>
    <w:qFormat/>
    <w:rsid w:val="00F973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73A9"/>
    <w:rPr>
      <w:rFonts w:eastAsiaTheme="minorEastAsia"/>
      <w:color w:val="5A5A5A" w:themeColor="text1" w:themeTint="A5"/>
      <w:spacing w:val="15"/>
    </w:rPr>
  </w:style>
  <w:style w:type="character" w:styleId="LineNumber">
    <w:name w:val="line number"/>
    <w:basedOn w:val="DefaultParagraphFont"/>
    <w:uiPriority w:val="99"/>
    <w:semiHidden/>
    <w:unhideWhenUsed/>
    <w:rsid w:val="00AB5DCE"/>
  </w:style>
  <w:style w:type="paragraph" w:styleId="Bibliography">
    <w:name w:val="Bibliography"/>
    <w:basedOn w:val="Normal"/>
    <w:next w:val="Normal"/>
    <w:uiPriority w:val="37"/>
    <w:unhideWhenUsed/>
    <w:rsid w:val="00045293"/>
  </w:style>
  <w:style w:type="paragraph" w:styleId="EndnoteText">
    <w:name w:val="endnote text"/>
    <w:basedOn w:val="Normal"/>
    <w:link w:val="EndnoteTextChar"/>
    <w:uiPriority w:val="99"/>
    <w:semiHidden/>
    <w:unhideWhenUsed/>
    <w:rsid w:val="00957F6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7F68"/>
    <w:rPr>
      <w:sz w:val="20"/>
      <w:szCs w:val="20"/>
    </w:rPr>
  </w:style>
  <w:style w:type="character" w:styleId="EndnoteReference">
    <w:name w:val="endnote reference"/>
    <w:basedOn w:val="DefaultParagraphFont"/>
    <w:uiPriority w:val="99"/>
    <w:semiHidden/>
    <w:unhideWhenUsed/>
    <w:rsid w:val="00957F68"/>
    <w:rPr>
      <w:vertAlign w:val="superscript"/>
    </w:rPr>
  </w:style>
  <w:style w:type="paragraph" w:styleId="Title">
    <w:name w:val="Title"/>
    <w:basedOn w:val="Normal"/>
    <w:next w:val="Normal"/>
    <w:link w:val="TitleChar"/>
    <w:uiPriority w:val="10"/>
    <w:qFormat/>
    <w:rsid w:val="00927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02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27028"/>
    <w:rPr>
      <w:i/>
      <w:iCs/>
    </w:rPr>
  </w:style>
  <w:style w:type="paragraph" w:styleId="IntenseQuote">
    <w:name w:val="Intense Quote"/>
    <w:basedOn w:val="Normal"/>
    <w:next w:val="Normal"/>
    <w:link w:val="IntenseQuoteChar"/>
    <w:uiPriority w:val="30"/>
    <w:qFormat/>
    <w:rsid w:val="007835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83501"/>
    <w:rPr>
      <w:i/>
      <w:iCs/>
      <w:color w:val="4472C4" w:themeColor="accent1"/>
    </w:rPr>
  </w:style>
  <w:style w:type="character" w:customStyle="1" w:styleId="Style12">
    <w:name w:val="Style12"/>
    <w:basedOn w:val="DefaultParagraphFont"/>
    <w:uiPriority w:val="1"/>
    <w:rsid w:val="003930DF"/>
    <w:rPr>
      <w:rFonts w:ascii="Bodoni MT Black" w:hAnsi="Bodoni MT Black"/>
      <w:sz w:val="44"/>
    </w:rPr>
  </w:style>
  <w:style w:type="character" w:customStyle="1" w:styleId="Style18">
    <w:name w:val="Style18"/>
    <w:basedOn w:val="DefaultParagraphFont"/>
    <w:uiPriority w:val="1"/>
    <w:rsid w:val="00DA2720"/>
    <w:rPr>
      <w:rFonts w:ascii="Baskerville Old Face" w:hAnsi="Baskerville Old Face" w:hint="default"/>
      <w:sz w:val="28"/>
    </w:rPr>
  </w:style>
  <w:style w:type="character" w:customStyle="1" w:styleId="Style19">
    <w:name w:val="Style19"/>
    <w:basedOn w:val="DefaultParagraphFont"/>
    <w:uiPriority w:val="1"/>
    <w:rsid w:val="00DA2720"/>
    <w:rPr>
      <w:rFonts w:ascii="Baskerville Old Face" w:hAnsi="Baskerville Old Face" w:hint="default"/>
      <w:b/>
      <w:bCs w:val="0"/>
      <w:sz w:val="28"/>
    </w:rPr>
  </w:style>
  <w:style w:type="paragraph" w:styleId="NormalWeb">
    <w:name w:val="Normal (Web)"/>
    <w:basedOn w:val="Normal"/>
    <w:uiPriority w:val="99"/>
    <w:unhideWhenUsed/>
    <w:rsid w:val="002F331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3-xlarge">
    <w:name w:val="w3-xlarge"/>
    <w:basedOn w:val="Normal"/>
    <w:rsid w:val="002F33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F331C"/>
    <w:rPr>
      <w:b/>
      <w:bCs/>
    </w:rPr>
  </w:style>
  <w:style w:type="character" w:customStyle="1" w:styleId="Heading3Char">
    <w:name w:val="Heading 3 Char"/>
    <w:basedOn w:val="DefaultParagraphFont"/>
    <w:link w:val="Heading3"/>
    <w:uiPriority w:val="9"/>
    <w:semiHidden/>
    <w:rsid w:val="002F331C"/>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A24B00"/>
    <w:rPr>
      <w:sz w:val="16"/>
      <w:szCs w:val="16"/>
    </w:rPr>
  </w:style>
  <w:style w:type="paragraph" w:styleId="CommentText">
    <w:name w:val="annotation text"/>
    <w:basedOn w:val="Normal"/>
    <w:link w:val="CommentTextChar"/>
    <w:uiPriority w:val="99"/>
    <w:semiHidden/>
    <w:unhideWhenUsed/>
    <w:rsid w:val="00A24B00"/>
    <w:pPr>
      <w:spacing w:line="240" w:lineRule="auto"/>
    </w:pPr>
    <w:rPr>
      <w:sz w:val="20"/>
      <w:szCs w:val="20"/>
    </w:rPr>
  </w:style>
  <w:style w:type="character" w:customStyle="1" w:styleId="CommentTextChar">
    <w:name w:val="Comment Text Char"/>
    <w:basedOn w:val="DefaultParagraphFont"/>
    <w:link w:val="CommentText"/>
    <w:uiPriority w:val="99"/>
    <w:semiHidden/>
    <w:rsid w:val="00A24B00"/>
    <w:rPr>
      <w:sz w:val="20"/>
      <w:szCs w:val="20"/>
    </w:rPr>
  </w:style>
  <w:style w:type="paragraph" w:styleId="CommentSubject">
    <w:name w:val="annotation subject"/>
    <w:basedOn w:val="CommentText"/>
    <w:next w:val="CommentText"/>
    <w:link w:val="CommentSubjectChar"/>
    <w:uiPriority w:val="99"/>
    <w:semiHidden/>
    <w:unhideWhenUsed/>
    <w:rsid w:val="00A24B00"/>
    <w:rPr>
      <w:b/>
      <w:bCs/>
    </w:rPr>
  </w:style>
  <w:style w:type="character" w:customStyle="1" w:styleId="CommentSubjectChar">
    <w:name w:val="Comment Subject Char"/>
    <w:basedOn w:val="CommentTextChar"/>
    <w:link w:val="CommentSubject"/>
    <w:uiPriority w:val="99"/>
    <w:semiHidden/>
    <w:rsid w:val="00A24B00"/>
    <w:rPr>
      <w:b/>
      <w:bCs/>
      <w:sz w:val="20"/>
      <w:szCs w:val="20"/>
    </w:rPr>
  </w:style>
  <w:style w:type="paragraph" w:styleId="HTMLPreformatted">
    <w:name w:val="HTML Preformatted"/>
    <w:basedOn w:val="Normal"/>
    <w:link w:val="HTMLPreformattedChar"/>
    <w:uiPriority w:val="99"/>
    <w:semiHidden/>
    <w:unhideWhenUsed/>
    <w:rsid w:val="00F55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55AF8"/>
    <w:rPr>
      <w:rFonts w:ascii="Courier New" w:eastAsia="Times New Roman" w:hAnsi="Courier New" w:cs="Courier New"/>
      <w:sz w:val="20"/>
      <w:szCs w:val="20"/>
      <w:lang w:val="en-US"/>
    </w:rPr>
  </w:style>
  <w:style w:type="character" w:customStyle="1" w:styleId="kw1">
    <w:name w:val="kw1"/>
    <w:basedOn w:val="DefaultParagraphFont"/>
    <w:rsid w:val="00F55AF8"/>
  </w:style>
  <w:style w:type="character" w:customStyle="1" w:styleId="br0">
    <w:name w:val="br0"/>
    <w:basedOn w:val="DefaultParagraphFont"/>
    <w:rsid w:val="00F55AF8"/>
  </w:style>
  <w:style w:type="character" w:customStyle="1" w:styleId="de1">
    <w:name w:val="de1"/>
    <w:basedOn w:val="DefaultParagraphFont"/>
    <w:rsid w:val="00F55AF8"/>
  </w:style>
  <w:style w:type="character" w:customStyle="1" w:styleId="st1">
    <w:name w:val="st1"/>
    <w:basedOn w:val="DefaultParagraphFont"/>
    <w:rsid w:val="00F55AF8"/>
  </w:style>
  <w:style w:type="character" w:customStyle="1" w:styleId="nu0">
    <w:name w:val="nu0"/>
    <w:basedOn w:val="DefaultParagraphFont"/>
    <w:rsid w:val="00F55AF8"/>
  </w:style>
  <w:style w:type="character" w:customStyle="1" w:styleId="me0">
    <w:name w:val="me0"/>
    <w:basedOn w:val="DefaultParagraphFont"/>
    <w:rsid w:val="00F55AF8"/>
  </w:style>
  <w:style w:type="paragraph" w:customStyle="1" w:styleId="cpp-section">
    <w:name w:val="cpp-section"/>
    <w:basedOn w:val="Normal"/>
    <w:rsid w:val="00704E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rayon-p">
    <w:name w:val="crayon-p"/>
    <w:basedOn w:val="DefaultParagraphFont"/>
    <w:rsid w:val="00704E1A"/>
  </w:style>
  <w:style w:type="character" w:customStyle="1" w:styleId="crayon-t">
    <w:name w:val="crayon-t"/>
    <w:basedOn w:val="DefaultParagraphFont"/>
    <w:rsid w:val="00704E1A"/>
  </w:style>
  <w:style w:type="character" w:customStyle="1" w:styleId="crayon-h">
    <w:name w:val="crayon-h"/>
    <w:basedOn w:val="DefaultParagraphFont"/>
    <w:rsid w:val="00704E1A"/>
  </w:style>
  <w:style w:type="character" w:customStyle="1" w:styleId="crayon-e">
    <w:name w:val="crayon-e"/>
    <w:basedOn w:val="DefaultParagraphFont"/>
    <w:rsid w:val="00704E1A"/>
  </w:style>
  <w:style w:type="character" w:customStyle="1" w:styleId="crayon-sy">
    <w:name w:val="crayon-sy"/>
    <w:basedOn w:val="DefaultParagraphFont"/>
    <w:rsid w:val="00704E1A"/>
  </w:style>
  <w:style w:type="character" w:customStyle="1" w:styleId="crayon-m">
    <w:name w:val="crayon-m"/>
    <w:basedOn w:val="DefaultParagraphFont"/>
    <w:rsid w:val="00704E1A"/>
  </w:style>
  <w:style w:type="character" w:customStyle="1" w:styleId="crayon-o">
    <w:name w:val="crayon-o"/>
    <w:basedOn w:val="DefaultParagraphFont"/>
    <w:rsid w:val="00704E1A"/>
  </w:style>
  <w:style w:type="character" w:customStyle="1" w:styleId="crayon-v">
    <w:name w:val="crayon-v"/>
    <w:basedOn w:val="DefaultParagraphFont"/>
    <w:rsid w:val="00704E1A"/>
  </w:style>
  <w:style w:type="character" w:customStyle="1" w:styleId="crayon-i">
    <w:name w:val="crayon-i"/>
    <w:basedOn w:val="DefaultParagraphFont"/>
    <w:rsid w:val="00704E1A"/>
  </w:style>
  <w:style w:type="character" w:customStyle="1" w:styleId="crayon-st">
    <w:name w:val="crayon-st"/>
    <w:basedOn w:val="DefaultParagraphFont"/>
    <w:rsid w:val="00704E1A"/>
  </w:style>
  <w:style w:type="character" w:customStyle="1" w:styleId="crayon-c">
    <w:name w:val="crayon-c"/>
    <w:basedOn w:val="DefaultParagraphFont"/>
    <w:rsid w:val="00704E1A"/>
  </w:style>
  <w:style w:type="character" w:customStyle="1" w:styleId="crayon-s">
    <w:name w:val="crayon-s"/>
    <w:basedOn w:val="DefaultParagraphFont"/>
    <w:rsid w:val="00704E1A"/>
  </w:style>
  <w:style w:type="character" w:customStyle="1" w:styleId="crayon-r">
    <w:name w:val="crayon-r"/>
    <w:basedOn w:val="DefaultParagraphFont"/>
    <w:rsid w:val="00704E1A"/>
  </w:style>
  <w:style w:type="character" w:customStyle="1" w:styleId="crayon-cn">
    <w:name w:val="crayon-cn"/>
    <w:basedOn w:val="DefaultParagraphFont"/>
    <w:rsid w:val="00704E1A"/>
  </w:style>
  <w:style w:type="character" w:styleId="HTMLCode">
    <w:name w:val="HTML Code"/>
    <w:basedOn w:val="DefaultParagraphFont"/>
    <w:uiPriority w:val="99"/>
    <w:semiHidden/>
    <w:unhideWhenUsed/>
    <w:rsid w:val="00704E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993">
      <w:bodyDiv w:val="1"/>
      <w:marLeft w:val="0"/>
      <w:marRight w:val="0"/>
      <w:marTop w:val="0"/>
      <w:marBottom w:val="0"/>
      <w:divBdr>
        <w:top w:val="none" w:sz="0" w:space="0" w:color="auto"/>
        <w:left w:val="none" w:sz="0" w:space="0" w:color="auto"/>
        <w:bottom w:val="none" w:sz="0" w:space="0" w:color="auto"/>
        <w:right w:val="none" w:sz="0" w:space="0" w:color="auto"/>
      </w:divBdr>
    </w:div>
    <w:div w:id="240985878">
      <w:bodyDiv w:val="1"/>
      <w:marLeft w:val="0"/>
      <w:marRight w:val="0"/>
      <w:marTop w:val="0"/>
      <w:marBottom w:val="0"/>
      <w:divBdr>
        <w:top w:val="none" w:sz="0" w:space="0" w:color="auto"/>
        <w:left w:val="none" w:sz="0" w:space="0" w:color="auto"/>
        <w:bottom w:val="none" w:sz="0" w:space="0" w:color="auto"/>
        <w:right w:val="none" w:sz="0" w:space="0" w:color="auto"/>
      </w:divBdr>
    </w:div>
    <w:div w:id="257447449">
      <w:bodyDiv w:val="1"/>
      <w:marLeft w:val="0"/>
      <w:marRight w:val="0"/>
      <w:marTop w:val="0"/>
      <w:marBottom w:val="0"/>
      <w:divBdr>
        <w:top w:val="none" w:sz="0" w:space="0" w:color="auto"/>
        <w:left w:val="none" w:sz="0" w:space="0" w:color="auto"/>
        <w:bottom w:val="none" w:sz="0" w:space="0" w:color="auto"/>
        <w:right w:val="none" w:sz="0" w:space="0" w:color="auto"/>
      </w:divBdr>
    </w:div>
    <w:div w:id="432166674">
      <w:bodyDiv w:val="1"/>
      <w:marLeft w:val="0"/>
      <w:marRight w:val="0"/>
      <w:marTop w:val="0"/>
      <w:marBottom w:val="0"/>
      <w:divBdr>
        <w:top w:val="none" w:sz="0" w:space="0" w:color="auto"/>
        <w:left w:val="none" w:sz="0" w:space="0" w:color="auto"/>
        <w:bottom w:val="none" w:sz="0" w:space="0" w:color="auto"/>
        <w:right w:val="none" w:sz="0" w:space="0" w:color="auto"/>
      </w:divBdr>
    </w:div>
    <w:div w:id="464549218">
      <w:bodyDiv w:val="1"/>
      <w:marLeft w:val="0"/>
      <w:marRight w:val="0"/>
      <w:marTop w:val="0"/>
      <w:marBottom w:val="0"/>
      <w:divBdr>
        <w:top w:val="none" w:sz="0" w:space="0" w:color="auto"/>
        <w:left w:val="none" w:sz="0" w:space="0" w:color="auto"/>
        <w:bottom w:val="none" w:sz="0" w:space="0" w:color="auto"/>
        <w:right w:val="none" w:sz="0" w:space="0" w:color="auto"/>
      </w:divBdr>
    </w:div>
    <w:div w:id="492835122">
      <w:bodyDiv w:val="1"/>
      <w:marLeft w:val="0"/>
      <w:marRight w:val="0"/>
      <w:marTop w:val="0"/>
      <w:marBottom w:val="0"/>
      <w:divBdr>
        <w:top w:val="none" w:sz="0" w:space="0" w:color="auto"/>
        <w:left w:val="none" w:sz="0" w:space="0" w:color="auto"/>
        <w:bottom w:val="none" w:sz="0" w:space="0" w:color="auto"/>
        <w:right w:val="none" w:sz="0" w:space="0" w:color="auto"/>
      </w:divBdr>
    </w:div>
    <w:div w:id="618268415">
      <w:bodyDiv w:val="1"/>
      <w:marLeft w:val="0"/>
      <w:marRight w:val="0"/>
      <w:marTop w:val="0"/>
      <w:marBottom w:val="0"/>
      <w:divBdr>
        <w:top w:val="none" w:sz="0" w:space="0" w:color="auto"/>
        <w:left w:val="none" w:sz="0" w:space="0" w:color="auto"/>
        <w:bottom w:val="none" w:sz="0" w:space="0" w:color="auto"/>
        <w:right w:val="none" w:sz="0" w:space="0" w:color="auto"/>
      </w:divBdr>
    </w:div>
    <w:div w:id="621618721">
      <w:bodyDiv w:val="1"/>
      <w:marLeft w:val="0"/>
      <w:marRight w:val="0"/>
      <w:marTop w:val="0"/>
      <w:marBottom w:val="0"/>
      <w:divBdr>
        <w:top w:val="none" w:sz="0" w:space="0" w:color="auto"/>
        <w:left w:val="none" w:sz="0" w:space="0" w:color="auto"/>
        <w:bottom w:val="none" w:sz="0" w:space="0" w:color="auto"/>
        <w:right w:val="none" w:sz="0" w:space="0" w:color="auto"/>
      </w:divBdr>
    </w:div>
    <w:div w:id="745105539">
      <w:bodyDiv w:val="1"/>
      <w:marLeft w:val="0"/>
      <w:marRight w:val="0"/>
      <w:marTop w:val="0"/>
      <w:marBottom w:val="0"/>
      <w:divBdr>
        <w:top w:val="none" w:sz="0" w:space="0" w:color="auto"/>
        <w:left w:val="none" w:sz="0" w:space="0" w:color="auto"/>
        <w:bottom w:val="none" w:sz="0" w:space="0" w:color="auto"/>
        <w:right w:val="none" w:sz="0" w:space="0" w:color="auto"/>
      </w:divBdr>
      <w:divsChild>
        <w:div w:id="1413509122">
          <w:marLeft w:val="0"/>
          <w:marRight w:val="0"/>
          <w:marTop w:val="300"/>
          <w:marBottom w:val="300"/>
          <w:divBdr>
            <w:top w:val="none" w:sz="0" w:space="0" w:color="auto"/>
            <w:left w:val="none" w:sz="0" w:space="0" w:color="auto"/>
            <w:bottom w:val="none" w:sz="0" w:space="0" w:color="auto"/>
            <w:right w:val="none" w:sz="0" w:space="0" w:color="auto"/>
          </w:divBdr>
          <w:divsChild>
            <w:div w:id="97926115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0561394">
      <w:bodyDiv w:val="1"/>
      <w:marLeft w:val="0"/>
      <w:marRight w:val="0"/>
      <w:marTop w:val="0"/>
      <w:marBottom w:val="0"/>
      <w:divBdr>
        <w:top w:val="none" w:sz="0" w:space="0" w:color="auto"/>
        <w:left w:val="none" w:sz="0" w:space="0" w:color="auto"/>
        <w:bottom w:val="none" w:sz="0" w:space="0" w:color="auto"/>
        <w:right w:val="none" w:sz="0" w:space="0" w:color="auto"/>
      </w:divBdr>
      <w:divsChild>
        <w:div w:id="1792240865">
          <w:marLeft w:val="0"/>
          <w:marRight w:val="0"/>
          <w:marTop w:val="300"/>
          <w:marBottom w:val="300"/>
          <w:divBdr>
            <w:top w:val="none" w:sz="0" w:space="0" w:color="auto"/>
            <w:left w:val="none" w:sz="0" w:space="0" w:color="auto"/>
            <w:bottom w:val="none" w:sz="0" w:space="0" w:color="auto"/>
            <w:right w:val="none" w:sz="0" w:space="0" w:color="auto"/>
          </w:divBdr>
          <w:divsChild>
            <w:div w:id="14282335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99109822">
      <w:bodyDiv w:val="1"/>
      <w:marLeft w:val="0"/>
      <w:marRight w:val="0"/>
      <w:marTop w:val="0"/>
      <w:marBottom w:val="0"/>
      <w:divBdr>
        <w:top w:val="none" w:sz="0" w:space="0" w:color="auto"/>
        <w:left w:val="none" w:sz="0" w:space="0" w:color="auto"/>
        <w:bottom w:val="none" w:sz="0" w:space="0" w:color="auto"/>
        <w:right w:val="none" w:sz="0" w:space="0" w:color="auto"/>
      </w:divBdr>
    </w:div>
    <w:div w:id="850607905">
      <w:bodyDiv w:val="1"/>
      <w:marLeft w:val="0"/>
      <w:marRight w:val="0"/>
      <w:marTop w:val="0"/>
      <w:marBottom w:val="0"/>
      <w:divBdr>
        <w:top w:val="none" w:sz="0" w:space="0" w:color="auto"/>
        <w:left w:val="none" w:sz="0" w:space="0" w:color="auto"/>
        <w:bottom w:val="none" w:sz="0" w:space="0" w:color="auto"/>
        <w:right w:val="none" w:sz="0" w:space="0" w:color="auto"/>
      </w:divBdr>
    </w:div>
    <w:div w:id="916132885">
      <w:bodyDiv w:val="1"/>
      <w:marLeft w:val="0"/>
      <w:marRight w:val="0"/>
      <w:marTop w:val="0"/>
      <w:marBottom w:val="0"/>
      <w:divBdr>
        <w:top w:val="none" w:sz="0" w:space="0" w:color="auto"/>
        <w:left w:val="none" w:sz="0" w:space="0" w:color="auto"/>
        <w:bottom w:val="none" w:sz="0" w:space="0" w:color="auto"/>
        <w:right w:val="none" w:sz="0" w:space="0" w:color="auto"/>
      </w:divBdr>
    </w:div>
    <w:div w:id="932665091">
      <w:bodyDiv w:val="1"/>
      <w:marLeft w:val="0"/>
      <w:marRight w:val="0"/>
      <w:marTop w:val="0"/>
      <w:marBottom w:val="0"/>
      <w:divBdr>
        <w:top w:val="none" w:sz="0" w:space="0" w:color="auto"/>
        <w:left w:val="none" w:sz="0" w:space="0" w:color="auto"/>
        <w:bottom w:val="none" w:sz="0" w:space="0" w:color="auto"/>
        <w:right w:val="none" w:sz="0" w:space="0" w:color="auto"/>
      </w:divBdr>
    </w:div>
    <w:div w:id="973945814">
      <w:bodyDiv w:val="1"/>
      <w:marLeft w:val="0"/>
      <w:marRight w:val="0"/>
      <w:marTop w:val="0"/>
      <w:marBottom w:val="0"/>
      <w:divBdr>
        <w:top w:val="none" w:sz="0" w:space="0" w:color="auto"/>
        <w:left w:val="none" w:sz="0" w:space="0" w:color="auto"/>
        <w:bottom w:val="none" w:sz="0" w:space="0" w:color="auto"/>
        <w:right w:val="none" w:sz="0" w:space="0" w:color="auto"/>
      </w:divBdr>
    </w:div>
    <w:div w:id="985089768">
      <w:bodyDiv w:val="1"/>
      <w:marLeft w:val="0"/>
      <w:marRight w:val="0"/>
      <w:marTop w:val="0"/>
      <w:marBottom w:val="0"/>
      <w:divBdr>
        <w:top w:val="none" w:sz="0" w:space="0" w:color="auto"/>
        <w:left w:val="none" w:sz="0" w:space="0" w:color="auto"/>
        <w:bottom w:val="none" w:sz="0" w:space="0" w:color="auto"/>
        <w:right w:val="none" w:sz="0" w:space="0" w:color="auto"/>
      </w:divBdr>
    </w:div>
    <w:div w:id="1012417176">
      <w:bodyDiv w:val="1"/>
      <w:marLeft w:val="0"/>
      <w:marRight w:val="0"/>
      <w:marTop w:val="0"/>
      <w:marBottom w:val="0"/>
      <w:divBdr>
        <w:top w:val="none" w:sz="0" w:space="0" w:color="auto"/>
        <w:left w:val="none" w:sz="0" w:space="0" w:color="auto"/>
        <w:bottom w:val="none" w:sz="0" w:space="0" w:color="auto"/>
        <w:right w:val="none" w:sz="0" w:space="0" w:color="auto"/>
      </w:divBdr>
    </w:div>
    <w:div w:id="1088039881">
      <w:bodyDiv w:val="1"/>
      <w:marLeft w:val="0"/>
      <w:marRight w:val="0"/>
      <w:marTop w:val="0"/>
      <w:marBottom w:val="0"/>
      <w:divBdr>
        <w:top w:val="none" w:sz="0" w:space="0" w:color="auto"/>
        <w:left w:val="none" w:sz="0" w:space="0" w:color="auto"/>
        <w:bottom w:val="none" w:sz="0" w:space="0" w:color="auto"/>
        <w:right w:val="none" w:sz="0" w:space="0" w:color="auto"/>
      </w:divBdr>
    </w:div>
    <w:div w:id="1218667283">
      <w:bodyDiv w:val="1"/>
      <w:marLeft w:val="0"/>
      <w:marRight w:val="0"/>
      <w:marTop w:val="0"/>
      <w:marBottom w:val="0"/>
      <w:divBdr>
        <w:top w:val="none" w:sz="0" w:space="0" w:color="auto"/>
        <w:left w:val="none" w:sz="0" w:space="0" w:color="auto"/>
        <w:bottom w:val="none" w:sz="0" w:space="0" w:color="auto"/>
        <w:right w:val="none" w:sz="0" w:space="0" w:color="auto"/>
      </w:divBdr>
    </w:div>
    <w:div w:id="1362365013">
      <w:bodyDiv w:val="1"/>
      <w:marLeft w:val="0"/>
      <w:marRight w:val="0"/>
      <w:marTop w:val="0"/>
      <w:marBottom w:val="0"/>
      <w:divBdr>
        <w:top w:val="none" w:sz="0" w:space="0" w:color="auto"/>
        <w:left w:val="none" w:sz="0" w:space="0" w:color="auto"/>
        <w:bottom w:val="none" w:sz="0" w:space="0" w:color="auto"/>
        <w:right w:val="none" w:sz="0" w:space="0" w:color="auto"/>
      </w:divBdr>
    </w:div>
    <w:div w:id="1442526094">
      <w:bodyDiv w:val="1"/>
      <w:marLeft w:val="0"/>
      <w:marRight w:val="0"/>
      <w:marTop w:val="0"/>
      <w:marBottom w:val="0"/>
      <w:divBdr>
        <w:top w:val="none" w:sz="0" w:space="0" w:color="auto"/>
        <w:left w:val="none" w:sz="0" w:space="0" w:color="auto"/>
        <w:bottom w:val="none" w:sz="0" w:space="0" w:color="auto"/>
        <w:right w:val="none" w:sz="0" w:space="0" w:color="auto"/>
      </w:divBdr>
    </w:div>
    <w:div w:id="1462117381">
      <w:bodyDiv w:val="1"/>
      <w:marLeft w:val="0"/>
      <w:marRight w:val="0"/>
      <w:marTop w:val="0"/>
      <w:marBottom w:val="0"/>
      <w:divBdr>
        <w:top w:val="none" w:sz="0" w:space="0" w:color="auto"/>
        <w:left w:val="none" w:sz="0" w:space="0" w:color="auto"/>
        <w:bottom w:val="none" w:sz="0" w:space="0" w:color="auto"/>
        <w:right w:val="none" w:sz="0" w:space="0" w:color="auto"/>
      </w:divBdr>
    </w:div>
    <w:div w:id="1578130225">
      <w:bodyDiv w:val="1"/>
      <w:marLeft w:val="0"/>
      <w:marRight w:val="0"/>
      <w:marTop w:val="0"/>
      <w:marBottom w:val="0"/>
      <w:divBdr>
        <w:top w:val="none" w:sz="0" w:space="0" w:color="auto"/>
        <w:left w:val="none" w:sz="0" w:space="0" w:color="auto"/>
        <w:bottom w:val="none" w:sz="0" w:space="0" w:color="auto"/>
        <w:right w:val="none" w:sz="0" w:space="0" w:color="auto"/>
      </w:divBdr>
      <w:divsChild>
        <w:div w:id="842624987">
          <w:marLeft w:val="0"/>
          <w:marRight w:val="0"/>
          <w:marTop w:val="300"/>
          <w:marBottom w:val="300"/>
          <w:divBdr>
            <w:top w:val="none" w:sz="0" w:space="0" w:color="auto"/>
            <w:left w:val="none" w:sz="0" w:space="0" w:color="auto"/>
            <w:bottom w:val="none" w:sz="0" w:space="0" w:color="auto"/>
            <w:right w:val="none" w:sz="0" w:space="0" w:color="auto"/>
          </w:divBdr>
          <w:divsChild>
            <w:div w:id="19588748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80939301">
      <w:bodyDiv w:val="1"/>
      <w:marLeft w:val="0"/>
      <w:marRight w:val="0"/>
      <w:marTop w:val="0"/>
      <w:marBottom w:val="0"/>
      <w:divBdr>
        <w:top w:val="none" w:sz="0" w:space="0" w:color="auto"/>
        <w:left w:val="none" w:sz="0" w:space="0" w:color="auto"/>
        <w:bottom w:val="none" w:sz="0" w:space="0" w:color="auto"/>
        <w:right w:val="none" w:sz="0" w:space="0" w:color="auto"/>
      </w:divBdr>
    </w:div>
    <w:div w:id="1585527479">
      <w:bodyDiv w:val="1"/>
      <w:marLeft w:val="0"/>
      <w:marRight w:val="0"/>
      <w:marTop w:val="0"/>
      <w:marBottom w:val="0"/>
      <w:divBdr>
        <w:top w:val="none" w:sz="0" w:space="0" w:color="auto"/>
        <w:left w:val="none" w:sz="0" w:space="0" w:color="auto"/>
        <w:bottom w:val="none" w:sz="0" w:space="0" w:color="auto"/>
        <w:right w:val="none" w:sz="0" w:space="0" w:color="auto"/>
      </w:divBdr>
    </w:div>
    <w:div w:id="1650355582">
      <w:bodyDiv w:val="1"/>
      <w:marLeft w:val="0"/>
      <w:marRight w:val="0"/>
      <w:marTop w:val="0"/>
      <w:marBottom w:val="0"/>
      <w:divBdr>
        <w:top w:val="none" w:sz="0" w:space="0" w:color="auto"/>
        <w:left w:val="none" w:sz="0" w:space="0" w:color="auto"/>
        <w:bottom w:val="none" w:sz="0" w:space="0" w:color="auto"/>
        <w:right w:val="none" w:sz="0" w:space="0" w:color="auto"/>
      </w:divBdr>
    </w:div>
    <w:div w:id="1693610839">
      <w:bodyDiv w:val="1"/>
      <w:marLeft w:val="0"/>
      <w:marRight w:val="0"/>
      <w:marTop w:val="0"/>
      <w:marBottom w:val="0"/>
      <w:divBdr>
        <w:top w:val="none" w:sz="0" w:space="0" w:color="auto"/>
        <w:left w:val="none" w:sz="0" w:space="0" w:color="auto"/>
        <w:bottom w:val="none" w:sz="0" w:space="0" w:color="auto"/>
        <w:right w:val="none" w:sz="0" w:space="0" w:color="auto"/>
      </w:divBdr>
    </w:div>
    <w:div w:id="1783068611">
      <w:bodyDiv w:val="1"/>
      <w:marLeft w:val="0"/>
      <w:marRight w:val="0"/>
      <w:marTop w:val="0"/>
      <w:marBottom w:val="0"/>
      <w:divBdr>
        <w:top w:val="none" w:sz="0" w:space="0" w:color="auto"/>
        <w:left w:val="none" w:sz="0" w:space="0" w:color="auto"/>
        <w:bottom w:val="none" w:sz="0" w:space="0" w:color="auto"/>
        <w:right w:val="none" w:sz="0" w:space="0" w:color="auto"/>
      </w:divBdr>
      <w:divsChild>
        <w:div w:id="1596937666">
          <w:marLeft w:val="0"/>
          <w:marRight w:val="0"/>
          <w:marTop w:val="240"/>
          <w:marBottom w:val="240"/>
          <w:divBdr>
            <w:top w:val="none" w:sz="0" w:space="0" w:color="auto"/>
            <w:left w:val="none" w:sz="0" w:space="0" w:color="auto"/>
            <w:bottom w:val="none" w:sz="0" w:space="0" w:color="auto"/>
            <w:right w:val="none" w:sz="0" w:space="0" w:color="auto"/>
          </w:divBdr>
        </w:div>
      </w:divsChild>
    </w:div>
    <w:div w:id="1794473678">
      <w:bodyDiv w:val="1"/>
      <w:marLeft w:val="0"/>
      <w:marRight w:val="0"/>
      <w:marTop w:val="0"/>
      <w:marBottom w:val="0"/>
      <w:divBdr>
        <w:top w:val="none" w:sz="0" w:space="0" w:color="auto"/>
        <w:left w:val="none" w:sz="0" w:space="0" w:color="auto"/>
        <w:bottom w:val="none" w:sz="0" w:space="0" w:color="auto"/>
        <w:right w:val="none" w:sz="0" w:space="0" w:color="auto"/>
      </w:divBdr>
      <w:divsChild>
        <w:div w:id="981159581">
          <w:marLeft w:val="0"/>
          <w:marRight w:val="0"/>
          <w:marTop w:val="300"/>
          <w:marBottom w:val="300"/>
          <w:divBdr>
            <w:top w:val="none" w:sz="0" w:space="0" w:color="auto"/>
            <w:left w:val="none" w:sz="0" w:space="0" w:color="auto"/>
            <w:bottom w:val="none" w:sz="0" w:space="0" w:color="auto"/>
            <w:right w:val="none" w:sz="0" w:space="0" w:color="auto"/>
          </w:divBdr>
          <w:divsChild>
            <w:div w:id="563271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0028452">
      <w:bodyDiv w:val="1"/>
      <w:marLeft w:val="0"/>
      <w:marRight w:val="0"/>
      <w:marTop w:val="0"/>
      <w:marBottom w:val="0"/>
      <w:divBdr>
        <w:top w:val="none" w:sz="0" w:space="0" w:color="auto"/>
        <w:left w:val="none" w:sz="0" w:space="0" w:color="auto"/>
        <w:bottom w:val="none" w:sz="0" w:space="0" w:color="auto"/>
        <w:right w:val="none" w:sz="0" w:space="0" w:color="auto"/>
      </w:divBdr>
    </w:div>
    <w:div w:id="1829397007">
      <w:bodyDiv w:val="1"/>
      <w:marLeft w:val="0"/>
      <w:marRight w:val="0"/>
      <w:marTop w:val="0"/>
      <w:marBottom w:val="0"/>
      <w:divBdr>
        <w:top w:val="none" w:sz="0" w:space="0" w:color="auto"/>
        <w:left w:val="none" w:sz="0" w:space="0" w:color="auto"/>
        <w:bottom w:val="none" w:sz="0" w:space="0" w:color="auto"/>
        <w:right w:val="none" w:sz="0" w:space="0" w:color="auto"/>
      </w:divBdr>
    </w:div>
    <w:div w:id="1867862058">
      <w:bodyDiv w:val="1"/>
      <w:marLeft w:val="0"/>
      <w:marRight w:val="0"/>
      <w:marTop w:val="0"/>
      <w:marBottom w:val="0"/>
      <w:divBdr>
        <w:top w:val="none" w:sz="0" w:space="0" w:color="auto"/>
        <w:left w:val="none" w:sz="0" w:space="0" w:color="auto"/>
        <w:bottom w:val="none" w:sz="0" w:space="0" w:color="auto"/>
        <w:right w:val="none" w:sz="0" w:space="0" w:color="auto"/>
      </w:divBdr>
    </w:div>
    <w:div w:id="1936596093">
      <w:bodyDiv w:val="1"/>
      <w:marLeft w:val="0"/>
      <w:marRight w:val="0"/>
      <w:marTop w:val="0"/>
      <w:marBottom w:val="0"/>
      <w:divBdr>
        <w:top w:val="none" w:sz="0" w:space="0" w:color="auto"/>
        <w:left w:val="none" w:sz="0" w:space="0" w:color="auto"/>
        <w:bottom w:val="none" w:sz="0" w:space="0" w:color="auto"/>
        <w:right w:val="none" w:sz="0" w:space="0" w:color="auto"/>
      </w:divBdr>
    </w:div>
    <w:div w:id="1981957381">
      <w:bodyDiv w:val="1"/>
      <w:marLeft w:val="0"/>
      <w:marRight w:val="0"/>
      <w:marTop w:val="0"/>
      <w:marBottom w:val="0"/>
      <w:divBdr>
        <w:top w:val="none" w:sz="0" w:space="0" w:color="auto"/>
        <w:left w:val="none" w:sz="0" w:space="0" w:color="auto"/>
        <w:bottom w:val="none" w:sz="0" w:space="0" w:color="auto"/>
        <w:right w:val="none" w:sz="0" w:space="0" w:color="auto"/>
      </w:divBdr>
    </w:div>
    <w:div w:id="1985038290">
      <w:bodyDiv w:val="1"/>
      <w:marLeft w:val="0"/>
      <w:marRight w:val="0"/>
      <w:marTop w:val="0"/>
      <w:marBottom w:val="0"/>
      <w:divBdr>
        <w:top w:val="none" w:sz="0" w:space="0" w:color="auto"/>
        <w:left w:val="none" w:sz="0" w:space="0" w:color="auto"/>
        <w:bottom w:val="none" w:sz="0" w:space="0" w:color="auto"/>
        <w:right w:val="none" w:sz="0" w:space="0" w:color="auto"/>
      </w:divBdr>
    </w:div>
    <w:div w:id="2008093136">
      <w:bodyDiv w:val="1"/>
      <w:marLeft w:val="0"/>
      <w:marRight w:val="0"/>
      <w:marTop w:val="0"/>
      <w:marBottom w:val="0"/>
      <w:divBdr>
        <w:top w:val="none" w:sz="0" w:space="0" w:color="auto"/>
        <w:left w:val="none" w:sz="0" w:space="0" w:color="auto"/>
        <w:bottom w:val="none" w:sz="0" w:space="0" w:color="auto"/>
        <w:right w:val="none" w:sz="0" w:space="0" w:color="auto"/>
      </w:divBdr>
    </w:div>
    <w:div w:id="210032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earncpp.com/cpp-tutorial/102-composition/"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k\Desktop\I%20Pictures\lab%20manual\CO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{71D98654-647D-4E62-B9D4-ADEA09912A62}</b:Guid>
    <b:RefOrder>1</b:RefOrder>
  </b:Source>
  <b:Source>
    <b:Tag>Placeholder2</b:Tag>
    <b:SourceType>Book</b:SourceType>
    <b:Guid>{76E3747F-57F8-42F7-9ABA-FAB546522ACF}</b:Guid>
    <b:RefOrder>2</b:RefOrder>
  </b:Source>
  <b:Source>
    <b:Tag>wkk</b:Tag>
    <b:SourceType>BookSection</b:SourceType>
    <b:Guid>{BD1EFC1F-8A26-4ACA-8571-667963633BE5}</b:Guid>
    <b:Author>
      <b:Author>
        <b:NameList>
          <b:Person>
            <b:Last>/wkkdl33</b:Last>
          </b:Person>
        </b:NameList>
      </b:Author>
    </b:Author>
    <b:BookTitle>mrjj3lj</b:BookTitle>
    <b:RefOrder>3</b:RefOrder>
  </b:Source>
  <b:Source>
    <b:Tag>fmr</b:Tag>
    <b:SourceType>BookSection</b:SourceType>
    <b:Guid>{298EE4C3-B6DD-42F9-B5CC-EF9F108A457E}</b:Guid>
    <b:Author>
      <b:Author>
        <b:NameList>
          <b:Person>
            <b:Last>fmrkg</b:Last>
          </b:Person>
        </b:NameList>
      </b:Author>
      <b:BookAuthor>
        <b:NameList>
          <b:Person>
            <b:Last>rnj4tg</b:Last>
          </b:Person>
        </b:NameList>
      </b:BookAuthor>
    </b:Author>
    <b:RefOrder>4</b:RefOrder>
  </b:Source>
  <b:Source>
    <b:Tag>Pag17</b:Tag>
    <b:SourceType>InternetSite</b:SourceType>
    <b:Guid>{735A178F-69F8-4548-9D87-D6C1CC66FF98}</b:Guid>
    <b:Title>PageTutor.com</b:Title>
    <b:YearAccessed>2017</b:YearAccessed>
    <b:MonthAccessed>jan </b:MonthAccessed>
    <b:DayAccessed>25</b:DayAccessed>
    <b:URL>http://www.pagetutor.com/html_tutor/lesson01.html</b:URL>
    <b:RefOrder>5</b:RefOrder>
  </b:Source>
  <b:Source>
    <b:Tag>W3S18</b:Tag>
    <b:SourceType>InternetSite</b:SourceType>
    <b:Guid>{57EE6BE9-A9EC-4647-94CC-1F5ECECCF6B4}</b:Guid>
    <b:Title>W3 Schools</b:Title>
    <b:YearAccessed>2018</b:YearAccessed>
    <b:MonthAccessed>jan</b:MonthAccessed>
    <b:DayAccessed>20</b:DayAccessed>
    <b:URL>https://www.w3schools.com/html/html_attributes.asp</b:URL>
    <b:RefOrder>6</b:RefOrder>
  </b:Source>
  <b:Source>
    <b:Tag>W3S181</b:Tag>
    <b:SourceType>InternetSite</b:SourceType>
    <b:Guid>{8F7E9C19-DB8D-4F90-956F-2CAB4E2A8F41}</b:Guid>
    <b:Title>W3Schools</b:Title>
    <b:YearAccessed>2018</b:YearAccessed>
    <b:MonthAccessed>jan</b:MonthAccessed>
    <b:DayAccessed>20</b:DayAccessed>
    <b:URL>https://www.w3schools.com/css/css_margin.asp</b:URL>
    <b:RefOrder>7</b:RefOrder>
  </b:Source>
  <b:Source>
    <b:Tag>Tur18</b:Tag>
    <b:SourceType>InternetSite</b:SourceType>
    <b:Guid>{F8C7E79B-3091-472E-B2CE-77A20191CC63}</b:Guid>
    <b:Title>TurboFuture</b:Title>
    <b:YearAccessed>2018</b:YearAccessed>
    <b:MonthAccessed>jan</b:MonthAccessed>
    <b:DayAccessed>25</b:DayAccessed>
    <b:URL>https://turbofuture.com/computers/Basic-HTML-Part-1-Hello-World</b:URL>
    <b:RefOrder>8</b:RefOrder>
  </b:Source>
  <b:Source>
    <b:Tag>ICS17</b:Tag>
    <b:SourceType>InternetSite</b:SourceType>
    <b:Guid>{2C75FC28-6446-4B5D-A43B-B2B0160CE9D8}</b:Guid>
    <b:Title>ICS Google group</b:Title>
    <b:YearAccessed>2017</b:YearAccessed>
    <b:MonthAccessed>nov</b:MonthAccessed>
    <b:DayAccessed>5</b:DayAccessed>
    <b:URL>https://docs.google.com/viewer?a=v&amp;pid=forums&amp;srcid=MDg0ODUwNzI2NzMwODYzNzQ4ODUBMTMxNTgxMzM4NzY1NTQ4NjkxNDcBamlPLW9IWjdEZ0FKATAuMQEBdjI&amp;authuser=0</b:URL>
    <b:RefOrder>9</b:RefOrder>
  </b:Source>
  <b:Source>
    <b:Tag>ICS171</b:Tag>
    <b:SourceType>InternetSite</b:SourceType>
    <b:Guid>{5F579026-3C2A-4F0E-9A79-EF2CCA880ACD}</b:Guid>
    <b:Title>ICS google group</b:Title>
    <b:YearAccessed>2017</b:YearAccessed>
    <b:MonthAccessed>nov</b:MonthAccessed>
    <b:DayAccessed>5</b:DayAccessed>
    <b:URL>https://docs.google.com/viewer?a=v&amp;pid=forums&amp;srcid=MDg0ODUwNzI2NzMwODYzNzQ4ODUBMTMxNTgxMzM4NzY1NTQ4NjkxNDcBamlPLW9IWjdEZ0FKATAuMgEBdjI&amp;authuser=0</b:URL>
    <b:RefOrder>10</b:RefOrder>
  </b:Source>
  <b:Source>
    <b:Tag>goo17</b:Tag>
    <b:SourceType>InternetSite</b:SourceType>
    <b:Guid>{6D9B4EB3-8E58-4A08-9323-F51C9BD5286A}</b:Guid>
    <b:Title>google group</b:Title>
    <b:YearAccessed>2017</b:YearAccessed>
    <b:MonthAccessed>nov</b:MonthAccessed>
    <b:DayAccessed>1</b:DayAccessed>
    <b:URL>https://docs.google.com/viewer?a=v&amp;pid=forums&amp;srcid=MDg0ODUwNzI2NzMwODYzNzQ4ODUBMDczNTk5MjA3NjEzMTQ1NDU1MjMBdGRtYWRXUGNDd0FKATAuMQEBdjI&amp;authuser=0</b:URL>
    <b:RefOrder>11</b:RefOrder>
  </b:Source>
  <b:Source>
    <b:Tag>msw17</b:Tag>
    <b:SourceType>InternetSite</b:SourceType>
    <b:Guid>{642B9988-9473-42A9-BF58-0D640C9F6BF0}</b:Guid>
    <b:Title>ms word tutorial</b:Title>
    <b:YearAccessed>2017</b:YearAccessed>
    <b:MonthAccessed>nov</b:MonthAccessed>
    <b:DayAccessed>2</b:DayAccessed>
    <b:URL>https://docs.google.com/viewer?a=v&amp;pid=forums&amp;srcid=MDg0ODUwNzI2NzMwODYzNzQ4ODUBMDczNTk5MjA3NjEzMTQ1NDU1MjMBdGRtYWRXUGNDd0FKATAuMgEBdjI&amp;authuser=0</b:URL>
    <b:RefOrder>12</b:RefOrder>
  </b:Source>
  <b:Source>
    <b:Tag>ICS172</b:Tag>
    <b:SourceType>InternetSite</b:SourceType>
    <b:Guid>{D8157466-C674-46D0-8920-470E51F8335C}</b:Guid>
    <b:Title>ICS google group</b:Title>
    <b:YearAccessed>2017</b:YearAccessed>
    <b:MonthAccessed>nov</b:MonthAccessed>
    <b:DayAccessed>1</b:DayAccessed>
    <b:URL>https://docs.google.com/viewer?a=v&amp;pid=forums&amp;srcid=MDg0ODUwNzI2NzMwODYzNzQ4ODUBMDczNTk5MjA3NjEzMTQ1NDU1MjMBdGRtYWRXUGNDd0FKATAuMwEBdjI&amp;authuser=0</b:URL>
    <b:RefOrder>13</b:RefOrder>
  </b:Source>
  <b:Source>
    <b:Tag>ICS173</b:Tag>
    <b:SourceType>InternetSite</b:SourceType>
    <b:Guid>{2373D11B-E1A4-4E1D-8D84-BD305259A342}</b:Guid>
    <b:Title>ICS google group</b:Title>
    <b:YearAccessed>2017</b:YearAccessed>
    <b:MonthAccessed>nov</b:MonthAccessed>
    <b:DayAccessed>4</b:DayAccessed>
    <b:URL>https://docs.google.com/viewer?a=v&amp;pid=forums&amp;srcid=MDg0ODUwNzI2NzMwODYzNzQ4ODUBMDczNTk5MjA3NjEzMTQ1NDU1MjMBdGRtYWRXUGNDd0FKATAuNAEBdjI&amp;authuser=0</b:URL>
    <b:RefOrder>14</b:RefOrder>
  </b:Source>
  <b:Source>
    <b:Tag>Pow17</b:Tag>
    <b:SourceType>InternetSite</b:SourceType>
    <b:Guid>{165BE122-ACE5-43B5-94C4-B99CB6C2F265}</b:Guid>
    <b:Title>Powerpoint tutorial</b:Title>
    <b:YearAccessed>2017</b:YearAccessed>
    <b:MonthAccessed>nov</b:MonthAccessed>
    <b:DayAccessed>20</b:DayAccessed>
    <b:URL>https://drive.google.com/drive/folders/1seR2fNRB_fqc3xUu-2Tx1Oe3g4Iav0hF</b:URL>
    <b:RefOrder>15</b:RefOrder>
  </b:Source>
</b:Sources>
</file>

<file path=customXml/itemProps1.xml><?xml version="1.0" encoding="utf-8"?>
<ds:datastoreItem xmlns:ds="http://schemas.openxmlformats.org/officeDocument/2006/customXml" ds:itemID="{B5F5B807-F3FA-44AB-80F4-82FBEEED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 TEMPLATE.dotx</Template>
  <TotalTime>2728</TotalTime>
  <Pages>13</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Ms word</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dc:title>
  <dc:subject/>
  <dc:creator>mehak</dc:creator>
  <cp:keywords/>
  <dc:description/>
  <cp:lastModifiedBy>Usman Asghar</cp:lastModifiedBy>
  <cp:revision>816</cp:revision>
  <dcterms:created xsi:type="dcterms:W3CDTF">2018-01-28T12:36:00Z</dcterms:created>
  <dcterms:modified xsi:type="dcterms:W3CDTF">2020-07-28T09:14:00Z</dcterms:modified>
  <cp:contentStatus/>
</cp:coreProperties>
</file>